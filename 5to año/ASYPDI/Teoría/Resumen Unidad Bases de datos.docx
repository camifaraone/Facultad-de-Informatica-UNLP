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FC9" w:rsidRPr="00446B45" w:rsidRDefault="00214FC9" w:rsidP="00446B45">
      <w:pPr>
        <w:pStyle w:val="Ttulo"/>
      </w:pPr>
      <w:bookmarkStart w:id="0" w:name="_Toc195491368"/>
      <w:bookmarkStart w:id="1" w:name="_Toc195491689"/>
      <w:r w:rsidRPr="00446B45">
        <w:t xml:space="preserve">unidad </w:t>
      </w:r>
      <w:r w:rsidR="00AE6066">
        <w:t>V</w:t>
      </w:r>
      <w:r w:rsidR="003F6C99">
        <w:t>i</w:t>
      </w:r>
      <w:r w:rsidR="00372C45">
        <w:t>I</w:t>
      </w:r>
    </w:p>
    <w:bookmarkEnd w:id="0"/>
    <w:bookmarkEnd w:id="1"/>
    <w:p w:rsidR="00036E88" w:rsidRDefault="00372C45" w:rsidP="00446B45">
      <w:pPr>
        <w:pStyle w:val="Ttulo"/>
        <w:rPr>
          <w:spacing w:val="4"/>
        </w:rPr>
      </w:pPr>
      <w:r w:rsidRPr="00372C45">
        <w:rPr>
          <w:snapToGrid w:val="0"/>
          <w:spacing w:val="4"/>
        </w:rPr>
        <w:t>RÉGIMEN LEGAL DE LAS BASES DE DATOS.</w:t>
      </w:r>
    </w:p>
    <w:bookmarkStart w:id="2" w:name="_GoBack"/>
    <w:bookmarkEnd w:id="2"/>
    <w:p w:rsidR="00E631E0" w:rsidRDefault="00A31941">
      <w:pPr>
        <w:pStyle w:val="TDC2"/>
        <w:tabs>
          <w:tab w:val="right" w:leader="dot" w:pos="9458"/>
        </w:tabs>
        <w:rPr>
          <w:noProof/>
          <w:sz w:val="22"/>
          <w:szCs w:val="22"/>
          <w:lang w:eastAsia="es-AR" w:bidi="ar-SA"/>
        </w:rPr>
      </w:pPr>
      <w:r w:rsidRPr="0042171F">
        <w:rPr>
          <w:rFonts w:cstheme="minorHAnsi"/>
          <w:sz w:val="16"/>
          <w:szCs w:val="16"/>
        </w:rPr>
        <w:fldChar w:fldCharType="begin"/>
      </w:r>
      <w:r w:rsidR="008F6DFE" w:rsidRPr="0042171F">
        <w:rPr>
          <w:rFonts w:cstheme="minorHAnsi"/>
          <w:sz w:val="16"/>
          <w:szCs w:val="16"/>
        </w:rPr>
        <w:instrText xml:space="preserve"> TOC \o "1-2" \h \z \u </w:instrText>
      </w:r>
      <w:r w:rsidRPr="0042171F">
        <w:rPr>
          <w:rFonts w:cstheme="minorHAnsi"/>
          <w:sz w:val="16"/>
          <w:szCs w:val="16"/>
        </w:rPr>
        <w:fldChar w:fldCharType="separate"/>
      </w:r>
      <w:hyperlink w:anchor="_Toc517078732" w:history="1">
        <w:r w:rsidR="00E631E0" w:rsidRPr="001A6D85">
          <w:rPr>
            <w:rStyle w:val="Hipervnculo"/>
            <w:rFonts w:ascii="Verdana" w:hAnsi="Verdana"/>
            <w:smallCaps/>
            <w:noProof/>
          </w:rPr>
          <w:t>700.</w:t>
        </w:r>
        <w:r w:rsidR="00E631E0" w:rsidRPr="001A6D85">
          <w:rPr>
            <w:rStyle w:val="Hipervnculo"/>
            <w:noProof/>
          </w:rPr>
          <w:t xml:space="preserve"> INTRODUCCION.</w:t>
        </w:r>
        <w:r w:rsidR="00E631E0">
          <w:rPr>
            <w:noProof/>
            <w:webHidden/>
          </w:rPr>
          <w:tab/>
        </w:r>
        <w:r w:rsidR="00E631E0">
          <w:rPr>
            <w:noProof/>
            <w:webHidden/>
          </w:rPr>
          <w:fldChar w:fldCharType="begin"/>
        </w:r>
        <w:r w:rsidR="00E631E0">
          <w:rPr>
            <w:noProof/>
            <w:webHidden/>
          </w:rPr>
          <w:instrText xml:space="preserve"> PAGEREF _Toc517078732 \h </w:instrText>
        </w:r>
        <w:r w:rsidR="00E631E0">
          <w:rPr>
            <w:noProof/>
            <w:webHidden/>
          </w:rPr>
        </w:r>
        <w:r w:rsidR="00E631E0">
          <w:rPr>
            <w:noProof/>
            <w:webHidden/>
          </w:rPr>
          <w:fldChar w:fldCharType="separate"/>
        </w:r>
        <w:r w:rsidR="00E631E0">
          <w:rPr>
            <w:noProof/>
            <w:webHidden/>
          </w:rPr>
          <w:t>1</w:t>
        </w:r>
        <w:r w:rsidR="00E631E0">
          <w:rPr>
            <w:noProof/>
            <w:webHidden/>
          </w:rPr>
          <w:fldChar w:fldCharType="end"/>
        </w:r>
      </w:hyperlink>
    </w:p>
    <w:p w:rsidR="00E631E0" w:rsidRDefault="00E631E0">
      <w:pPr>
        <w:pStyle w:val="TDC2"/>
        <w:tabs>
          <w:tab w:val="right" w:leader="dot" w:pos="9458"/>
        </w:tabs>
        <w:rPr>
          <w:noProof/>
          <w:sz w:val="22"/>
          <w:szCs w:val="22"/>
          <w:lang w:eastAsia="es-AR" w:bidi="ar-SA"/>
        </w:rPr>
      </w:pPr>
      <w:hyperlink w:anchor="_Toc517078733" w:history="1">
        <w:r w:rsidRPr="001A6D85">
          <w:rPr>
            <w:rStyle w:val="Hipervnculo"/>
            <w:rFonts w:ascii="Verdana" w:hAnsi="Verdana"/>
            <w:smallCaps/>
            <w:noProof/>
          </w:rPr>
          <w:t>701.</w:t>
        </w:r>
        <w:r w:rsidRPr="001A6D85">
          <w:rPr>
            <w:rStyle w:val="Hipervnculo"/>
            <w:noProof/>
          </w:rPr>
          <w:t xml:space="preserve"> Clasificación</w:t>
        </w:r>
        <w:r>
          <w:rPr>
            <w:noProof/>
            <w:webHidden/>
          </w:rPr>
          <w:tab/>
        </w:r>
        <w:r>
          <w:rPr>
            <w:noProof/>
            <w:webHidden/>
          </w:rPr>
          <w:fldChar w:fldCharType="begin"/>
        </w:r>
        <w:r>
          <w:rPr>
            <w:noProof/>
            <w:webHidden/>
          </w:rPr>
          <w:instrText xml:space="preserve"> PAGEREF _Toc517078733 \h </w:instrText>
        </w:r>
        <w:r>
          <w:rPr>
            <w:noProof/>
            <w:webHidden/>
          </w:rPr>
        </w:r>
        <w:r>
          <w:rPr>
            <w:noProof/>
            <w:webHidden/>
          </w:rPr>
          <w:fldChar w:fldCharType="separate"/>
        </w:r>
        <w:r>
          <w:rPr>
            <w:noProof/>
            <w:webHidden/>
          </w:rPr>
          <w:t>2</w:t>
        </w:r>
        <w:r>
          <w:rPr>
            <w:noProof/>
            <w:webHidden/>
          </w:rPr>
          <w:fldChar w:fldCharType="end"/>
        </w:r>
      </w:hyperlink>
    </w:p>
    <w:p w:rsidR="00E631E0" w:rsidRDefault="00E631E0">
      <w:pPr>
        <w:pStyle w:val="TDC2"/>
        <w:tabs>
          <w:tab w:val="right" w:leader="dot" w:pos="9458"/>
        </w:tabs>
        <w:rPr>
          <w:noProof/>
          <w:sz w:val="22"/>
          <w:szCs w:val="22"/>
          <w:lang w:eastAsia="es-AR" w:bidi="ar-SA"/>
        </w:rPr>
      </w:pPr>
      <w:hyperlink w:anchor="_Toc517078734" w:history="1">
        <w:r w:rsidRPr="001A6D85">
          <w:rPr>
            <w:rStyle w:val="Hipervnculo"/>
            <w:rFonts w:ascii="Verdana" w:hAnsi="Verdana"/>
            <w:smallCaps/>
            <w:noProof/>
          </w:rPr>
          <w:t>702.</w:t>
        </w:r>
        <w:r w:rsidRPr="001A6D85">
          <w:rPr>
            <w:rStyle w:val="Hipervnculo"/>
            <w:noProof/>
          </w:rPr>
          <w:t xml:space="preserve"> Privacidad. Hábeas Data.</w:t>
        </w:r>
        <w:r>
          <w:rPr>
            <w:noProof/>
            <w:webHidden/>
          </w:rPr>
          <w:tab/>
        </w:r>
        <w:r>
          <w:rPr>
            <w:noProof/>
            <w:webHidden/>
          </w:rPr>
          <w:fldChar w:fldCharType="begin"/>
        </w:r>
        <w:r>
          <w:rPr>
            <w:noProof/>
            <w:webHidden/>
          </w:rPr>
          <w:instrText xml:space="preserve"> PAGEREF _Toc517078734 \h </w:instrText>
        </w:r>
        <w:r>
          <w:rPr>
            <w:noProof/>
            <w:webHidden/>
          </w:rPr>
        </w:r>
        <w:r>
          <w:rPr>
            <w:noProof/>
            <w:webHidden/>
          </w:rPr>
          <w:fldChar w:fldCharType="separate"/>
        </w:r>
        <w:r>
          <w:rPr>
            <w:noProof/>
            <w:webHidden/>
          </w:rPr>
          <w:t>2</w:t>
        </w:r>
        <w:r>
          <w:rPr>
            <w:noProof/>
            <w:webHidden/>
          </w:rPr>
          <w:fldChar w:fldCharType="end"/>
        </w:r>
      </w:hyperlink>
    </w:p>
    <w:p w:rsidR="00E631E0" w:rsidRDefault="00E631E0">
      <w:pPr>
        <w:pStyle w:val="TDC2"/>
        <w:tabs>
          <w:tab w:val="right" w:leader="dot" w:pos="9458"/>
        </w:tabs>
        <w:rPr>
          <w:noProof/>
          <w:sz w:val="22"/>
          <w:szCs w:val="22"/>
          <w:lang w:eastAsia="es-AR" w:bidi="ar-SA"/>
        </w:rPr>
      </w:pPr>
      <w:hyperlink w:anchor="_Toc517078735" w:history="1">
        <w:r w:rsidRPr="001A6D85">
          <w:rPr>
            <w:rStyle w:val="Hipervnculo"/>
            <w:rFonts w:ascii="Verdana" w:hAnsi="Verdana"/>
            <w:smallCaps/>
            <w:noProof/>
            <w:lang w:val="es-ES"/>
          </w:rPr>
          <w:t>703.</w:t>
        </w:r>
        <w:r w:rsidRPr="001A6D85">
          <w:rPr>
            <w:rStyle w:val="Hipervnculo"/>
            <w:noProof/>
            <w:lang w:val="es-ES"/>
          </w:rPr>
          <w:t xml:space="preserve"> Principios reguladores del tratamiento de datos personales</w:t>
        </w:r>
        <w:r>
          <w:rPr>
            <w:noProof/>
            <w:webHidden/>
          </w:rPr>
          <w:tab/>
        </w:r>
        <w:r>
          <w:rPr>
            <w:noProof/>
            <w:webHidden/>
          </w:rPr>
          <w:fldChar w:fldCharType="begin"/>
        </w:r>
        <w:r>
          <w:rPr>
            <w:noProof/>
            <w:webHidden/>
          </w:rPr>
          <w:instrText xml:space="preserve"> PAGEREF _Toc517078735 \h </w:instrText>
        </w:r>
        <w:r>
          <w:rPr>
            <w:noProof/>
            <w:webHidden/>
          </w:rPr>
        </w:r>
        <w:r>
          <w:rPr>
            <w:noProof/>
            <w:webHidden/>
          </w:rPr>
          <w:fldChar w:fldCharType="separate"/>
        </w:r>
        <w:r>
          <w:rPr>
            <w:noProof/>
            <w:webHidden/>
          </w:rPr>
          <w:t>3</w:t>
        </w:r>
        <w:r>
          <w:rPr>
            <w:noProof/>
            <w:webHidden/>
          </w:rPr>
          <w:fldChar w:fldCharType="end"/>
        </w:r>
      </w:hyperlink>
    </w:p>
    <w:p w:rsidR="00E631E0" w:rsidRDefault="00E631E0">
      <w:pPr>
        <w:pStyle w:val="TDC2"/>
        <w:tabs>
          <w:tab w:val="right" w:leader="dot" w:pos="9458"/>
        </w:tabs>
        <w:rPr>
          <w:noProof/>
          <w:sz w:val="22"/>
          <w:szCs w:val="22"/>
          <w:lang w:eastAsia="es-AR" w:bidi="ar-SA"/>
        </w:rPr>
      </w:pPr>
      <w:hyperlink w:anchor="_Toc517078736" w:history="1">
        <w:r w:rsidRPr="001A6D85">
          <w:rPr>
            <w:rStyle w:val="Hipervnculo"/>
            <w:rFonts w:ascii="Verdana" w:hAnsi="Verdana"/>
            <w:smallCaps/>
            <w:noProof/>
            <w:lang w:val="es-ES"/>
          </w:rPr>
          <w:t>704.</w:t>
        </w:r>
        <w:r w:rsidRPr="001A6D85">
          <w:rPr>
            <w:rStyle w:val="Hipervnculo"/>
            <w:noProof/>
            <w:lang w:val="es-ES"/>
          </w:rPr>
          <w:t xml:space="preserve"> PRINCIPIO DEL CONSENTIMIENTO.</w:t>
        </w:r>
        <w:r>
          <w:rPr>
            <w:noProof/>
            <w:webHidden/>
          </w:rPr>
          <w:tab/>
        </w:r>
        <w:r>
          <w:rPr>
            <w:noProof/>
            <w:webHidden/>
          </w:rPr>
          <w:fldChar w:fldCharType="begin"/>
        </w:r>
        <w:r>
          <w:rPr>
            <w:noProof/>
            <w:webHidden/>
          </w:rPr>
          <w:instrText xml:space="preserve"> PAGEREF _Toc517078736 \h </w:instrText>
        </w:r>
        <w:r>
          <w:rPr>
            <w:noProof/>
            <w:webHidden/>
          </w:rPr>
        </w:r>
        <w:r>
          <w:rPr>
            <w:noProof/>
            <w:webHidden/>
          </w:rPr>
          <w:fldChar w:fldCharType="separate"/>
        </w:r>
        <w:r>
          <w:rPr>
            <w:noProof/>
            <w:webHidden/>
          </w:rPr>
          <w:t>4</w:t>
        </w:r>
        <w:r>
          <w:rPr>
            <w:noProof/>
            <w:webHidden/>
          </w:rPr>
          <w:fldChar w:fldCharType="end"/>
        </w:r>
      </w:hyperlink>
    </w:p>
    <w:p w:rsidR="00E631E0" w:rsidRDefault="00E631E0">
      <w:pPr>
        <w:pStyle w:val="TDC2"/>
        <w:tabs>
          <w:tab w:val="right" w:leader="dot" w:pos="9458"/>
        </w:tabs>
        <w:rPr>
          <w:noProof/>
          <w:sz w:val="22"/>
          <w:szCs w:val="22"/>
          <w:lang w:eastAsia="es-AR" w:bidi="ar-SA"/>
        </w:rPr>
      </w:pPr>
      <w:hyperlink w:anchor="_Toc517078737" w:history="1">
        <w:r w:rsidRPr="001A6D85">
          <w:rPr>
            <w:rStyle w:val="Hipervnculo"/>
            <w:rFonts w:ascii="Verdana" w:hAnsi="Verdana"/>
            <w:smallCaps/>
            <w:noProof/>
            <w:lang w:val="es-ES"/>
          </w:rPr>
          <w:t>705.</w:t>
        </w:r>
        <w:r w:rsidRPr="001A6D85">
          <w:rPr>
            <w:rStyle w:val="Hipervnculo"/>
            <w:noProof/>
            <w:lang w:val="es-ES"/>
          </w:rPr>
          <w:t xml:space="preserve"> Datos Sensibles</w:t>
        </w:r>
        <w:r>
          <w:rPr>
            <w:noProof/>
            <w:webHidden/>
          </w:rPr>
          <w:tab/>
        </w:r>
        <w:r>
          <w:rPr>
            <w:noProof/>
            <w:webHidden/>
          </w:rPr>
          <w:fldChar w:fldCharType="begin"/>
        </w:r>
        <w:r>
          <w:rPr>
            <w:noProof/>
            <w:webHidden/>
          </w:rPr>
          <w:instrText xml:space="preserve"> PAGEREF _Toc517078737 \h </w:instrText>
        </w:r>
        <w:r>
          <w:rPr>
            <w:noProof/>
            <w:webHidden/>
          </w:rPr>
        </w:r>
        <w:r>
          <w:rPr>
            <w:noProof/>
            <w:webHidden/>
          </w:rPr>
          <w:fldChar w:fldCharType="separate"/>
        </w:r>
        <w:r>
          <w:rPr>
            <w:noProof/>
            <w:webHidden/>
          </w:rPr>
          <w:t>5</w:t>
        </w:r>
        <w:r>
          <w:rPr>
            <w:noProof/>
            <w:webHidden/>
          </w:rPr>
          <w:fldChar w:fldCharType="end"/>
        </w:r>
      </w:hyperlink>
    </w:p>
    <w:p w:rsidR="00E631E0" w:rsidRDefault="00E631E0">
      <w:pPr>
        <w:pStyle w:val="TDC2"/>
        <w:tabs>
          <w:tab w:val="right" w:leader="dot" w:pos="9458"/>
        </w:tabs>
        <w:rPr>
          <w:noProof/>
          <w:sz w:val="22"/>
          <w:szCs w:val="22"/>
          <w:lang w:eastAsia="es-AR" w:bidi="ar-SA"/>
        </w:rPr>
      </w:pPr>
      <w:hyperlink w:anchor="_Toc517078738" w:history="1">
        <w:r w:rsidRPr="001A6D85">
          <w:rPr>
            <w:rStyle w:val="Hipervnculo"/>
            <w:rFonts w:ascii="Verdana" w:hAnsi="Verdana"/>
            <w:smallCaps/>
            <w:noProof/>
            <w:lang w:val="es-ES"/>
          </w:rPr>
          <w:t>706.</w:t>
        </w:r>
        <w:r w:rsidRPr="001A6D85">
          <w:rPr>
            <w:rStyle w:val="Hipervnculo"/>
            <w:noProof/>
            <w:lang w:val="es-ES"/>
          </w:rPr>
          <w:t xml:space="preserve"> Derechos Relacionados a los Datos Contenidos en Bases de Datos</w:t>
        </w:r>
        <w:r>
          <w:rPr>
            <w:noProof/>
            <w:webHidden/>
          </w:rPr>
          <w:tab/>
        </w:r>
        <w:r>
          <w:rPr>
            <w:noProof/>
            <w:webHidden/>
          </w:rPr>
          <w:fldChar w:fldCharType="begin"/>
        </w:r>
        <w:r>
          <w:rPr>
            <w:noProof/>
            <w:webHidden/>
          </w:rPr>
          <w:instrText xml:space="preserve"> PAGEREF _Toc517078738 \h </w:instrText>
        </w:r>
        <w:r>
          <w:rPr>
            <w:noProof/>
            <w:webHidden/>
          </w:rPr>
        </w:r>
        <w:r>
          <w:rPr>
            <w:noProof/>
            <w:webHidden/>
          </w:rPr>
          <w:fldChar w:fldCharType="separate"/>
        </w:r>
        <w:r>
          <w:rPr>
            <w:noProof/>
            <w:webHidden/>
          </w:rPr>
          <w:t>6</w:t>
        </w:r>
        <w:r>
          <w:rPr>
            <w:noProof/>
            <w:webHidden/>
          </w:rPr>
          <w:fldChar w:fldCharType="end"/>
        </w:r>
      </w:hyperlink>
    </w:p>
    <w:p w:rsidR="00E631E0" w:rsidRDefault="00E631E0">
      <w:pPr>
        <w:pStyle w:val="TDC2"/>
        <w:tabs>
          <w:tab w:val="right" w:leader="dot" w:pos="9458"/>
        </w:tabs>
        <w:rPr>
          <w:noProof/>
          <w:sz w:val="22"/>
          <w:szCs w:val="22"/>
          <w:lang w:eastAsia="es-AR" w:bidi="ar-SA"/>
        </w:rPr>
      </w:pPr>
      <w:hyperlink w:anchor="_Toc517078739" w:history="1">
        <w:r w:rsidRPr="001A6D85">
          <w:rPr>
            <w:rStyle w:val="Hipervnculo"/>
            <w:rFonts w:ascii="Verdana" w:hAnsi="Verdana"/>
            <w:smallCaps/>
            <w:noProof/>
            <w:lang w:val="es-ES"/>
          </w:rPr>
          <w:t>707.</w:t>
        </w:r>
        <w:r w:rsidRPr="001A6D85">
          <w:rPr>
            <w:rStyle w:val="Hipervnculo"/>
            <w:noProof/>
            <w:lang w:val="es-ES"/>
          </w:rPr>
          <w:t xml:space="preserve"> DERECHO DE ACCESO</w:t>
        </w:r>
        <w:r>
          <w:rPr>
            <w:noProof/>
            <w:webHidden/>
          </w:rPr>
          <w:tab/>
        </w:r>
        <w:r>
          <w:rPr>
            <w:noProof/>
            <w:webHidden/>
          </w:rPr>
          <w:fldChar w:fldCharType="begin"/>
        </w:r>
        <w:r>
          <w:rPr>
            <w:noProof/>
            <w:webHidden/>
          </w:rPr>
          <w:instrText xml:space="preserve"> PAGEREF _Toc517078739 \h </w:instrText>
        </w:r>
        <w:r>
          <w:rPr>
            <w:noProof/>
            <w:webHidden/>
          </w:rPr>
        </w:r>
        <w:r>
          <w:rPr>
            <w:noProof/>
            <w:webHidden/>
          </w:rPr>
          <w:fldChar w:fldCharType="separate"/>
        </w:r>
        <w:r>
          <w:rPr>
            <w:noProof/>
            <w:webHidden/>
          </w:rPr>
          <w:t>6</w:t>
        </w:r>
        <w:r>
          <w:rPr>
            <w:noProof/>
            <w:webHidden/>
          </w:rPr>
          <w:fldChar w:fldCharType="end"/>
        </w:r>
      </w:hyperlink>
    </w:p>
    <w:p w:rsidR="00E631E0" w:rsidRDefault="00E631E0">
      <w:pPr>
        <w:pStyle w:val="TDC2"/>
        <w:tabs>
          <w:tab w:val="right" w:leader="dot" w:pos="9458"/>
        </w:tabs>
        <w:rPr>
          <w:noProof/>
          <w:sz w:val="22"/>
          <w:szCs w:val="22"/>
          <w:lang w:eastAsia="es-AR" w:bidi="ar-SA"/>
        </w:rPr>
      </w:pPr>
      <w:hyperlink w:anchor="_Toc517078740" w:history="1">
        <w:r w:rsidRPr="001A6D85">
          <w:rPr>
            <w:rStyle w:val="Hipervnculo"/>
            <w:rFonts w:ascii="Verdana" w:hAnsi="Verdana"/>
            <w:smallCaps/>
            <w:noProof/>
          </w:rPr>
          <w:t>708.</w:t>
        </w:r>
        <w:r w:rsidRPr="001A6D85">
          <w:rPr>
            <w:rStyle w:val="Hipervnculo"/>
            <w:noProof/>
          </w:rPr>
          <w:t xml:space="preserve"> DERECHOS DE RECTIFICACION, ACTUALIZACION O SUPRESIÓN.</w:t>
        </w:r>
        <w:r>
          <w:rPr>
            <w:noProof/>
            <w:webHidden/>
          </w:rPr>
          <w:tab/>
        </w:r>
        <w:r>
          <w:rPr>
            <w:noProof/>
            <w:webHidden/>
          </w:rPr>
          <w:fldChar w:fldCharType="begin"/>
        </w:r>
        <w:r>
          <w:rPr>
            <w:noProof/>
            <w:webHidden/>
          </w:rPr>
          <w:instrText xml:space="preserve"> PAGEREF _Toc517078740 \h </w:instrText>
        </w:r>
        <w:r>
          <w:rPr>
            <w:noProof/>
            <w:webHidden/>
          </w:rPr>
        </w:r>
        <w:r>
          <w:rPr>
            <w:noProof/>
            <w:webHidden/>
          </w:rPr>
          <w:fldChar w:fldCharType="separate"/>
        </w:r>
        <w:r>
          <w:rPr>
            <w:noProof/>
            <w:webHidden/>
          </w:rPr>
          <w:t>6</w:t>
        </w:r>
        <w:r>
          <w:rPr>
            <w:noProof/>
            <w:webHidden/>
          </w:rPr>
          <w:fldChar w:fldCharType="end"/>
        </w:r>
      </w:hyperlink>
    </w:p>
    <w:p w:rsidR="00E631E0" w:rsidRDefault="00E631E0">
      <w:pPr>
        <w:pStyle w:val="TDC2"/>
        <w:tabs>
          <w:tab w:val="right" w:leader="dot" w:pos="9458"/>
        </w:tabs>
        <w:rPr>
          <w:noProof/>
          <w:sz w:val="22"/>
          <w:szCs w:val="22"/>
          <w:lang w:eastAsia="es-AR" w:bidi="ar-SA"/>
        </w:rPr>
      </w:pPr>
      <w:hyperlink w:anchor="_Toc517078741" w:history="1">
        <w:r w:rsidRPr="001A6D85">
          <w:rPr>
            <w:rStyle w:val="Hipervnculo"/>
            <w:rFonts w:ascii="Verdana" w:hAnsi="Verdana"/>
            <w:smallCaps/>
            <w:noProof/>
          </w:rPr>
          <w:t>709.</w:t>
        </w:r>
        <w:r w:rsidRPr="001A6D85">
          <w:rPr>
            <w:rStyle w:val="Hipervnculo"/>
            <w:noProof/>
          </w:rPr>
          <w:t xml:space="preserve"> DERECHO A LA SEGURIDAD EN LA CONSERVACION</w:t>
        </w:r>
        <w:r>
          <w:rPr>
            <w:noProof/>
            <w:webHidden/>
          </w:rPr>
          <w:tab/>
        </w:r>
        <w:r>
          <w:rPr>
            <w:noProof/>
            <w:webHidden/>
          </w:rPr>
          <w:fldChar w:fldCharType="begin"/>
        </w:r>
        <w:r>
          <w:rPr>
            <w:noProof/>
            <w:webHidden/>
          </w:rPr>
          <w:instrText xml:space="preserve"> PAGEREF _Toc517078741 \h </w:instrText>
        </w:r>
        <w:r>
          <w:rPr>
            <w:noProof/>
            <w:webHidden/>
          </w:rPr>
        </w:r>
        <w:r>
          <w:rPr>
            <w:noProof/>
            <w:webHidden/>
          </w:rPr>
          <w:fldChar w:fldCharType="separate"/>
        </w:r>
        <w:r>
          <w:rPr>
            <w:noProof/>
            <w:webHidden/>
          </w:rPr>
          <w:t>7</w:t>
        </w:r>
        <w:r>
          <w:rPr>
            <w:noProof/>
            <w:webHidden/>
          </w:rPr>
          <w:fldChar w:fldCharType="end"/>
        </w:r>
      </w:hyperlink>
    </w:p>
    <w:p w:rsidR="00E631E0" w:rsidRDefault="00E631E0">
      <w:pPr>
        <w:pStyle w:val="TDC2"/>
        <w:tabs>
          <w:tab w:val="right" w:leader="dot" w:pos="9458"/>
        </w:tabs>
        <w:rPr>
          <w:noProof/>
          <w:sz w:val="22"/>
          <w:szCs w:val="22"/>
          <w:lang w:eastAsia="es-AR" w:bidi="ar-SA"/>
        </w:rPr>
      </w:pPr>
      <w:hyperlink w:anchor="_Toc517078742" w:history="1">
        <w:r w:rsidRPr="001A6D85">
          <w:rPr>
            <w:rStyle w:val="Hipervnculo"/>
            <w:rFonts w:ascii="Verdana" w:hAnsi="Verdana"/>
            <w:smallCaps/>
            <w:noProof/>
          </w:rPr>
          <w:t>710.</w:t>
        </w:r>
        <w:r w:rsidRPr="001A6D85">
          <w:rPr>
            <w:rStyle w:val="Hipervnculo"/>
            <w:noProof/>
          </w:rPr>
          <w:t xml:space="preserve"> CESION DE DATOS O TRANSFERENCIA DE DATOS.</w:t>
        </w:r>
        <w:r>
          <w:rPr>
            <w:noProof/>
            <w:webHidden/>
          </w:rPr>
          <w:tab/>
        </w:r>
        <w:r>
          <w:rPr>
            <w:noProof/>
            <w:webHidden/>
          </w:rPr>
          <w:fldChar w:fldCharType="begin"/>
        </w:r>
        <w:r>
          <w:rPr>
            <w:noProof/>
            <w:webHidden/>
          </w:rPr>
          <w:instrText xml:space="preserve"> PAGEREF _Toc517078742 \h </w:instrText>
        </w:r>
        <w:r>
          <w:rPr>
            <w:noProof/>
            <w:webHidden/>
          </w:rPr>
        </w:r>
        <w:r>
          <w:rPr>
            <w:noProof/>
            <w:webHidden/>
          </w:rPr>
          <w:fldChar w:fldCharType="separate"/>
        </w:r>
        <w:r>
          <w:rPr>
            <w:noProof/>
            <w:webHidden/>
          </w:rPr>
          <w:t>7</w:t>
        </w:r>
        <w:r>
          <w:rPr>
            <w:noProof/>
            <w:webHidden/>
          </w:rPr>
          <w:fldChar w:fldCharType="end"/>
        </w:r>
      </w:hyperlink>
    </w:p>
    <w:p w:rsidR="00E631E0" w:rsidRDefault="00E631E0">
      <w:pPr>
        <w:pStyle w:val="TDC2"/>
        <w:tabs>
          <w:tab w:val="right" w:leader="dot" w:pos="9458"/>
        </w:tabs>
        <w:rPr>
          <w:noProof/>
          <w:sz w:val="22"/>
          <w:szCs w:val="22"/>
          <w:lang w:eastAsia="es-AR" w:bidi="ar-SA"/>
        </w:rPr>
      </w:pPr>
      <w:hyperlink w:anchor="_Toc517078743" w:history="1">
        <w:r w:rsidRPr="001A6D85">
          <w:rPr>
            <w:rStyle w:val="Hipervnculo"/>
            <w:rFonts w:ascii="Verdana" w:hAnsi="Verdana"/>
            <w:smallCaps/>
            <w:noProof/>
            <w:lang w:val="es-ES"/>
          </w:rPr>
          <w:t>711.</w:t>
        </w:r>
        <w:r w:rsidRPr="001A6D85">
          <w:rPr>
            <w:rStyle w:val="Hipervnculo"/>
            <w:noProof/>
            <w:lang w:val="es-ES"/>
          </w:rPr>
          <w:t xml:space="preserve"> RESPONSABILIDAD DE LOS OPERADORES DE BASES DE DATOS</w:t>
        </w:r>
        <w:r>
          <w:rPr>
            <w:noProof/>
            <w:webHidden/>
          </w:rPr>
          <w:tab/>
        </w:r>
        <w:r>
          <w:rPr>
            <w:noProof/>
            <w:webHidden/>
          </w:rPr>
          <w:fldChar w:fldCharType="begin"/>
        </w:r>
        <w:r>
          <w:rPr>
            <w:noProof/>
            <w:webHidden/>
          </w:rPr>
          <w:instrText xml:space="preserve"> PAGEREF _Toc517078743 \h </w:instrText>
        </w:r>
        <w:r>
          <w:rPr>
            <w:noProof/>
            <w:webHidden/>
          </w:rPr>
        </w:r>
        <w:r>
          <w:rPr>
            <w:noProof/>
            <w:webHidden/>
          </w:rPr>
          <w:fldChar w:fldCharType="separate"/>
        </w:r>
        <w:r>
          <w:rPr>
            <w:noProof/>
            <w:webHidden/>
          </w:rPr>
          <w:t>7</w:t>
        </w:r>
        <w:r>
          <w:rPr>
            <w:noProof/>
            <w:webHidden/>
          </w:rPr>
          <w:fldChar w:fldCharType="end"/>
        </w:r>
      </w:hyperlink>
    </w:p>
    <w:p w:rsidR="0038643C" w:rsidRPr="0038643C" w:rsidRDefault="00A31941" w:rsidP="0042171F">
      <w:pPr>
        <w:spacing w:before="0" w:after="0" w:line="240" w:lineRule="auto"/>
      </w:pPr>
      <w:r w:rsidRPr="0042171F">
        <w:rPr>
          <w:rFonts w:cstheme="minorHAnsi"/>
          <w:sz w:val="16"/>
          <w:szCs w:val="16"/>
        </w:rPr>
        <w:fldChar w:fldCharType="end"/>
      </w:r>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 w:name="_Toc227569809"/>
      <w:bookmarkStart w:id="4" w:name="_Toc227569830"/>
      <w:bookmarkStart w:id="5" w:name="_Toc227569831"/>
      <w:bookmarkStart w:id="6" w:name="_Toc227569832"/>
      <w:bookmarkStart w:id="7" w:name="_Toc227569833"/>
      <w:bookmarkStart w:id="8" w:name="_Toc227569834"/>
      <w:bookmarkStart w:id="9" w:name="_Toc227569835"/>
      <w:bookmarkStart w:id="10" w:name="_Toc227569836"/>
      <w:bookmarkStart w:id="11" w:name="_Toc227569837"/>
      <w:bookmarkStart w:id="12" w:name="_Toc227569838"/>
      <w:bookmarkStart w:id="13" w:name="_Toc227569839"/>
      <w:bookmarkStart w:id="14" w:name="_Toc227569846"/>
      <w:bookmarkStart w:id="15" w:name="_Toc227569886"/>
      <w:bookmarkStart w:id="16" w:name="_Toc227569887"/>
      <w:bookmarkStart w:id="17" w:name="_Toc227569888"/>
      <w:bookmarkStart w:id="18" w:name="_Toc258242574"/>
      <w:bookmarkStart w:id="19" w:name="_Toc260028300"/>
      <w:bookmarkStart w:id="20" w:name="_Toc264217800"/>
      <w:bookmarkStart w:id="21" w:name="_Toc264219223"/>
      <w:bookmarkStart w:id="22" w:name="_Toc51707805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3" w:name="_Toc264219224"/>
      <w:bookmarkStart w:id="24" w:name="_Toc517078053"/>
      <w:bookmarkEnd w:id="23"/>
      <w:bookmarkEnd w:id="2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5" w:name="_Toc264219225"/>
      <w:bookmarkStart w:id="26" w:name="_Toc517078054"/>
      <w:bookmarkEnd w:id="25"/>
      <w:bookmarkEnd w:id="2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7" w:name="_Toc264219226"/>
      <w:bookmarkStart w:id="28" w:name="_Toc517078055"/>
      <w:bookmarkEnd w:id="27"/>
      <w:bookmarkEnd w:id="2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9" w:name="_Toc264219227"/>
      <w:bookmarkStart w:id="30" w:name="_Toc517078056"/>
      <w:bookmarkEnd w:id="29"/>
      <w:bookmarkEnd w:id="3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1" w:name="_Toc264219228"/>
      <w:bookmarkStart w:id="32" w:name="_Toc517078057"/>
      <w:bookmarkEnd w:id="31"/>
      <w:bookmarkEnd w:id="3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3" w:name="_Toc264219229"/>
      <w:bookmarkStart w:id="34" w:name="_Toc517078058"/>
      <w:bookmarkEnd w:id="33"/>
      <w:bookmarkEnd w:id="3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5" w:name="_Toc264219230"/>
      <w:bookmarkStart w:id="36" w:name="_Toc517078059"/>
      <w:bookmarkEnd w:id="35"/>
      <w:bookmarkEnd w:id="3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7" w:name="_Toc264219231"/>
      <w:bookmarkStart w:id="38" w:name="_Toc517078060"/>
      <w:bookmarkEnd w:id="37"/>
      <w:bookmarkEnd w:id="3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9" w:name="_Toc264219232"/>
      <w:bookmarkStart w:id="40" w:name="_Toc517078061"/>
      <w:bookmarkEnd w:id="39"/>
      <w:bookmarkEnd w:id="4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1" w:name="_Toc264219233"/>
      <w:bookmarkStart w:id="42" w:name="_Toc517078062"/>
      <w:bookmarkEnd w:id="41"/>
      <w:bookmarkEnd w:id="4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3" w:name="_Toc264219234"/>
      <w:bookmarkStart w:id="44" w:name="_Toc517078063"/>
      <w:bookmarkEnd w:id="43"/>
      <w:bookmarkEnd w:id="4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5" w:name="_Toc264219235"/>
      <w:bookmarkStart w:id="46" w:name="_Toc517078064"/>
      <w:bookmarkEnd w:id="45"/>
      <w:bookmarkEnd w:id="4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7" w:name="_Toc264219236"/>
      <w:bookmarkStart w:id="48" w:name="_Toc517078065"/>
      <w:bookmarkEnd w:id="47"/>
      <w:bookmarkEnd w:id="4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9" w:name="_Toc264219237"/>
      <w:bookmarkStart w:id="50" w:name="_Toc517078066"/>
      <w:bookmarkEnd w:id="49"/>
      <w:bookmarkEnd w:id="5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1" w:name="_Toc264219238"/>
      <w:bookmarkStart w:id="52" w:name="_Toc517078067"/>
      <w:bookmarkEnd w:id="51"/>
      <w:bookmarkEnd w:id="5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3" w:name="_Toc264219239"/>
      <w:bookmarkStart w:id="54" w:name="_Toc517078068"/>
      <w:bookmarkEnd w:id="53"/>
      <w:bookmarkEnd w:id="5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5" w:name="_Toc264219240"/>
      <w:bookmarkStart w:id="56" w:name="_Toc517078069"/>
      <w:bookmarkEnd w:id="55"/>
      <w:bookmarkEnd w:id="5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7" w:name="_Toc264219241"/>
      <w:bookmarkStart w:id="58" w:name="_Toc517078070"/>
      <w:bookmarkEnd w:id="57"/>
      <w:bookmarkEnd w:id="5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9" w:name="_Toc264219242"/>
      <w:bookmarkStart w:id="60" w:name="_Toc517078071"/>
      <w:bookmarkEnd w:id="59"/>
      <w:bookmarkEnd w:id="6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1" w:name="_Toc264219243"/>
      <w:bookmarkStart w:id="62" w:name="_Toc517078072"/>
      <w:bookmarkEnd w:id="61"/>
      <w:bookmarkEnd w:id="6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3" w:name="_Toc264219244"/>
      <w:bookmarkStart w:id="64" w:name="_Toc517078073"/>
      <w:bookmarkEnd w:id="63"/>
      <w:bookmarkEnd w:id="6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5" w:name="_Toc264219245"/>
      <w:bookmarkStart w:id="66" w:name="_Toc517078074"/>
      <w:bookmarkEnd w:id="65"/>
      <w:bookmarkEnd w:id="6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7" w:name="_Toc264219246"/>
      <w:bookmarkStart w:id="68" w:name="_Toc517078075"/>
      <w:bookmarkEnd w:id="67"/>
      <w:bookmarkEnd w:id="6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9" w:name="_Toc264219247"/>
      <w:bookmarkStart w:id="70" w:name="_Toc517078076"/>
      <w:bookmarkEnd w:id="69"/>
      <w:bookmarkEnd w:id="7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1" w:name="_Toc264219248"/>
      <w:bookmarkStart w:id="72" w:name="_Toc517078077"/>
      <w:bookmarkEnd w:id="71"/>
      <w:bookmarkEnd w:id="7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3" w:name="_Toc264219249"/>
      <w:bookmarkStart w:id="74" w:name="_Toc517078078"/>
      <w:bookmarkEnd w:id="73"/>
      <w:bookmarkEnd w:id="7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5" w:name="_Toc264219250"/>
      <w:bookmarkStart w:id="76" w:name="_Toc517078079"/>
      <w:bookmarkEnd w:id="75"/>
      <w:bookmarkEnd w:id="7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7" w:name="_Toc264219251"/>
      <w:bookmarkStart w:id="78" w:name="_Toc517078080"/>
      <w:bookmarkEnd w:id="77"/>
      <w:bookmarkEnd w:id="7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9" w:name="_Toc264219252"/>
      <w:bookmarkStart w:id="80" w:name="_Toc517078081"/>
      <w:bookmarkEnd w:id="79"/>
      <w:bookmarkEnd w:id="8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1" w:name="_Toc264219253"/>
      <w:bookmarkStart w:id="82" w:name="_Toc517078082"/>
      <w:bookmarkEnd w:id="81"/>
      <w:bookmarkEnd w:id="8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3" w:name="_Toc264219254"/>
      <w:bookmarkStart w:id="84" w:name="_Toc517078083"/>
      <w:bookmarkEnd w:id="83"/>
      <w:bookmarkEnd w:id="8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5" w:name="_Toc264219255"/>
      <w:bookmarkStart w:id="86" w:name="_Toc517078084"/>
      <w:bookmarkEnd w:id="85"/>
      <w:bookmarkEnd w:id="8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7" w:name="_Toc264219256"/>
      <w:bookmarkStart w:id="88" w:name="_Toc517078085"/>
      <w:bookmarkEnd w:id="87"/>
      <w:bookmarkEnd w:id="8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9" w:name="_Toc264219257"/>
      <w:bookmarkStart w:id="90" w:name="_Toc517078086"/>
      <w:bookmarkEnd w:id="89"/>
      <w:bookmarkEnd w:id="9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1" w:name="_Toc264219258"/>
      <w:bookmarkStart w:id="92" w:name="_Toc517078087"/>
      <w:bookmarkEnd w:id="91"/>
      <w:bookmarkEnd w:id="9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3" w:name="_Toc264219259"/>
      <w:bookmarkStart w:id="94" w:name="_Toc517078088"/>
      <w:bookmarkEnd w:id="93"/>
      <w:bookmarkEnd w:id="9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5" w:name="_Toc264219260"/>
      <w:bookmarkStart w:id="96" w:name="_Toc517078089"/>
      <w:bookmarkEnd w:id="95"/>
      <w:bookmarkEnd w:id="9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7" w:name="_Toc264219261"/>
      <w:bookmarkStart w:id="98" w:name="_Toc517078090"/>
      <w:bookmarkEnd w:id="97"/>
      <w:bookmarkEnd w:id="9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9" w:name="_Toc264219262"/>
      <w:bookmarkStart w:id="100" w:name="_Toc517078091"/>
      <w:bookmarkEnd w:id="99"/>
      <w:bookmarkEnd w:id="10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1" w:name="_Toc264219263"/>
      <w:bookmarkStart w:id="102" w:name="_Toc517078092"/>
      <w:bookmarkEnd w:id="101"/>
      <w:bookmarkEnd w:id="10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3" w:name="_Toc264219264"/>
      <w:bookmarkStart w:id="104" w:name="_Toc517078093"/>
      <w:bookmarkEnd w:id="103"/>
      <w:bookmarkEnd w:id="10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5" w:name="_Toc264219265"/>
      <w:bookmarkStart w:id="106" w:name="_Toc517078094"/>
      <w:bookmarkEnd w:id="105"/>
      <w:bookmarkEnd w:id="10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7" w:name="_Toc264219266"/>
      <w:bookmarkStart w:id="108" w:name="_Toc517078095"/>
      <w:bookmarkEnd w:id="107"/>
      <w:bookmarkEnd w:id="10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9" w:name="_Toc264219267"/>
      <w:bookmarkStart w:id="110" w:name="_Toc517078096"/>
      <w:bookmarkEnd w:id="109"/>
      <w:bookmarkEnd w:id="11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1" w:name="_Toc264219268"/>
      <w:bookmarkStart w:id="112" w:name="_Toc517078097"/>
      <w:bookmarkEnd w:id="111"/>
      <w:bookmarkEnd w:id="11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3" w:name="_Toc264219269"/>
      <w:bookmarkStart w:id="114" w:name="_Toc517078098"/>
      <w:bookmarkEnd w:id="113"/>
      <w:bookmarkEnd w:id="11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5" w:name="_Toc264219270"/>
      <w:bookmarkStart w:id="116" w:name="_Toc517078099"/>
      <w:bookmarkEnd w:id="115"/>
      <w:bookmarkEnd w:id="11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7" w:name="_Toc264219271"/>
      <w:bookmarkStart w:id="118" w:name="_Toc517078100"/>
      <w:bookmarkEnd w:id="117"/>
      <w:bookmarkEnd w:id="11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9" w:name="_Toc264219272"/>
      <w:bookmarkStart w:id="120" w:name="_Toc517078101"/>
      <w:bookmarkEnd w:id="119"/>
      <w:bookmarkEnd w:id="12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1" w:name="_Toc264219273"/>
      <w:bookmarkStart w:id="122" w:name="_Toc517078102"/>
      <w:bookmarkEnd w:id="121"/>
      <w:bookmarkEnd w:id="12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3" w:name="_Toc264219274"/>
      <w:bookmarkStart w:id="124" w:name="_Toc517078103"/>
      <w:bookmarkEnd w:id="123"/>
      <w:bookmarkEnd w:id="12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5" w:name="_Toc264219275"/>
      <w:bookmarkStart w:id="126" w:name="_Toc517078104"/>
      <w:bookmarkEnd w:id="125"/>
      <w:bookmarkEnd w:id="12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7" w:name="_Toc264219276"/>
      <w:bookmarkStart w:id="128" w:name="_Toc517078105"/>
      <w:bookmarkEnd w:id="127"/>
      <w:bookmarkEnd w:id="12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9" w:name="_Toc264219277"/>
      <w:bookmarkStart w:id="130" w:name="_Toc517078106"/>
      <w:bookmarkEnd w:id="129"/>
      <w:bookmarkEnd w:id="13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1" w:name="_Toc264219278"/>
      <w:bookmarkStart w:id="132" w:name="_Toc517078107"/>
      <w:bookmarkEnd w:id="131"/>
      <w:bookmarkEnd w:id="13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3" w:name="_Toc264219279"/>
      <w:bookmarkStart w:id="134" w:name="_Toc517078108"/>
      <w:bookmarkEnd w:id="133"/>
      <w:bookmarkEnd w:id="13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5" w:name="_Toc264219280"/>
      <w:bookmarkStart w:id="136" w:name="_Toc517078109"/>
      <w:bookmarkEnd w:id="135"/>
      <w:bookmarkEnd w:id="13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7" w:name="_Toc264219281"/>
      <w:bookmarkStart w:id="138" w:name="_Toc517078110"/>
      <w:bookmarkEnd w:id="137"/>
      <w:bookmarkEnd w:id="13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9" w:name="_Toc264219282"/>
      <w:bookmarkStart w:id="140" w:name="_Toc517078111"/>
      <w:bookmarkEnd w:id="139"/>
      <w:bookmarkEnd w:id="14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41" w:name="_Toc264219283"/>
      <w:bookmarkStart w:id="142" w:name="_Toc517078112"/>
      <w:bookmarkEnd w:id="141"/>
      <w:bookmarkEnd w:id="14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43" w:name="_Toc264219284"/>
      <w:bookmarkStart w:id="144" w:name="_Toc517078113"/>
      <w:bookmarkEnd w:id="143"/>
      <w:bookmarkEnd w:id="14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45" w:name="_Toc264219285"/>
      <w:bookmarkStart w:id="146" w:name="_Toc517078114"/>
      <w:bookmarkEnd w:id="145"/>
      <w:bookmarkEnd w:id="14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47" w:name="_Toc264219286"/>
      <w:bookmarkStart w:id="148" w:name="_Toc517078115"/>
      <w:bookmarkEnd w:id="147"/>
      <w:bookmarkEnd w:id="14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49" w:name="_Toc264219287"/>
      <w:bookmarkStart w:id="150" w:name="_Toc517078116"/>
      <w:bookmarkEnd w:id="149"/>
      <w:bookmarkEnd w:id="15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51" w:name="_Toc264219288"/>
      <w:bookmarkStart w:id="152" w:name="_Toc517078117"/>
      <w:bookmarkEnd w:id="151"/>
      <w:bookmarkEnd w:id="15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53" w:name="_Toc264219289"/>
      <w:bookmarkStart w:id="154" w:name="_Toc517078118"/>
      <w:bookmarkEnd w:id="153"/>
      <w:bookmarkEnd w:id="15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55" w:name="_Toc264219290"/>
      <w:bookmarkStart w:id="156" w:name="_Toc517078119"/>
      <w:bookmarkEnd w:id="155"/>
      <w:bookmarkEnd w:id="15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57" w:name="_Toc264219291"/>
      <w:bookmarkStart w:id="158" w:name="_Toc517078120"/>
      <w:bookmarkEnd w:id="157"/>
      <w:bookmarkEnd w:id="15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59" w:name="_Toc264219292"/>
      <w:bookmarkStart w:id="160" w:name="_Toc517078121"/>
      <w:bookmarkEnd w:id="159"/>
      <w:bookmarkEnd w:id="16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61" w:name="_Toc264219293"/>
      <w:bookmarkStart w:id="162" w:name="_Toc517078122"/>
      <w:bookmarkEnd w:id="161"/>
      <w:bookmarkEnd w:id="16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63" w:name="_Toc264219294"/>
      <w:bookmarkStart w:id="164" w:name="_Toc517078123"/>
      <w:bookmarkEnd w:id="163"/>
      <w:bookmarkEnd w:id="16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65" w:name="_Toc264219295"/>
      <w:bookmarkStart w:id="166" w:name="_Toc517078124"/>
      <w:bookmarkEnd w:id="165"/>
      <w:bookmarkEnd w:id="16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67" w:name="_Toc264219296"/>
      <w:bookmarkStart w:id="168" w:name="_Toc517078125"/>
      <w:bookmarkEnd w:id="167"/>
      <w:bookmarkEnd w:id="16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69" w:name="_Toc264219297"/>
      <w:bookmarkStart w:id="170" w:name="_Toc517078126"/>
      <w:bookmarkEnd w:id="169"/>
      <w:bookmarkEnd w:id="17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71" w:name="_Toc264219298"/>
      <w:bookmarkStart w:id="172" w:name="_Toc517078127"/>
      <w:bookmarkEnd w:id="171"/>
      <w:bookmarkEnd w:id="17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73" w:name="_Toc264219299"/>
      <w:bookmarkStart w:id="174" w:name="_Toc517078128"/>
      <w:bookmarkEnd w:id="173"/>
      <w:bookmarkEnd w:id="17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75" w:name="_Toc264219300"/>
      <w:bookmarkStart w:id="176" w:name="_Toc517078129"/>
      <w:bookmarkEnd w:id="175"/>
      <w:bookmarkEnd w:id="17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77" w:name="_Toc264219301"/>
      <w:bookmarkStart w:id="178" w:name="_Toc517078130"/>
      <w:bookmarkEnd w:id="177"/>
      <w:bookmarkEnd w:id="17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79" w:name="_Toc264219302"/>
      <w:bookmarkStart w:id="180" w:name="_Toc517078131"/>
      <w:bookmarkEnd w:id="179"/>
      <w:bookmarkEnd w:id="18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81" w:name="_Toc264219303"/>
      <w:bookmarkStart w:id="182" w:name="_Toc517078132"/>
      <w:bookmarkEnd w:id="181"/>
      <w:bookmarkEnd w:id="18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83" w:name="_Toc264219304"/>
      <w:bookmarkStart w:id="184" w:name="_Toc517078133"/>
      <w:bookmarkEnd w:id="183"/>
      <w:bookmarkEnd w:id="18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85" w:name="_Toc264219305"/>
      <w:bookmarkStart w:id="186" w:name="_Toc517078134"/>
      <w:bookmarkEnd w:id="185"/>
      <w:bookmarkEnd w:id="18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87" w:name="_Toc264219306"/>
      <w:bookmarkStart w:id="188" w:name="_Toc517078135"/>
      <w:bookmarkEnd w:id="187"/>
      <w:bookmarkEnd w:id="18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89" w:name="_Toc264219307"/>
      <w:bookmarkStart w:id="190" w:name="_Toc517078136"/>
      <w:bookmarkEnd w:id="189"/>
      <w:bookmarkEnd w:id="19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91" w:name="_Toc264219308"/>
      <w:bookmarkStart w:id="192" w:name="_Toc517078137"/>
      <w:bookmarkEnd w:id="191"/>
      <w:bookmarkEnd w:id="19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93" w:name="_Toc264219309"/>
      <w:bookmarkStart w:id="194" w:name="_Toc517078138"/>
      <w:bookmarkEnd w:id="193"/>
      <w:bookmarkEnd w:id="19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95" w:name="_Toc264219310"/>
      <w:bookmarkStart w:id="196" w:name="_Toc517078139"/>
      <w:bookmarkEnd w:id="195"/>
      <w:bookmarkEnd w:id="19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97" w:name="_Toc264219311"/>
      <w:bookmarkStart w:id="198" w:name="_Toc517078140"/>
      <w:bookmarkEnd w:id="197"/>
      <w:bookmarkEnd w:id="19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99" w:name="_Toc264219312"/>
      <w:bookmarkStart w:id="200" w:name="_Toc517078141"/>
      <w:bookmarkEnd w:id="199"/>
      <w:bookmarkEnd w:id="20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01" w:name="_Toc264219313"/>
      <w:bookmarkStart w:id="202" w:name="_Toc517078142"/>
      <w:bookmarkEnd w:id="201"/>
      <w:bookmarkEnd w:id="20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03" w:name="_Toc264219314"/>
      <w:bookmarkStart w:id="204" w:name="_Toc517078143"/>
      <w:bookmarkEnd w:id="203"/>
      <w:bookmarkEnd w:id="20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05" w:name="_Toc264219315"/>
      <w:bookmarkStart w:id="206" w:name="_Toc517078144"/>
      <w:bookmarkEnd w:id="205"/>
      <w:bookmarkEnd w:id="20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07" w:name="_Toc264219316"/>
      <w:bookmarkStart w:id="208" w:name="_Toc517078145"/>
      <w:bookmarkEnd w:id="207"/>
      <w:bookmarkEnd w:id="20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09" w:name="_Toc264219317"/>
      <w:bookmarkStart w:id="210" w:name="_Toc517078146"/>
      <w:bookmarkEnd w:id="209"/>
      <w:bookmarkEnd w:id="21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11" w:name="_Toc264219318"/>
      <w:bookmarkStart w:id="212" w:name="_Toc517078147"/>
      <w:bookmarkEnd w:id="211"/>
      <w:bookmarkEnd w:id="21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13" w:name="_Toc264219319"/>
      <w:bookmarkStart w:id="214" w:name="_Toc517078148"/>
      <w:bookmarkEnd w:id="213"/>
      <w:bookmarkEnd w:id="21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15" w:name="_Toc264219320"/>
      <w:bookmarkStart w:id="216" w:name="_Toc517078149"/>
      <w:bookmarkEnd w:id="215"/>
      <w:bookmarkEnd w:id="21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17" w:name="_Toc264219321"/>
      <w:bookmarkStart w:id="218" w:name="_Toc517078150"/>
      <w:bookmarkEnd w:id="217"/>
      <w:bookmarkEnd w:id="21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19" w:name="_Toc264219322"/>
      <w:bookmarkStart w:id="220" w:name="_Toc517078151"/>
      <w:bookmarkEnd w:id="219"/>
      <w:bookmarkEnd w:id="22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21" w:name="_Toc264219323"/>
      <w:bookmarkStart w:id="222" w:name="_Toc517078152"/>
      <w:bookmarkEnd w:id="221"/>
      <w:bookmarkEnd w:id="22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23" w:name="_Toc264219324"/>
      <w:bookmarkStart w:id="224" w:name="_Toc517078153"/>
      <w:bookmarkEnd w:id="223"/>
      <w:bookmarkEnd w:id="22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25" w:name="_Toc264219325"/>
      <w:bookmarkStart w:id="226" w:name="_Toc517078154"/>
      <w:bookmarkEnd w:id="225"/>
      <w:bookmarkEnd w:id="22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27" w:name="_Toc264219326"/>
      <w:bookmarkStart w:id="228" w:name="_Toc517078155"/>
      <w:bookmarkEnd w:id="227"/>
      <w:bookmarkEnd w:id="22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29" w:name="_Toc264219327"/>
      <w:bookmarkStart w:id="230" w:name="_Toc517078156"/>
      <w:bookmarkEnd w:id="229"/>
      <w:bookmarkEnd w:id="23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31" w:name="_Toc264219328"/>
      <w:bookmarkStart w:id="232" w:name="_Toc517078157"/>
      <w:bookmarkEnd w:id="231"/>
      <w:bookmarkEnd w:id="23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33" w:name="_Toc264219329"/>
      <w:bookmarkStart w:id="234" w:name="_Toc517078158"/>
      <w:bookmarkEnd w:id="233"/>
      <w:bookmarkEnd w:id="23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35" w:name="_Toc264219330"/>
      <w:bookmarkStart w:id="236" w:name="_Toc517078159"/>
      <w:bookmarkEnd w:id="235"/>
      <w:bookmarkEnd w:id="23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37" w:name="_Toc264219331"/>
      <w:bookmarkStart w:id="238" w:name="_Toc517078160"/>
      <w:bookmarkEnd w:id="237"/>
      <w:bookmarkEnd w:id="23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39" w:name="_Toc264219332"/>
      <w:bookmarkStart w:id="240" w:name="_Toc517078161"/>
      <w:bookmarkEnd w:id="239"/>
      <w:bookmarkEnd w:id="24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41" w:name="_Toc264219333"/>
      <w:bookmarkStart w:id="242" w:name="_Toc517078162"/>
      <w:bookmarkEnd w:id="241"/>
      <w:bookmarkEnd w:id="24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43" w:name="_Toc264219334"/>
      <w:bookmarkStart w:id="244" w:name="_Toc517078163"/>
      <w:bookmarkEnd w:id="243"/>
      <w:bookmarkEnd w:id="24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45" w:name="_Toc264219335"/>
      <w:bookmarkStart w:id="246" w:name="_Toc517078164"/>
      <w:bookmarkEnd w:id="245"/>
      <w:bookmarkEnd w:id="24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47" w:name="_Toc264219336"/>
      <w:bookmarkStart w:id="248" w:name="_Toc517078165"/>
      <w:bookmarkEnd w:id="247"/>
      <w:bookmarkEnd w:id="24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49" w:name="_Toc264219337"/>
      <w:bookmarkStart w:id="250" w:name="_Toc517078166"/>
      <w:bookmarkEnd w:id="249"/>
      <w:bookmarkEnd w:id="25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51" w:name="_Toc264219338"/>
      <w:bookmarkStart w:id="252" w:name="_Toc517078167"/>
      <w:bookmarkEnd w:id="251"/>
      <w:bookmarkEnd w:id="25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53" w:name="_Toc264219339"/>
      <w:bookmarkStart w:id="254" w:name="_Toc517078168"/>
      <w:bookmarkEnd w:id="253"/>
      <w:bookmarkEnd w:id="25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55" w:name="_Toc264219340"/>
      <w:bookmarkStart w:id="256" w:name="_Toc517078169"/>
      <w:bookmarkEnd w:id="255"/>
      <w:bookmarkEnd w:id="25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57" w:name="_Toc264219341"/>
      <w:bookmarkStart w:id="258" w:name="_Toc517078170"/>
      <w:bookmarkEnd w:id="257"/>
      <w:bookmarkEnd w:id="25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59" w:name="_Toc264219342"/>
      <w:bookmarkStart w:id="260" w:name="_Toc517078171"/>
      <w:bookmarkEnd w:id="259"/>
      <w:bookmarkEnd w:id="26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61" w:name="_Toc264219343"/>
      <w:bookmarkStart w:id="262" w:name="_Toc517078172"/>
      <w:bookmarkEnd w:id="261"/>
      <w:bookmarkEnd w:id="26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63" w:name="_Toc264219344"/>
      <w:bookmarkStart w:id="264" w:name="_Toc517078173"/>
      <w:bookmarkEnd w:id="263"/>
      <w:bookmarkEnd w:id="26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65" w:name="_Toc264219345"/>
      <w:bookmarkStart w:id="266" w:name="_Toc517078174"/>
      <w:bookmarkEnd w:id="265"/>
      <w:bookmarkEnd w:id="26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67" w:name="_Toc264219346"/>
      <w:bookmarkStart w:id="268" w:name="_Toc517078175"/>
      <w:bookmarkEnd w:id="267"/>
      <w:bookmarkEnd w:id="26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69" w:name="_Toc264219347"/>
      <w:bookmarkStart w:id="270" w:name="_Toc517078176"/>
      <w:bookmarkEnd w:id="269"/>
      <w:bookmarkEnd w:id="27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71" w:name="_Toc264219348"/>
      <w:bookmarkStart w:id="272" w:name="_Toc517078177"/>
      <w:bookmarkEnd w:id="271"/>
      <w:bookmarkEnd w:id="27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73" w:name="_Toc264219349"/>
      <w:bookmarkStart w:id="274" w:name="_Toc517078178"/>
      <w:bookmarkEnd w:id="273"/>
      <w:bookmarkEnd w:id="27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75" w:name="_Toc264219350"/>
      <w:bookmarkStart w:id="276" w:name="_Toc517078179"/>
      <w:bookmarkEnd w:id="275"/>
      <w:bookmarkEnd w:id="27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77" w:name="_Toc264219351"/>
      <w:bookmarkStart w:id="278" w:name="_Toc517078180"/>
      <w:bookmarkEnd w:id="277"/>
      <w:bookmarkEnd w:id="27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79" w:name="_Toc264219352"/>
      <w:bookmarkStart w:id="280" w:name="_Toc517078181"/>
      <w:bookmarkEnd w:id="279"/>
      <w:bookmarkEnd w:id="28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81" w:name="_Toc264219353"/>
      <w:bookmarkStart w:id="282" w:name="_Toc517078182"/>
      <w:bookmarkEnd w:id="281"/>
      <w:bookmarkEnd w:id="28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83" w:name="_Toc264219354"/>
      <w:bookmarkStart w:id="284" w:name="_Toc517078183"/>
      <w:bookmarkEnd w:id="283"/>
      <w:bookmarkEnd w:id="28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85" w:name="_Toc264219355"/>
      <w:bookmarkStart w:id="286" w:name="_Toc517078184"/>
      <w:bookmarkEnd w:id="285"/>
      <w:bookmarkEnd w:id="28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87" w:name="_Toc264219356"/>
      <w:bookmarkStart w:id="288" w:name="_Toc517078185"/>
      <w:bookmarkEnd w:id="287"/>
      <w:bookmarkEnd w:id="28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89" w:name="_Toc264219357"/>
      <w:bookmarkStart w:id="290" w:name="_Toc517078186"/>
      <w:bookmarkEnd w:id="289"/>
      <w:bookmarkEnd w:id="29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91" w:name="_Toc264219358"/>
      <w:bookmarkStart w:id="292" w:name="_Toc517078187"/>
      <w:bookmarkEnd w:id="291"/>
      <w:bookmarkEnd w:id="29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93" w:name="_Toc264219359"/>
      <w:bookmarkStart w:id="294" w:name="_Toc517078188"/>
      <w:bookmarkEnd w:id="293"/>
      <w:bookmarkEnd w:id="29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95" w:name="_Toc264219360"/>
      <w:bookmarkStart w:id="296" w:name="_Toc517078189"/>
      <w:bookmarkEnd w:id="295"/>
      <w:bookmarkEnd w:id="29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97" w:name="_Toc264219361"/>
      <w:bookmarkStart w:id="298" w:name="_Toc517078190"/>
      <w:bookmarkEnd w:id="297"/>
      <w:bookmarkEnd w:id="29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299" w:name="_Toc264219362"/>
      <w:bookmarkStart w:id="300" w:name="_Toc517078191"/>
      <w:bookmarkEnd w:id="299"/>
      <w:bookmarkEnd w:id="30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01" w:name="_Toc264219363"/>
      <w:bookmarkStart w:id="302" w:name="_Toc517078192"/>
      <w:bookmarkEnd w:id="301"/>
      <w:bookmarkEnd w:id="30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03" w:name="_Toc264219364"/>
      <w:bookmarkStart w:id="304" w:name="_Toc517078193"/>
      <w:bookmarkEnd w:id="303"/>
      <w:bookmarkEnd w:id="30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05" w:name="_Toc264219365"/>
      <w:bookmarkStart w:id="306" w:name="_Toc517078194"/>
      <w:bookmarkEnd w:id="305"/>
      <w:bookmarkEnd w:id="30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07" w:name="_Toc264219366"/>
      <w:bookmarkStart w:id="308" w:name="_Toc517078195"/>
      <w:bookmarkEnd w:id="307"/>
      <w:bookmarkEnd w:id="30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09" w:name="_Toc264219367"/>
      <w:bookmarkStart w:id="310" w:name="_Toc517078196"/>
      <w:bookmarkEnd w:id="309"/>
      <w:bookmarkEnd w:id="31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11" w:name="_Toc264219368"/>
      <w:bookmarkStart w:id="312" w:name="_Toc517078197"/>
      <w:bookmarkEnd w:id="311"/>
      <w:bookmarkEnd w:id="31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13" w:name="_Toc264219369"/>
      <w:bookmarkStart w:id="314" w:name="_Toc517078198"/>
      <w:bookmarkEnd w:id="313"/>
      <w:bookmarkEnd w:id="31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15" w:name="_Toc264219370"/>
      <w:bookmarkStart w:id="316" w:name="_Toc517078199"/>
      <w:bookmarkEnd w:id="315"/>
      <w:bookmarkEnd w:id="31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17" w:name="_Toc264219371"/>
      <w:bookmarkStart w:id="318" w:name="_Toc517078200"/>
      <w:bookmarkEnd w:id="317"/>
      <w:bookmarkEnd w:id="31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19" w:name="_Toc264219372"/>
      <w:bookmarkStart w:id="320" w:name="_Toc517078201"/>
      <w:bookmarkEnd w:id="319"/>
      <w:bookmarkEnd w:id="32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21" w:name="_Toc264219373"/>
      <w:bookmarkStart w:id="322" w:name="_Toc517078202"/>
      <w:bookmarkEnd w:id="321"/>
      <w:bookmarkEnd w:id="32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23" w:name="_Toc264219374"/>
      <w:bookmarkStart w:id="324" w:name="_Toc517078203"/>
      <w:bookmarkEnd w:id="323"/>
      <w:bookmarkEnd w:id="32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25" w:name="_Toc264219375"/>
      <w:bookmarkStart w:id="326" w:name="_Toc517078204"/>
      <w:bookmarkEnd w:id="325"/>
      <w:bookmarkEnd w:id="32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27" w:name="_Toc264219376"/>
      <w:bookmarkStart w:id="328" w:name="_Toc517078205"/>
      <w:bookmarkEnd w:id="327"/>
      <w:bookmarkEnd w:id="32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29" w:name="_Toc264219377"/>
      <w:bookmarkStart w:id="330" w:name="_Toc517078206"/>
      <w:bookmarkEnd w:id="329"/>
      <w:bookmarkEnd w:id="33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31" w:name="_Toc264219378"/>
      <w:bookmarkStart w:id="332" w:name="_Toc517078207"/>
      <w:bookmarkEnd w:id="331"/>
      <w:bookmarkEnd w:id="33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33" w:name="_Toc264219379"/>
      <w:bookmarkStart w:id="334" w:name="_Toc517078208"/>
      <w:bookmarkEnd w:id="333"/>
      <w:bookmarkEnd w:id="33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35" w:name="_Toc264219380"/>
      <w:bookmarkStart w:id="336" w:name="_Toc517078209"/>
      <w:bookmarkEnd w:id="335"/>
      <w:bookmarkEnd w:id="33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37" w:name="_Toc264219381"/>
      <w:bookmarkStart w:id="338" w:name="_Toc517078210"/>
      <w:bookmarkEnd w:id="337"/>
      <w:bookmarkEnd w:id="33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39" w:name="_Toc264219382"/>
      <w:bookmarkStart w:id="340" w:name="_Toc517078211"/>
      <w:bookmarkEnd w:id="339"/>
      <w:bookmarkEnd w:id="34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41" w:name="_Toc264219383"/>
      <w:bookmarkStart w:id="342" w:name="_Toc517078212"/>
      <w:bookmarkEnd w:id="341"/>
      <w:bookmarkEnd w:id="34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43" w:name="_Toc264219384"/>
      <w:bookmarkStart w:id="344" w:name="_Toc517078213"/>
      <w:bookmarkEnd w:id="343"/>
      <w:bookmarkEnd w:id="34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45" w:name="_Toc264219385"/>
      <w:bookmarkStart w:id="346" w:name="_Toc517078214"/>
      <w:bookmarkEnd w:id="345"/>
      <w:bookmarkEnd w:id="34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47" w:name="_Toc264219386"/>
      <w:bookmarkStart w:id="348" w:name="_Toc517078215"/>
      <w:bookmarkEnd w:id="347"/>
      <w:bookmarkEnd w:id="34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49" w:name="_Toc264219387"/>
      <w:bookmarkStart w:id="350" w:name="_Toc517078216"/>
      <w:bookmarkEnd w:id="349"/>
      <w:bookmarkEnd w:id="35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51" w:name="_Toc264219388"/>
      <w:bookmarkStart w:id="352" w:name="_Toc517078217"/>
      <w:bookmarkEnd w:id="351"/>
      <w:bookmarkEnd w:id="35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53" w:name="_Toc264219389"/>
      <w:bookmarkStart w:id="354" w:name="_Toc517078218"/>
      <w:bookmarkEnd w:id="353"/>
      <w:bookmarkEnd w:id="35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55" w:name="_Toc264219390"/>
      <w:bookmarkStart w:id="356" w:name="_Toc517078219"/>
      <w:bookmarkEnd w:id="355"/>
      <w:bookmarkEnd w:id="35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57" w:name="_Toc264219391"/>
      <w:bookmarkStart w:id="358" w:name="_Toc517078220"/>
      <w:bookmarkEnd w:id="357"/>
      <w:bookmarkEnd w:id="35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59" w:name="_Toc264219392"/>
      <w:bookmarkStart w:id="360" w:name="_Toc517078221"/>
      <w:bookmarkEnd w:id="359"/>
      <w:bookmarkEnd w:id="36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61" w:name="_Toc264219393"/>
      <w:bookmarkStart w:id="362" w:name="_Toc517078222"/>
      <w:bookmarkEnd w:id="361"/>
      <w:bookmarkEnd w:id="36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63" w:name="_Toc264219394"/>
      <w:bookmarkStart w:id="364" w:name="_Toc517078223"/>
      <w:bookmarkEnd w:id="363"/>
      <w:bookmarkEnd w:id="36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65" w:name="_Toc264219395"/>
      <w:bookmarkStart w:id="366" w:name="_Toc517078224"/>
      <w:bookmarkEnd w:id="365"/>
      <w:bookmarkEnd w:id="36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67" w:name="_Toc264219396"/>
      <w:bookmarkStart w:id="368" w:name="_Toc517078225"/>
      <w:bookmarkEnd w:id="367"/>
      <w:bookmarkEnd w:id="36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69" w:name="_Toc264219397"/>
      <w:bookmarkStart w:id="370" w:name="_Toc517078226"/>
      <w:bookmarkEnd w:id="369"/>
      <w:bookmarkEnd w:id="37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71" w:name="_Toc264219398"/>
      <w:bookmarkStart w:id="372" w:name="_Toc517078227"/>
      <w:bookmarkEnd w:id="371"/>
      <w:bookmarkEnd w:id="37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73" w:name="_Toc264219399"/>
      <w:bookmarkStart w:id="374" w:name="_Toc517078228"/>
      <w:bookmarkEnd w:id="373"/>
      <w:bookmarkEnd w:id="37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75" w:name="_Toc264219400"/>
      <w:bookmarkStart w:id="376" w:name="_Toc517078229"/>
      <w:bookmarkEnd w:id="375"/>
      <w:bookmarkEnd w:id="37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77" w:name="_Toc264219401"/>
      <w:bookmarkStart w:id="378" w:name="_Toc517078230"/>
      <w:bookmarkEnd w:id="377"/>
      <w:bookmarkEnd w:id="37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79" w:name="_Toc264219402"/>
      <w:bookmarkStart w:id="380" w:name="_Toc517078231"/>
      <w:bookmarkEnd w:id="379"/>
      <w:bookmarkEnd w:id="38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81" w:name="_Toc264219403"/>
      <w:bookmarkStart w:id="382" w:name="_Toc517078232"/>
      <w:bookmarkEnd w:id="381"/>
      <w:bookmarkEnd w:id="38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83" w:name="_Toc264219404"/>
      <w:bookmarkStart w:id="384" w:name="_Toc517078233"/>
      <w:bookmarkEnd w:id="383"/>
      <w:bookmarkEnd w:id="38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85" w:name="_Toc264219405"/>
      <w:bookmarkStart w:id="386" w:name="_Toc517078234"/>
      <w:bookmarkEnd w:id="385"/>
      <w:bookmarkEnd w:id="38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87" w:name="_Toc264219406"/>
      <w:bookmarkStart w:id="388" w:name="_Toc517078235"/>
      <w:bookmarkEnd w:id="387"/>
      <w:bookmarkEnd w:id="38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89" w:name="_Toc264219407"/>
      <w:bookmarkStart w:id="390" w:name="_Toc517078236"/>
      <w:bookmarkEnd w:id="389"/>
      <w:bookmarkEnd w:id="39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91" w:name="_Toc264219408"/>
      <w:bookmarkStart w:id="392" w:name="_Toc517078237"/>
      <w:bookmarkEnd w:id="391"/>
      <w:bookmarkEnd w:id="39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93" w:name="_Toc264219409"/>
      <w:bookmarkStart w:id="394" w:name="_Toc517078238"/>
      <w:bookmarkEnd w:id="393"/>
      <w:bookmarkEnd w:id="39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95" w:name="_Toc264219410"/>
      <w:bookmarkStart w:id="396" w:name="_Toc517078239"/>
      <w:bookmarkEnd w:id="395"/>
      <w:bookmarkEnd w:id="39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97" w:name="_Toc264219411"/>
      <w:bookmarkStart w:id="398" w:name="_Toc517078240"/>
      <w:bookmarkEnd w:id="397"/>
      <w:bookmarkEnd w:id="39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399" w:name="_Toc264219412"/>
      <w:bookmarkStart w:id="400" w:name="_Toc517078241"/>
      <w:bookmarkEnd w:id="399"/>
      <w:bookmarkEnd w:id="40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01" w:name="_Toc264219413"/>
      <w:bookmarkStart w:id="402" w:name="_Toc517078242"/>
      <w:bookmarkEnd w:id="401"/>
      <w:bookmarkEnd w:id="40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03" w:name="_Toc264219414"/>
      <w:bookmarkStart w:id="404" w:name="_Toc517078243"/>
      <w:bookmarkEnd w:id="403"/>
      <w:bookmarkEnd w:id="40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05" w:name="_Toc264219415"/>
      <w:bookmarkStart w:id="406" w:name="_Toc517078244"/>
      <w:bookmarkEnd w:id="405"/>
      <w:bookmarkEnd w:id="40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07" w:name="_Toc264219416"/>
      <w:bookmarkStart w:id="408" w:name="_Toc517078245"/>
      <w:bookmarkEnd w:id="407"/>
      <w:bookmarkEnd w:id="40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09" w:name="_Toc264219417"/>
      <w:bookmarkStart w:id="410" w:name="_Toc517078246"/>
      <w:bookmarkEnd w:id="409"/>
      <w:bookmarkEnd w:id="41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11" w:name="_Toc264219418"/>
      <w:bookmarkStart w:id="412" w:name="_Toc517078247"/>
      <w:bookmarkEnd w:id="411"/>
      <w:bookmarkEnd w:id="41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13" w:name="_Toc264219419"/>
      <w:bookmarkStart w:id="414" w:name="_Toc517078248"/>
      <w:bookmarkEnd w:id="413"/>
      <w:bookmarkEnd w:id="41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15" w:name="_Toc264219420"/>
      <w:bookmarkStart w:id="416" w:name="_Toc517078249"/>
      <w:bookmarkEnd w:id="415"/>
      <w:bookmarkEnd w:id="41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17" w:name="_Toc264219421"/>
      <w:bookmarkStart w:id="418" w:name="_Toc517078250"/>
      <w:bookmarkEnd w:id="417"/>
      <w:bookmarkEnd w:id="41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19" w:name="_Toc264219422"/>
      <w:bookmarkStart w:id="420" w:name="_Toc517078251"/>
      <w:bookmarkEnd w:id="419"/>
      <w:bookmarkEnd w:id="42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21" w:name="_Toc264219423"/>
      <w:bookmarkStart w:id="422" w:name="_Toc517078252"/>
      <w:bookmarkEnd w:id="421"/>
      <w:bookmarkEnd w:id="42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23" w:name="_Toc264219424"/>
      <w:bookmarkStart w:id="424" w:name="_Toc517078253"/>
      <w:bookmarkEnd w:id="423"/>
      <w:bookmarkEnd w:id="42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25" w:name="_Toc264219425"/>
      <w:bookmarkStart w:id="426" w:name="_Toc517078254"/>
      <w:bookmarkEnd w:id="425"/>
      <w:bookmarkEnd w:id="42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27" w:name="_Toc264219426"/>
      <w:bookmarkStart w:id="428" w:name="_Toc517078255"/>
      <w:bookmarkEnd w:id="427"/>
      <w:bookmarkEnd w:id="42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29" w:name="_Toc264219427"/>
      <w:bookmarkStart w:id="430" w:name="_Toc517078256"/>
      <w:bookmarkEnd w:id="429"/>
      <w:bookmarkEnd w:id="43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31" w:name="_Toc264219428"/>
      <w:bookmarkStart w:id="432" w:name="_Toc517078257"/>
      <w:bookmarkEnd w:id="431"/>
      <w:bookmarkEnd w:id="43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33" w:name="_Toc264219429"/>
      <w:bookmarkStart w:id="434" w:name="_Toc517078258"/>
      <w:bookmarkEnd w:id="433"/>
      <w:bookmarkEnd w:id="43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35" w:name="_Toc264219430"/>
      <w:bookmarkStart w:id="436" w:name="_Toc517078259"/>
      <w:bookmarkEnd w:id="435"/>
      <w:bookmarkEnd w:id="43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37" w:name="_Toc264219431"/>
      <w:bookmarkStart w:id="438" w:name="_Toc517078260"/>
      <w:bookmarkEnd w:id="437"/>
      <w:bookmarkEnd w:id="43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39" w:name="_Toc264219432"/>
      <w:bookmarkStart w:id="440" w:name="_Toc517078261"/>
      <w:bookmarkEnd w:id="439"/>
      <w:bookmarkEnd w:id="44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41" w:name="_Toc264219433"/>
      <w:bookmarkStart w:id="442" w:name="_Toc517078262"/>
      <w:bookmarkEnd w:id="441"/>
      <w:bookmarkEnd w:id="44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43" w:name="_Toc264219434"/>
      <w:bookmarkStart w:id="444" w:name="_Toc517078263"/>
      <w:bookmarkEnd w:id="443"/>
      <w:bookmarkEnd w:id="44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45" w:name="_Toc264219435"/>
      <w:bookmarkStart w:id="446" w:name="_Toc517078264"/>
      <w:bookmarkEnd w:id="445"/>
      <w:bookmarkEnd w:id="44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47" w:name="_Toc264219436"/>
      <w:bookmarkStart w:id="448" w:name="_Toc517078265"/>
      <w:bookmarkEnd w:id="447"/>
      <w:bookmarkEnd w:id="44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49" w:name="_Toc264219437"/>
      <w:bookmarkStart w:id="450" w:name="_Toc517078266"/>
      <w:bookmarkEnd w:id="449"/>
      <w:bookmarkEnd w:id="45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51" w:name="_Toc264219438"/>
      <w:bookmarkStart w:id="452" w:name="_Toc517078267"/>
      <w:bookmarkEnd w:id="451"/>
      <w:bookmarkEnd w:id="45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53" w:name="_Toc264219439"/>
      <w:bookmarkStart w:id="454" w:name="_Toc517078268"/>
      <w:bookmarkEnd w:id="453"/>
      <w:bookmarkEnd w:id="45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55" w:name="_Toc264219440"/>
      <w:bookmarkStart w:id="456" w:name="_Toc517078269"/>
      <w:bookmarkEnd w:id="455"/>
      <w:bookmarkEnd w:id="45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57" w:name="_Toc264219441"/>
      <w:bookmarkStart w:id="458" w:name="_Toc517078270"/>
      <w:bookmarkEnd w:id="457"/>
      <w:bookmarkEnd w:id="45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59" w:name="_Toc264219442"/>
      <w:bookmarkStart w:id="460" w:name="_Toc517078271"/>
      <w:bookmarkEnd w:id="459"/>
      <w:bookmarkEnd w:id="46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61" w:name="_Toc264219443"/>
      <w:bookmarkStart w:id="462" w:name="_Toc517078272"/>
      <w:bookmarkEnd w:id="461"/>
      <w:bookmarkEnd w:id="46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63" w:name="_Toc264219444"/>
      <w:bookmarkStart w:id="464" w:name="_Toc517078273"/>
      <w:bookmarkEnd w:id="463"/>
      <w:bookmarkEnd w:id="46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65" w:name="_Toc264219445"/>
      <w:bookmarkStart w:id="466" w:name="_Toc517078274"/>
      <w:bookmarkEnd w:id="465"/>
      <w:bookmarkEnd w:id="46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67" w:name="_Toc264219446"/>
      <w:bookmarkStart w:id="468" w:name="_Toc517078275"/>
      <w:bookmarkEnd w:id="467"/>
      <w:bookmarkEnd w:id="46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69" w:name="_Toc264219447"/>
      <w:bookmarkStart w:id="470" w:name="_Toc517078276"/>
      <w:bookmarkEnd w:id="469"/>
      <w:bookmarkEnd w:id="47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71" w:name="_Toc264219448"/>
      <w:bookmarkStart w:id="472" w:name="_Toc517078277"/>
      <w:bookmarkEnd w:id="471"/>
      <w:bookmarkEnd w:id="47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73" w:name="_Toc264219449"/>
      <w:bookmarkStart w:id="474" w:name="_Toc517078278"/>
      <w:bookmarkEnd w:id="473"/>
      <w:bookmarkEnd w:id="47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75" w:name="_Toc264219450"/>
      <w:bookmarkStart w:id="476" w:name="_Toc517078279"/>
      <w:bookmarkEnd w:id="475"/>
      <w:bookmarkEnd w:id="47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77" w:name="_Toc264219451"/>
      <w:bookmarkStart w:id="478" w:name="_Toc517078280"/>
      <w:bookmarkEnd w:id="477"/>
      <w:bookmarkEnd w:id="47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79" w:name="_Toc264219452"/>
      <w:bookmarkStart w:id="480" w:name="_Toc517078281"/>
      <w:bookmarkEnd w:id="479"/>
      <w:bookmarkEnd w:id="48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81" w:name="_Toc264219453"/>
      <w:bookmarkStart w:id="482" w:name="_Toc517078282"/>
      <w:bookmarkEnd w:id="481"/>
      <w:bookmarkEnd w:id="48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83" w:name="_Toc264219454"/>
      <w:bookmarkStart w:id="484" w:name="_Toc517078283"/>
      <w:bookmarkEnd w:id="483"/>
      <w:bookmarkEnd w:id="48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85" w:name="_Toc264219455"/>
      <w:bookmarkStart w:id="486" w:name="_Toc517078284"/>
      <w:bookmarkEnd w:id="485"/>
      <w:bookmarkEnd w:id="48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87" w:name="_Toc264219456"/>
      <w:bookmarkStart w:id="488" w:name="_Toc517078285"/>
      <w:bookmarkEnd w:id="487"/>
      <w:bookmarkEnd w:id="48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89" w:name="_Toc264219457"/>
      <w:bookmarkStart w:id="490" w:name="_Toc517078286"/>
      <w:bookmarkEnd w:id="489"/>
      <w:bookmarkEnd w:id="49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91" w:name="_Toc264219458"/>
      <w:bookmarkStart w:id="492" w:name="_Toc517078287"/>
      <w:bookmarkEnd w:id="491"/>
      <w:bookmarkEnd w:id="49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93" w:name="_Toc264219459"/>
      <w:bookmarkStart w:id="494" w:name="_Toc517078288"/>
      <w:bookmarkEnd w:id="493"/>
      <w:bookmarkEnd w:id="49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95" w:name="_Toc264219460"/>
      <w:bookmarkStart w:id="496" w:name="_Toc517078289"/>
      <w:bookmarkEnd w:id="495"/>
      <w:bookmarkEnd w:id="49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97" w:name="_Toc264219461"/>
      <w:bookmarkStart w:id="498" w:name="_Toc517078290"/>
      <w:bookmarkEnd w:id="497"/>
      <w:bookmarkEnd w:id="49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499" w:name="_Toc264219462"/>
      <w:bookmarkStart w:id="500" w:name="_Toc517078291"/>
      <w:bookmarkEnd w:id="499"/>
      <w:bookmarkEnd w:id="50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01" w:name="_Toc264219463"/>
      <w:bookmarkStart w:id="502" w:name="_Toc517078292"/>
      <w:bookmarkEnd w:id="501"/>
      <w:bookmarkEnd w:id="50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03" w:name="_Toc264219464"/>
      <w:bookmarkStart w:id="504" w:name="_Toc517078293"/>
      <w:bookmarkEnd w:id="503"/>
      <w:bookmarkEnd w:id="50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05" w:name="_Toc264219465"/>
      <w:bookmarkStart w:id="506" w:name="_Toc517078294"/>
      <w:bookmarkEnd w:id="505"/>
      <w:bookmarkEnd w:id="50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07" w:name="_Toc264219466"/>
      <w:bookmarkStart w:id="508" w:name="_Toc517078295"/>
      <w:bookmarkEnd w:id="507"/>
      <w:bookmarkEnd w:id="50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09" w:name="_Toc264219467"/>
      <w:bookmarkStart w:id="510" w:name="_Toc517078296"/>
      <w:bookmarkEnd w:id="509"/>
      <w:bookmarkEnd w:id="51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11" w:name="_Toc264219468"/>
      <w:bookmarkStart w:id="512" w:name="_Toc517078297"/>
      <w:bookmarkEnd w:id="511"/>
      <w:bookmarkEnd w:id="51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13" w:name="_Toc264219469"/>
      <w:bookmarkStart w:id="514" w:name="_Toc517078298"/>
      <w:bookmarkEnd w:id="513"/>
      <w:bookmarkEnd w:id="51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15" w:name="_Toc264219470"/>
      <w:bookmarkStart w:id="516" w:name="_Toc517078299"/>
      <w:bookmarkEnd w:id="515"/>
      <w:bookmarkEnd w:id="51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17" w:name="_Toc264219471"/>
      <w:bookmarkStart w:id="518" w:name="_Toc517078300"/>
      <w:bookmarkEnd w:id="517"/>
      <w:bookmarkEnd w:id="51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19" w:name="_Toc264219472"/>
      <w:bookmarkStart w:id="520" w:name="_Toc517078301"/>
      <w:bookmarkEnd w:id="519"/>
      <w:bookmarkEnd w:id="52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21" w:name="_Toc264219473"/>
      <w:bookmarkStart w:id="522" w:name="_Toc517078302"/>
      <w:bookmarkEnd w:id="521"/>
      <w:bookmarkEnd w:id="52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23" w:name="_Toc264219474"/>
      <w:bookmarkStart w:id="524" w:name="_Toc517078303"/>
      <w:bookmarkEnd w:id="523"/>
      <w:bookmarkEnd w:id="52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25" w:name="_Toc264219475"/>
      <w:bookmarkStart w:id="526" w:name="_Toc517078304"/>
      <w:bookmarkEnd w:id="525"/>
      <w:bookmarkEnd w:id="52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27" w:name="_Toc264219476"/>
      <w:bookmarkStart w:id="528" w:name="_Toc517078305"/>
      <w:bookmarkEnd w:id="527"/>
      <w:bookmarkEnd w:id="52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29" w:name="_Toc264219477"/>
      <w:bookmarkStart w:id="530" w:name="_Toc517078306"/>
      <w:bookmarkEnd w:id="529"/>
      <w:bookmarkEnd w:id="53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31" w:name="_Toc264219478"/>
      <w:bookmarkStart w:id="532" w:name="_Toc517078307"/>
      <w:bookmarkEnd w:id="531"/>
      <w:bookmarkEnd w:id="53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33" w:name="_Toc264219479"/>
      <w:bookmarkStart w:id="534" w:name="_Toc517078308"/>
      <w:bookmarkEnd w:id="533"/>
      <w:bookmarkEnd w:id="53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35" w:name="_Toc264219480"/>
      <w:bookmarkStart w:id="536" w:name="_Toc517078309"/>
      <w:bookmarkEnd w:id="535"/>
      <w:bookmarkEnd w:id="53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37" w:name="_Toc264219481"/>
      <w:bookmarkStart w:id="538" w:name="_Toc517078310"/>
      <w:bookmarkEnd w:id="537"/>
      <w:bookmarkEnd w:id="53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39" w:name="_Toc264219482"/>
      <w:bookmarkStart w:id="540" w:name="_Toc517078311"/>
      <w:bookmarkEnd w:id="539"/>
      <w:bookmarkEnd w:id="54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41" w:name="_Toc264219483"/>
      <w:bookmarkStart w:id="542" w:name="_Toc517078312"/>
      <w:bookmarkEnd w:id="541"/>
      <w:bookmarkEnd w:id="54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43" w:name="_Toc264219484"/>
      <w:bookmarkStart w:id="544" w:name="_Toc517078313"/>
      <w:bookmarkEnd w:id="543"/>
      <w:bookmarkEnd w:id="54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45" w:name="_Toc264219485"/>
      <w:bookmarkStart w:id="546" w:name="_Toc517078314"/>
      <w:bookmarkEnd w:id="545"/>
      <w:bookmarkEnd w:id="54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47" w:name="_Toc264219486"/>
      <w:bookmarkStart w:id="548" w:name="_Toc517078315"/>
      <w:bookmarkEnd w:id="547"/>
      <w:bookmarkEnd w:id="54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49" w:name="_Toc264219487"/>
      <w:bookmarkStart w:id="550" w:name="_Toc517078316"/>
      <w:bookmarkEnd w:id="549"/>
      <w:bookmarkEnd w:id="55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51" w:name="_Toc264219488"/>
      <w:bookmarkStart w:id="552" w:name="_Toc517078317"/>
      <w:bookmarkEnd w:id="551"/>
      <w:bookmarkEnd w:id="55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53" w:name="_Toc264219489"/>
      <w:bookmarkStart w:id="554" w:name="_Toc517078318"/>
      <w:bookmarkEnd w:id="553"/>
      <w:bookmarkEnd w:id="55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55" w:name="_Toc264219490"/>
      <w:bookmarkStart w:id="556" w:name="_Toc517078319"/>
      <w:bookmarkEnd w:id="555"/>
      <w:bookmarkEnd w:id="55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57" w:name="_Toc264219491"/>
      <w:bookmarkStart w:id="558" w:name="_Toc517078320"/>
      <w:bookmarkEnd w:id="557"/>
      <w:bookmarkEnd w:id="55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59" w:name="_Toc264219492"/>
      <w:bookmarkStart w:id="560" w:name="_Toc517078321"/>
      <w:bookmarkEnd w:id="559"/>
      <w:bookmarkEnd w:id="56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61" w:name="_Toc264219493"/>
      <w:bookmarkStart w:id="562" w:name="_Toc517078322"/>
      <w:bookmarkEnd w:id="561"/>
      <w:bookmarkEnd w:id="56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63" w:name="_Toc264219494"/>
      <w:bookmarkStart w:id="564" w:name="_Toc517078323"/>
      <w:bookmarkEnd w:id="563"/>
      <w:bookmarkEnd w:id="56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65" w:name="_Toc264219495"/>
      <w:bookmarkStart w:id="566" w:name="_Toc517078324"/>
      <w:bookmarkEnd w:id="565"/>
      <w:bookmarkEnd w:id="56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67" w:name="_Toc264219496"/>
      <w:bookmarkStart w:id="568" w:name="_Toc517078325"/>
      <w:bookmarkEnd w:id="567"/>
      <w:bookmarkEnd w:id="56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69" w:name="_Toc264219497"/>
      <w:bookmarkStart w:id="570" w:name="_Toc517078326"/>
      <w:bookmarkEnd w:id="569"/>
      <w:bookmarkEnd w:id="57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71" w:name="_Toc264219498"/>
      <w:bookmarkStart w:id="572" w:name="_Toc517078327"/>
      <w:bookmarkEnd w:id="571"/>
      <w:bookmarkEnd w:id="57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73" w:name="_Toc264219499"/>
      <w:bookmarkStart w:id="574" w:name="_Toc517078328"/>
      <w:bookmarkEnd w:id="573"/>
      <w:bookmarkEnd w:id="57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75" w:name="_Toc264219500"/>
      <w:bookmarkStart w:id="576" w:name="_Toc517078329"/>
      <w:bookmarkEnd w:id="575"/>
      <w:bookmarkEnd w:id="57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77" w:name="_Toc264219501"/>
      <w:bookmarkStart w:id="578" w:name="_Toc517078330"/>
      <w:bookmarkEnd w:id="577"/>
      <w:bookmarkEnd w:id="57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79" w:name="_Toc264219502"/>
      <w:bookmarkStart w:id="580" w:name="_Toc517078331"/>
      <w:bookmarkEnd w:id="579"/>
      <w:bookmarkEnd w:id="58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81" w:name="_Toc264219503"/>
      <w:bookmarkStart w:id="582" w:name="_Toc517078332"/>
      <w:bookmarkEnd w:id="581"/>
      <w:bookmarkEnd w:id="58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83" w:name="_Toc264219504"/>
      <w:bookmarkStart w:id="584" w:name="_Toc517078333"/>
      <w:bookmarkEnd w:id="583"/>
      <w:bookmarkEnd w:id="58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85" w:name="_Toc264219505"/>
      <w:bookmarkStart w:id="586" w:name="_Toc517078334"/>
      <w:bookmarkEnd w:id="585"/>
      <w:bookmarkEnd w:id="58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87" w:name="_Toc264219506"/>
      <w:bookmarkStart w:id="588" w:name="_Toc517078335"/>
      <w:bookmarkEnd w:id="587"/>
      <w:bookmarkEnd w:id="58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89" w:name="_Toc264219507"/>
      <w:bookmarkStart w:id="590" w:name="_Toc517078336"/>
      <w:bookmarkEnd w:id="589"/>
      <w:bookmarkEnd w:id="59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91" w:name="_Toc264219508"/>
      <w:bookmarkStart w:id="592" w:name="_Toc517078337"/>
      <w:bookmarkEnd w:id="591"/>
      <w:bookmarkEnd w:id="59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93" w:name="_Toc264219509"/>
      <w:bookmarkStart w:id="594" w:name="_Toc517078338"/>
      <w:bookmarkEnd w:id="593"/>
      <w:bookmarkEnd w:id="59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95" w:name="_Toc264219510"/>
      <w:bookmarkStart w:id="596" w:name="_Toc517078339"/>
      <w:bookmarkEnd w:id="595"/>
      <w:bookmarkEnd w:id="59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97" w:name="_Toc264219511"/>
      <w:bookmarkStart w:id="598" w:name="_Toc517078340"/>
      <w:bookmarkEnd w:id="597"/>
      <w:bookmarkEnd w:id="59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599" w:name="_Toc264219512"/>
      <w:bookmarkStart w:id="600" w:name="_Toc517078341"/>
      <w:bookmarkEnd w:id="599"/>
      <w:bookmarkEnd w:id="60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01" w:name="_Toc264219513"/>
      <w:bookmarkStart w:id="602" w:name="_Toc517078342"/>
      <w:bookmarkEnd w:id="601"/>
      <w:bookmarkEnd w:id="60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03" w:name="_Toc264219514"/>
      <w:bookmarkStart w:id="604" w:name="_Toc517078343"/>
      <w:bookmarkEnd w:id="603"/>
      <w:bookmarkEnd w:id="60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05" w:name="_Toc264219515"/>
      <w:bookmarkStart w:id="606" w:name="_Toc517078344"/>
      <w:bookmarkEnd w:id="605"/>
      <w:bookmarkEnd w:id="60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07" w:name="_Toc264219516"/>
      <w:bookmarkStart w:id="608" w:name="_Toc517078345"/>
      <w:bookmarkEnd w:id="607"/>
      <w:bookmarkEnd w:id="60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09" w:name="_Toc264219517"/>
      <w:bookmarkStart w:id="610" w:name="_Toc517078346"/>
      <w:bookmarkEnd w:id="609"/>
      <w:bookmarkEnd w:id="61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11" w:name="_Toc264219518"/>
      <w:bookmarkStart w:id="612" w:name="_Toc517078347"/>
      <w:bookmarkEnd w:id="611"/>
      <w:bookmarkEnd w:id="61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13" w:name="_Toc264219519"/>
      <w:bookmarkStart w:id="614" w:name="_Toc517078348"/>
      <w:bookmarkEnd w:id="613"/>
      <w:bookmarkEnd w:id="61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15" w:name="_Toc264219520"/>
      <w:bookmarkStart w:id="616" w:name="_Toc517078349"/>
      <w:bookmarkEnd w:id="615"/>
      <w:bookmarkEnd w:id="61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17" w:name="_Toc264219521"/>
      <w:bookmarkStart w:id="618" w:name="_Toc517078350"/>
      <w:bookmarkEnd w:id="617"/>
      <w:bookmarkEnd w:id="61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19" w:name="_Toc264219522"/>
      <w:bookmarkStart w:id="620" w:name="_Toc517078351"/>
      <w:bookmarkEnd w:id="619"/>
      <w:bookmarkEnd w:id="62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21" w:name="_Toc264219523"/>
      <w:bookmarkStart w:id="622" w:name="_Toc517078352"/>
      <w:bookmarkEnd w:id="621"/>
      <w:bookmarkEnd w:id="62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23" w:name="_Toc264219524"/>
      <w:bookmarkStart w:id="624" w:name="_Toc517078353"/>
      <w:bookmarkEnd w:id="623"/>
      <w:bookmarkEnd w:id="62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25" w:name="_Toc264219525"/>
      <w:bookmarkStart w:id="626" w:name="_Toc517078354"/>
      <w:bookmarkEnd w:id="625"/>
      <w:bookmarkEnd w:id="62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27" w:name="_Toc264219526"/>
      <w:bookmarkStart w:id="628" w:name="_Toc517078355"/>
      <w:bookmarkEnd w:id="627"/>
      <w:bookmarkEnd w:id="62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29" w:name="_Toc264219527"/>
      <w:bookmarkStart w:id="630" w:name="_Toc517078356"/>
      <w:bookmarkEnd w:id="629"/>
      <w:bookmarkEnd w:id="63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31" w:name="_Toc264219528"/>
      <w:bookmarkStart w:id="632" w:name="_Toc517078357"/>
      <w:bookmarkEnd w:id="631"/>
      <w:bookmarkEnd w:id="63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33" w:name="_Toc264219529"/>
      <w:bookmarkStart w:id="634" w:name="_Toc517078358"/>
      <w:bookmarkEnd w:id="633"/>
      <w:bookmarkEnd w:id="63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35" w:name="_Toc264219530"/>
      <w:bookmarkStart w:id="636" w:name="_Toc517078359"/>
      <w:bookmarkEnd w:id="635"/>
      <w:bookmarkEnd w:id="63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37" w:name="_Toc264219531"/>
      <w:bookmarkStart w:id="638" w:name="_Toc517078360"/>
      <w:bookmarkEnd w:id="637"/>
      <w:bookmarkEnd w:id="63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39" w:name="_Toc264219532"/>
      <w:bookmarkStart w:id="640" w:name="_Toc517078361"/>
      <w:bookmarkEnd w:id="639"/>
      <w:bookmarkEnd w:id="64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41" w:name="_Toc264219533"/>
      <w:bookmarkStart w:id="642" w:name="_Toc517078362"/>
      <w:bookmarkEnd w:id="641"/>
      <w:bookmarkEnd w:id="64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43" w:name="_Toc264219534"/>
      <w:bookmarkStart w:id="644" w:name="_Toc517078363"/>
      <w:bookmarkEnd w:id="643"/>
      <w:bookmarkEnd w:id="64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45" w:name="_Toc264219535"/>
      <w:bookmarkStart w:id="646" w:name="_Toc517078364"/>
      <w:bookmarkEnd w:id="645"/>
      <w:bookmarkEnd w:id="64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47" w:name="_Toc264219536"/>
      <w:bookmarkStart w:id="648" w:name="_Toc517078365"/>
      <w:bookmarkEnd w:id="647"/>
      <w:bookmarkEnd w:id="64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49" w:name="_Toc264219537"/>
      <w:bookmarkStart w:id="650" w:name="_Toc517078366"/>
      <w:bookmarkEnd w:id="649"/>
      <w:bookmarkEnd w:id="65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51" w:name="_Toc264219538"/>
      <w:bookmarkStart w:id="652" w:name="_Toc517078367"/>
      <w:bookmarkEnd w:id="651"/>
      <w:bookmarkEnd w:id="65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53" w:name="_Toc264219539"/>
      <w:bookmarkStart w:id="654" w:name="_Toc517078368"/>
      <w:bookmarkEnd w:id="653"/>
      <w:bookmarkEnd w:id="65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55" w:name="_Toc264219540"/>
      <w:bookmarkStart w:id="656" w:name="_Toc517078369"/>
      <w:bookmarkEnd w:id="655"/>
      <w:bookmarkEnd w:id="65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57" w:name="_Toc264219541"/>
      <w:bookmarkStart w:id="658" w:name="_Toc517078370"/>
      <w:bookmarkEnd w:id="657"/>
      <w:bookmarkEnd w:id="65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59" w:name="_Toc264219542"/>
      <w:bookmarkStart w:id="660" w:name="_Toc517078371"/>
      <w:bookmarkEnd w:id="659"/>
      <w:bookmarkEnd w:id="66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61" w:name="_Toc264219543"/>
      <w:bookmarkStart w:id="662" w:name="_Toc517078372"/>
      <w:bookmarkEnd w:id="661"/>
      <w:bookmarkEnd w:id="66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63" w:name="_Toc264219544"/>
      <w:bookmarkStart w:id="664" w:name="_Toc517078373"/>
      <w:bookmarkEnd w:id="663"/>
      <w:bookmarkEnd w:id="66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65" w:name="_Toc264219545"/>
      <w:bookmarkStart w:id="666" w:name="_Toc517078374"/>
      <w:bookmarkEnd w:id="665"/>
      <w:bookmarkEnd w:id="66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67" w:name="_Toc264219546"/>
      <w:bookmarkStart w:id="668" w:name="_Toc517078375"/>
      <w:bookmarkEnd w:id="667"/>
      <w:bookmarkEnd w:id="66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69" w:name="_Toc264219547"/>
      <w:bookmarkStart w:id="670" w:name="_Toc517078376"/>
      <w:bookmarkEnd w:id="669"/>
      <w:bookmarkEnd w:id="67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71" w:name="_Toc264219548"/>
      <w:bookmarkStart w:id="672" w:name="_Toc517078377"/>
      <w:bookmarkEnd w:id="671"/>
      <w:bookmarkEnd w:id="67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73" w:name="_Toc264219549"/>
      <w:bookmarkStart w:id="674" w:name="_Toc517078378"/>
      <w:bookmarkEnd w:id="673"/>
      <w:bookmarkEnd w:id="67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75" w:name="_Toc264219550"/>
      <w:bookmarkStart w:id="676" w:name="_Toc517078379"/>
      <w:bookmarkEnd w:id="675"/>
      <w:bookmarkEnd w:id="67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77" w:name="_Toc264219551"/>
      <w:bookmarkStart w:id="678" w:name="_Toc517078380"/>
      <w:bookmarkEnd w:id="677"/>
      <w:bookmarkEnd w:id="67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79" w:name="_Toc264219552"/>
      <w:bookmarkStart w:id="680" w:name="_Toc517078381"/>
      <w:bookmarkEnd w:id="679"/>
      <w:bookmarkEnd w:id="68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81" w:name="_Toc264219553"/>
      <w:bookmarkStart w:id="682" w:name="_Toc517078382"/>
      <w:bookmarkEnd w:id="681"/>
      <w:bookmarkEnd w:id="68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83" w:name="_Toc264219554"/>
      <w:bookmarkStart w:id="684" w:name="_Toc517078383"/>
      <w:bookmarkEnd w:id="683"/>
      <w:bookmarkEnd w:id="68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85" w:name="_Toc264219555"/>
      <w:bookmarkStart w:id="686" w:name="_Toc517078384"/>
      <w:bookmarkEnd w:id="685"/>
      <w:bookmarkEnd w:id="68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87" w:name="_Toc264219556"/>
      <w:bookmarkStart w:id="688" w:name="_Toc517078385"/>
      <w:bookmarkEnd w:id="687"/>
      <w:bookmarkEnd w:id="68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89" w:name="_Toc264219557"/>
      <w:bookmarkStart w:id="690" w:name="_Toc517078386"/>
      <w:bookmarkEnd w:id="689"/>
      <w:bookmarkEnd w:id="69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91" w:name="_Toc264219558"/>
      <w:bookmarkStart w:id="692" w:name="_Toc517078387"/>
      <w:bookmarkEnd w:id="691"/>
      <w:bookmarkEnd w:id="69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93" w:name="_Toc264219559"/>
      <w:bookmarkStart w:id="694" w:name="_Toc517078388"/>
      <w:bookmarkEnd w:id="693"/>
      <w:bookmarkEnd w:id="69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95" w:name="_Toc264219560"/>
      <w:bookmarkStart w:id="696" w:name="_Toc517078389"/>
      <w:bookmarkEnd w:id="695"/>
      <w:bookmarkEnd w:id="69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97" w:name="_Toc264219561"/>
      <w:bookmarkStart w:id="698" w:name="_Toc517078390"/>
      <w:bookmarkEnd w:id="697"/>
      <w:bookmarkEnd w:id="69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699" w:name="_Toc264219562"/>
      <w:bookmarkStart w:id="700" w:name="_Toc517078391"/>
      <w:bookmarkEnd w:id="699"/>
      <w:bookmarkEnd w:id="70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01" w:name="_Toc264219563"/>
      <w:bookmarkStart w:id="702" w:name="_Toc517078392"/>
      <w:bookmarkEnd w:id="701"/>
      <w:bookmarkEnd w:id="70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03" w:name="_Toc264219564"/>
      <w:bookmarkStart w:id="704" w:name="_Toc517078393"/>
      <w:bookmarkEnd w:id="703"/>
      <w:bookmarkEnd w:id="70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05" w:name="_Toc264219565"/>
      <w:bookmarkStart w:id="706" w:name="_Toc517078394"/>
      <w:bookmarkEnd w:id="705"/>
      <w:bookmarkEnd w:id="70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07" w:name="_Toc264219566"/>
      <w:bookmarkStart w:id="708" w:name="_Toc517078395"/>
      <w:bookmarkEnd w:id="707"/>
      <w:bookmarkEnd w:id="70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09" w:name="_Toc264219567"/>
      <w:bookmarkStart w:id="710" w:name="_Toc517078396"/>
      <w:bookmarkEnd w:id="709"/>
      <w:bookmarkEnd w:id="71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11" w:name="_Toc264219568"/>
      <w:bookmarkStart w:id="712" w:name="_Toc517078397"/>
      <w:bookmarkEnd w:id="711"/>
      <w:bookmarkEnd w:id="71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13" w:name="_Toc264219569"/>
      <w:bookmarkStart w:id="714" w:name="_Toc517078398"/>
      <w:bookmarkEnd w:id="713"/>
      <w:bookmarkEnd w:id="71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15" w:name="_Toc264219570"/>
      <w:bookmarkStart w:id="716" w:name="_Toc517078399"/>
      <w:bookmarkEnd w:id="715"/>
      <w:bookmarkEnd w:id="71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17" w:name="_Toc264219571"/>
      <w:bookmarkStart w:id="718" w:name="_Toc517078400"/>
      <w:bookmarkEnd w:id="717"/>
      <w:bookmarkEnd w:id="71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19" w:name="_Toc264219572"/>
      <w:bookmarkStart w:id="720" w:name="_Toc517078401"/>
      <w:bookmarkEnd w:id="719"/>
      <w:bookmarkEnd w:id="72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21" w:name="_Toc264219573"/>
      <w:bookmarkStart w:id="722" w:name="_Toc517078402"/>
      <w:bookmarkEnd w:id="721"/>
      <w:bookmarkEnd w:id="72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23" w:name="_Toc264219574"/>
      <w:bookmarkStart w:id="724" w:name="_Toc517078403"/>
      <w:bookmarkEnd w:id="723"/>
      <w:bookmarkEnd w:id="72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25" w:name="_Toc264219575"/>
      <w:bookmarkStart w:id="726" w:name="_Toc517078404"/>
      <w:bookmarkEnd w:id="725"/>
      <w:bookmarkEnd w:id="72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27" w:name="_Toc264219576"/>
      <w:bookmarkStart w:id="728" w:name="_Toc517078405"/>
      <w:bookmarkEnd w:id="727"/>
      <w:bookmarkEnd w:id="72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29" w:name="_Toc264219577"/>
      <w:bookmarkStart w:id="730" w:name="_Toc517078406"/>
      <w:bookmarkEnd w:id="729"/>
      <w:bookmarkEnd w:id="73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31" w:name="_Toc264219578"/>
      <w:bookmarkStart w:id="732" w:name="_Toc517078407"/>
      <w:bookmarkEnd w:id="731"/>
      <w:bookmarkEnd w:id="73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33" w:name="_Toc264219579"/>
      <w:bookmarkStart w:id="734" w:name="_Toc517078408"/>
      <w:bookmarkEnd w:id="733"/>
      <w:bookmarkEnd w:id="73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35" w:name="_Toc264219580"/>
      <w:bookmarkStart w:id="736" w:name="_Toc517078409"/>
      <w:bookmarkEnd w:id="735"/>
      <w:bookmarkEnd w:id="73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37" w:name="_Toc264219581"/>
      <w:bookmarkStart w:id="738" w:name="_Toc517078410"/>
      <w:bookmarkEnd w:id="737"/>
      <w:bookmarkEnd w:id="73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39" w:name="_Toc264219582"/>
      <w:bookmarkStart w:id="740" w:name="_Toc517078411"/>
      <w:bookmarkEnd w:id="739"/>
      <w:bookmarkEnd w:id="74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41" w:name="_Toc264219583"/>
      <w:bookmarkStart w:id="742" w:name="_Toc517078412"/>
      <w:bookmarkEnd w:id="741"/>
      <w:bookmarkEnd w:id="74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43" w:name="_Toc264219584"/>
      <w:bookmarkStart w:id="744" w:name="_Toc517078413"/>
      <w:bookmarkEnd w:id="743"/>
      <w:bookmarkEnd w:id="74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45" w:name="_Toc264219585"/>
      <w:bookmarkStart w:id="746" w:name="_Toc517078414"/>
      <w:bookmarkEnd w:id="745"/>
      <w:bookmarkEnd w:id="74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47" w:name="_Toc264219586"/>
      <w:bookmarkStart w:id="748" w:name="_Toc517078415"/>
      <w:bookmarkEnd w:id="747"/>
      <w:bookmarkEnd w:id="74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49" w:name="_Toc264219587"/>
      <w:bookmarkStart w:id="750" w:name="_Toc517078416"/>
      <w:bookmarkEnd w:id="749"/>
      <w:bookmarkEnd w:id="75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51" w:name="_Toc264219588"/>
      <w:bookmarkStart w:id="752" w:name="_Toc517078417"/>
      <w:bookmarkEnd w:id="751"/>
      <w:bookmarkEnd w:id="75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53" w:name="_Toc264219589"/>
      <w:bookmarkStart w:id="754" w:name="_Toc517078418"/>
      <w:bookmarkEnd w:id="753"/>
      <w:bookmarkEnd w:id="75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55" w:name="_Toc264219590"/>
      <w:bookmarkStart w:id="756" w:name="_Toc517078419"/>
      <w:bookmarkEnd w:id="755"/>
      <w:bookmarkEnd w:id="75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57" w:name="_Toc264219591"/>
      <w:bookmarkStart w:id="758" w:name="_Toc517078420"/>
      <w:bookmarkEnd w:id="757"/>
      <w:bookmarkEnd w:id="75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59" w:name="_Toc264219592"/>
      <w:bookmarkStart w:id="760" w:name="_Toc517078421"/>
      <w:bookmarkEnd w:id="759"/>
      <w:bookmarkEnd w:id="76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61" w:name="_Toc264219593"/>
      <w:bookmarkStart w:id="762" w:name="_Toc517078422"/>
      <w:bookmarkEnd w:id="761"/>
      <w:bookmarkEnd w:id="76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63" w:name="_Toc264219594"/>
      <w:bookmarkStart w:id="764" w:name="_Toc517078423"/>
      <w:bookmarkEnd w:id="763"/>
      <w:bookmarkEnd w:id="76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65" w:name="_Toc264219595"/>
      <w:bookmarkStart w:id="766" w:name="_Toc517078424"/>
      <w:bookmarkEnd w:id="765"/>
      <w:bookmarkEnd w:id="76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67" w:name="_Toc264219596"/>
      <w:bookmarkStart w:id="768" w:name="_Toc517078425"/>
      <w:bookmarkEnd w:id="767"/>
      <w:bookmarkEnd w:id="76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69" w:name="_Toc264219597"/>
      <w:bookmarkStart w:id="770" w:name="_Toc517078426"/>
      <w:bookmarkEnd w:id="769"/>
      <w:bookmarkEnd w:id="77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71" w:name="_Toc264219598"/>
      <w:bookmarkStart w:id="772" w:name="_Toc517078427"/>
      <w:bookmarkEnd w:id="771"/>
      <w:bookmarkEnd w:id="77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73" w:name="_Toc264219599"/>
      <w:bookmarkStart w:id="774" w:name="_Toc517078428"/>
      <w:bookmarkEnd w:id="773"/>
      <w:bookmarkEnd w:id="77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75" w:name="_Toc264219600"/>
      <w:bookmarkStart w:id="776" w:name="_Toc517078429"/>
      <w:bookmarkEnd w:id="775"/>
      <w:bookmarkEnd w:id="77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77" w:name="_Toc264219601"/>
      <w:bookmarkStart w:id="778" w:name="_Toc517078430"/>
      <w:bookmarkEnd w:id="777"/>
      <w:bookmarkEnd w:id="77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79" w:name="_Toc264219602"/>
      <w:bookmarkStart w:id="780" w:name="_Toc517078431"/>
      <w:bookmarkEnd w:id="779"/>
      <w:bookmarkEnd w:id="78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81" w:name="_Toc264219603"/>
      <w:bookmarkStart w:id="782" w:name="_Toc517078432"/>
      <w:bookmarkEnd w:id="781"/>
      <w:bookmarkEnd w:id="78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83" w:name="_Toc264219604"/>
      <w:bookmarkStart w:id="784" w:name="_Toc517078433"/>
      <w:bookmarkEnd w:id="783"/>
      <w:bookmarkEnd w:id="78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85" w:name="_Toc264219605"/>
      <w:bookmarkStart w:id="786" w:name="_Toc517078434"/>
      <w:bookmarkEnd w:id="785"/>
      <w:bookmarkEnd w:id="78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87" w:name="_Toc264219606"/>
      <w:bookmarkStart w:id="788" w:name="_Toc517078435"/>
      <w:bookmarkEnd w:id="787"/>
      <w:bookmarkEnd w:id="78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89" w:name="_Toc264219607"/>
      <w:bookmarkStart w:id="790" w:name="_Toc517078436"/>
      <w:bookmarkEnd w:id="789"/>
      <w:bookmarkEnd w:id="79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91" w:name="_Toc264219608"/>
      <w:bookmarkStart w:id="792" w:name="_Toc517078437"/>
      <w:bookmarkEnd w:id="791"/>
      <w:bookmarkEnd w:id="79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93" w:name="_Toc264219609"/>
      <w:bookmarkStart w:id="794" w:name="_Toc517078438"/>
      <w:bookmarkEnd w:id="793"/>
      <w:bookmarkEnd w:id="79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95" w:name="_Toc264219610"/>
      <w:bookmarkStart w:id="796" w:name="_Toc517078439"/>
      <w:bookmarkEnd w:id="795"/>
      <w:bookmarkEnd w:id="79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97" w:name="_Toc264219611"/>
      <w:bookmarkStart w:id="798" w:name="_Toc517078440"/>
      <w:bookmarkEnd w:id="797"/>
      <w:bookmarkEnd w:id="79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799" w:name="_Toc264219612"/>
      <w:bookmarkStart w:id="800" w:name="_Toc517078441"/>
      <w:bookmarkEnd w:id="799"/>
      <w:bookmarkEnd w:id="80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01" w:name="_Toc264219613"/>
      <w:bookmarkStart w:id="802" w:name="_Toc517078442"/>
      <w:bookmarkEnd w:id="801"/>
      <w:bookmarkEnd w:id="80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03" w:name="_Toc264219614"/>
      <w:bookmarkStart w:id="804" w:name="_Toc517078443"/>
      <w:bookmarkEnd w:id="803"/>
      <w:bookmarkEnd w:id="80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05" w:name="_Toc264219615"/>
      <w:bookmarkStart w:id="806" w:name="_Toc517078444"/>
      <w:bookmarkEnd w:id="805"/>
      <w:bookmarkEnd w:id="80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07" w:name="_Toc264219616"/>
      <w:bookmarkStart w:id="808" w:name="_Toc517078445"/>
      <w:bookmarkEnd w:id="807"/>
      <w:bookmarkEnd w:id="80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09" w:name="_Toc264219617"/>
      <w:bookmarkStart w:id="810" w:name="_Toc517078446"/>
      <w:bookmarkEnd w:id="809"/>
      <w:bookmarkEnd w:id="81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11" w:name="_Toc264219618"/>
      <w:bookmarkStart w:id="812" w:name="_Toc517078447"/>
      <w:bookmarkEnd w:id="811"/>
      <w:bookmarkEnd w:id="81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13" w:name="_Toc264219619"/>
      <w:bookmarkStart w:id="814" w:name="_Toc517078448"/>
      <w:bookmarkEnd w:id="813"/>
      <w:bookmarkEnd w:id="81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15" w:name="_Toc264219620"/>
      <w:bookmarkStart w:id="816" w:name="_Toc517078449"/>
      <w:bookmarkEnd w:id="815"/>
      <w:bookmarkEnd w:id="81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17" w:name="_Toc264219621"/>
      <w:bookmarkStart w:id="818" w:name="_Toc517078450"/>
      <w:bookmarkEnd w:id="817"/>
      <w:bookmarkEnd w:id="81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19" w:name="_Toc264219622"/>
      <w:bookmarkStart w:id="820" w:name="_Toc517078451"/>
      <w:bookmarkEnd w:id="819"/>
      <w:bookmarkEnd w:id="82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21" w:name="_Toc264219623"/>
      <w:bookmarkStart w:id="822" w:name="_Toc517078452"/>
      <w:bookmarkEnd w:id="821"/>
      <w:bookmarkEnd w:id="82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23" w:name="_Toc264219624"/>
      <w:bookmarkStart w:id="824" w:name="_Toc517078453"/>
      <w:bookmarkEnd w:id="823"/>
      <w:bookmarkEnd w:id="82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25" w:name="_Toc264219625"/>
      <w:bookmarkStart w:id="826" w:name="_Toc517078454"/>
      <w:bookmarkEnd w:id="825"/>
      <w:bookmarkEnd w:id="82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27" w:name="_Toc264219626"/>
      <w:bookmarkStart w:id="828" w:name="_Toc517078455"/>
      <w:bookmarkEnd w:id="827"/>
      <w:bookmarkEnd w:id="82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29" w:name="_Toc264219627"/>
      <w:bookmarkStart w:id="830" w:name="_Toc517078456"/>
      <w:bookmarkEnd w:id="829"/>
      <w:bookmarkEnd w:id="83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31" w:name="_Toc264219628"/>
      <w:bookmarkStart w:id="832" w:name="_Toc517078457"/>
      <w:bookmarkEnd w:id="831"/>
      <w:bookmarkEnd w:id="83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33" w:name="_Toc264219629"/>
      <w:bookmarkStart w:id="834" w:name="_Toc517078458"/>
      <w:bookmarkEnd w:id="833"/>
      <w:bookmarkEnd w:id="83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35" w:name="_Toc264219630"/>
      <w:bookmarkStart w:id="836" w:name="_Toc517078459"/>
      <w:bookmarkEnd w:id="835"/>
      <w:bookmarkEnd w:id="83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37" w:name="_Toc264219631"/>
      <w:bookmarkStart w:id="838" w:name="_Toc517078460"/>
      <w:bookmarkEnd w:id="837"/>
      <w:bookmarkEnd w:id="83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39" w:name="_Toc264219632"/>
      <w:bookmarkStart w:id="840" w:name="_Toc517078461"/>
      <w:bookmarkEnd w:id="839"/>
      <w:bookmarkEnd w:id="84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41" w:name="_Toc264219633"/>
      <w:bookmarkStart w:id="842" w:name="_Toc517078462"/>
      <w:bookmarkEnd w:id="841"/>
      <w:bookmarkEnd w:id="84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43" w:name="_Toc264219634"/>
      <w:bookmarkStart w:id="844" w:name="_Toc517078463"/>
      <w:bookmarkEnd w:id="843"/>
      <w:bookmarkEnd w:id="84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45" w:name="_Toc264219635"/>
      <w:bookmarkStart w:id="846" w:name="_Toc517078464"/>
      <w:bookmarkEnd w:id="845"/>
      <w:bookmarkEnd w:id="84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47" w:name="_Toc264219636"/>
      <w:bookmarkStart w:id="848" w:name="_Toc517078465"/>
      <w:bookmarkEnd w:id="847"/>
      <w:bookmarkEnd w:id="84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49" w:name="_Toc264219637"/>
      <w:bookmarkStart w:id="850" w:name="_Toc517078466"/>
      <w:bookmarkEnd w:id="849"/>
      <w:bookmarkEnd w:id="85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51" w:name="_Toc264219638"/>
      <w:bookmarkStart w:id="852" w:name="_Toc517078467"/>
      <w:bookmarkEnd w:id="851"/>
      <w:bookmarkEnd w:id="85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53" w:name="_Toc264219639"/>
      <w:bookmarkStart w:id="854" w:name="_Toc517078468"/>
      <w:bookmarkEnd w:id="853"/>
      <w:bookmarkEnd w:id="85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55" w:name="_Toc264219640"/>
      <w:bookmarkStart w:id="856" w:name="_Toc517078469"/>
      <w:bookmarkEnd w:id="855"/>
      <w:bookmarkEnd w:id="85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57" w:name="_Toc264219641"/>
      <w:bookmarkStart w:id="858" w:name="_Toc517078470"/>
      <w:bookmarkEnd w:id="857"/>
      <w:bookmarkEnd w:id="85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59" w:name="_Toc264219642"/>
      <w:bookmarkStart w:id="860" w:name="_Toc517078471"/>
      <w:bookmarkEnd w:id="859"/>
      <w:bookmarkEnd w:id="86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61" w:name="_Toc264219643"/>
      <w:bookmarkStart w:id="862" w:name="_Toc517078472"/>
      <w:bookmarkEnd w:id="861"/>
      <w:bookmarkEnd w:id="86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63" w:name="_Toc264219644"/>
      <w:bookmarkStart w:id="864" w:name="_Toc517078473"/>
      <w:bookmarkEnd w:id="863"/>
      <w:bookmarkEnd w:id="86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65" w:name="_Toc264219645"/>
      <w:bookmarkStart w:id="866" w:name="_Toc517078474"/>
      <w:bookmarkEnd w:id="865"/>
      <w:bookmarkEnd w:id="86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67" w:name="_Toc264219646"/>
      <w:bookmarkStart w:id="868" w:name="_Toc517078475"/>
      <w:bookmarkEnd w:id="867"/>
      <w:bookmarkEnd w:id="86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69" w:name="_Toc264219647"/>
      <w:bookmarkStart w:id="870" w:name="_Toc517078476"/>
      <w:bookmarkEnd w:id="869"/>
      <w:bookmarkEnd w:id="87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71" w:name="_Toc264219648"/>
      <w:bookmarkStart w:id="872" w:name="_Toc517078477"/>
      <w:bookmarkEnd w:id="871"/>
      <w:bookmarkEnd w:id="87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73" w:name="_Toc264219649"/>
      <w:bookmarkStart w:id="874" w:name="_Toc517078478"/>
      <w:bookmarkEnd w:id="873"/>
      <w:bookmarkEnd w:id="87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75" w:name="_Toc264219650"/>
      <w:bookmarkStart w:id="876" w:name="_Toc517078479"/>
      <w:bookmarkEnd w:id="875"/>
      <w:bookmarkEnd w:id="87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77" w:name="_Toc264219651"/>
      <w:bookmarkStart w:id="878" w:name="_Toc517078480"/>
      <w:bookmarkEnd w:id="877"/>
      <w:bookmarkEnd w:id="87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79" w:name="_Toc264219652"/>
      <w:bookmarkStart w:id="880" w:name="_Toc517078481"/>
      <w:bookmarkEnd w:id="879"/>
      <w:bookmarkEnd w:id="88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81" w:name="_Toc264219653"/>
      <w:bookmarkStart w:id="882" w:name="_Toc517078482"/>
      <w:bookmarkEnd w:id="881"/>
      <w:bookmarkEnd w:id="88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83" w:name="_Toc264219654"/>
      <w:bookmarkStart w:id="884" w:name="_Toc517078483"/>
      <w:bookmarkEnd w:id="883"/>
      <w:bookmarkEnd w:id="88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85" w:name="_Toc264219655"/>
      <w:bookmarkStart w:id="886" w:name="_Toc517078484"/>
      <w:bookmarkEnd w:id="885"/>
      <w:bookmarkEnd w:id="88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87" w:name="_Toc264219656"/>
      <w:bookmarkStart w:id="888" w:name="_Toc517078485"/>
      <w:bookmarkEnd w:id="887"/>
      <w:bookmarkEnd w:id="88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89" w:name="_Toc264219657"/>
      <w:bookmarkStart w:id="890" w:name="_Toc517078486"/>
      <w:bookmarkEnd w:id="889"/>
      <w:bookmarkEnd w:id="89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91" w:name="_Toc264219658"/>
      <w:bookmarkStart w:id="892" w:name="_Toc517078487"/>
      <w:bookmarkEnd w:id="891"/>
      <w:bookmarkEnd w:id="89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93" w:name="_Toc264219659"/>
      <w:bookmarkStart w:id="894" w:name="_Toc517078488"/>
      <w:bookmarkEnd w:id="893"/>
      <w:bookmarkEnd w:id="89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95" w:name="_Toc264219660"/>
      <w:bookmarkStart w:id="896" w:name="_Toc517078489"/>
      <w:bookmarkEnd w:id="895"/>
      <w:bookmarkEnd w:id="89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97" w:name="_Toc264219661"/>
      <w:bookmarkStart w:id="898" w:name="_Toc517078490"/>
      <w:bookmarkEnd w:id="897"/>
      <w:bookmarkEnd w:id="89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899" w:name="_Toc264219662"/>
      <w:bookmarkStart w:id="900" w:name="_Toc517078491"/>
      <w:bookmarkEnd w:id="899"/>
      <w:bookmarkEnd w:id="90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01" w:name="_Toc264219663"/>
      <w:bookmarkStart w:id="902" w:name="_Toc517078492"/>
      <w:bookmarkEnd w:id="901"/>
      <w:bookmarkEnd w:id="90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03" w:name="_Toc264219664"/>
      <w:bookmarkStart w:id="904" w:name="_Toc517078493"/>
      <w:bookmarkEnd w:id="903"/>
      <w:bookmarkEnd w:id="90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05" w:name="_Toc264219665"/>
      <w:bookmarkStart w:id="906" w:name="_Toc517078494"/>
      <w:bookmarkEnd w:id="905"/>
      <w:bookmarkEnd w:id="90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07" w:name="_Toc264219666"/>
      <w:bookmarkStart w:id="908" w:name="_Toc517078495"/>
      <w:bookmarkEnd w:id="907"/>
      <w:bookmarkEnd w:id="90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09" w:name="_Toc264219667"/>
      <w:bookmarkStart w:id="910" w:name="_Toc517078496"/>
      <w:bookmarkEnd w:id="909"/>
      <w:bookmarkEnd w:id="91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11" w:name="_Toc264219668"/>
      <w:bookmarkStart w:id="912" w:name="_Toc517078497"/>
      <w:bookmarkEnd w:id="911"/>
      <w:bookmarkEnd w:id="91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13" w:name="_Toc264219669"/>
      <w:bookmarkStart w:id="914" w:name="_Toc517078498"/>
      <w:bookmarkEnd w:id="913"/>
      <w:bookmarkEnd w:id="91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15" w:name="_Toc264219670"/>
      <w:bookmarkStart w:id="916" w:name="_Toc517078499"/>
      <w:bookmarkEnd w:id="915"/>
      <w:bookmarkEnd w:id="91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17" w:name="_Toc264219671"/>
      <w:bookmarkStart w:id="918" w:name="_Toc517078500"/>
      <w:bookmarkEnd w:id="917"/>
      <w:bookmarkEnd w:id="91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19" w:name="_Toc264219672"/>
      <w:bookmarkStart w:id="920" w:name="_Toc517078501"/>
      <w:bookmarkEnd w:id="919"/>
      <w:bookmarkEnd w:id="92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21" w:name="_Toc264219673"/>
      <w:bookmarkStart w:id="922" w:name="_Toc517078502"/>
      <w:bookmarkEnd w:id="921"/>
      <w:bookmarkEnd w:id="92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23" w:name="_Toc264219674"/>
      <w:bookmarkStart w:id="924" w:name="_Toc517078503"/>
      <w:bookmarkEnd w:id="923"/>
      <w:bookmarkEnd w:id="92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25" w:name="_Toc264219675"/>
      <w:bookmarkStart w:id="926" w:name="_Toc517078504"/>
      <w:bookmarkEnd w:id="925"/>
      <w:bookmarkEnd w:id="92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27" w:name="_Toc264219676"/>
      <w:bookmarkStart w:id="928" w:name="_Toc517078505"/>
      <w:bookmarkEnd w:id="927"/>
      <w:bookmarkEnd w:id="92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29" w:name="_Toc264219677"/>
      <w:bookmarkStart w:id="930" w:name="_Toc517078506"/>
      <w:bookmarkEnd w:id="929"/>
      <w:bookmarkEnd w:id="93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31" w:name="_Toc264219678"/>
      <w:bookmarkStart w:id="932" w:name="_Toc517078507"/>
      <w:bookmarkEnd w:id="931"/>
      <w:bookmarkEnd w:id="93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33" w:name="_Toc264219679"/>
      <w:bookmarkStart w:id="934" w:name="_Toc517078508"/>
      <w:bookmarkEnd w:id="933"/>
      <w:bookmarkEnd w:id="93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35" w:name="_Toc264219680"/>
      <w:bookmarkStart w:id="936" w:name="_Toc517078509"/>
      <w:bookmarkEnd w:id="935"/>
      <w:bookmarkEnd w:id="93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37" w:name="_Toc264219681"/>
      <w:bookmarkStart w:id="938" w:name="_Toc517078510"/>
      <w:bookmarkEnd w:id="937"/>
      <w:bookmarkEnd w:id="93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39" w:name="_Toc264219682"/>
      <w:bookmarkStart w:id="940" w:name="_Toc517078511"/>
      <w:bookmarkEnd w:id="939"/>
      <w:bookmarkEnd w:id="94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41" w:name="_Toc264219683"/>
      <w:bookmarkStart w:id="942" w:name="_Toc517078512"/>
      <w:bookmarkEnd w:id="941"/>
      <w:bookmarkEnd w:id="94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43" w:name="_Toc264219684"/>
      <w:bookmarkStart w:id="944" w:name="_Toc517078513"/>
      <w:bookmarkEnd w:id="943"/>
      <w:bookmarkEnd w:id="94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45" w:name="_Toc264219685"/>
      <w:bookmarkStart w:id="946" w:name="_Toc517078514"/>
      <w:bookmarkEnd w:id="945"/>
      <w:bookmarkEnd w:id="94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47" w:name="_Toc264219686"/>
      <w:bookmarkStart w:id="948" w:name="_Toc517078515"/>
      <w:bookmarkEnd w:id="947"/>
      <w:bookmarkEnd w:id="94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49" w:name="_Toc264219687"/>
      <w:bookmarkStart w:id="950" w:name="_Toc517078516"/>
      <w:bookmarkEnd w:id="949"/>
      <w:bookmarkEnd w:id="95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51" w:name="_Toc264219688"/>
      <w:bookmarkStart w:id="952" w:name="_Toc517078517"/>
      <w:bookmarkEnd w:id="951"/>
      <w:bookmarkEnd w:id="95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53" w:name="_Toc264219689"/>
      <w:bookmarkStart w:id="954" w:name="_Toc517078518"/>
      <w:bookmarkEnd w:id="953"/>
      <w:bookmarkEnd w:id="95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55" w:name="_Toc264219690"/>
      <w:bookmarkStart w:id="956" w:name="_Toc517078519"/>
      <w:bookmarkEnd w:id="955"/>
      <w:bookmarkEnd w:id="95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57" w:name="_Toc264219691"/>
      <w:bookmarkStart w:id="958" w:name="_Toc517078520"/>
      <w:bookmarkEnd w:id="957"/>
      <w:bookmarkEnd w:id="95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59" w:name="_Toc264219692"/>
      <w:bookmarkStart w:id="960" w:name="_Toc517078521"/>
      <w:bookmarkEnd w:id="959"/>
      <w:bookmarkEnd w:id="96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61" w:name="_Toc264219693"/>
      <w:bookmarkStart w:id="962" w:name="_Toc517078522"/>
      <w:bookmarkEnd w:id="961"/>
      <w:bookmarkEnd w:id="96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63" w:name="_Toc264219694"/>
      <w:bookmarkStart w:id="964" w:name="_Toc517078523"/>
      <w:bookmarkEnd w:id="963"/>
      <w:bookmarkEnd w:id="96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65" w:name="_Toc264219695"/>
      <w:bookmarkStart w:id="966" w:name="_Toc517078524"/>
      <w:bookmarkEnd w:id="965"/>
      <w:bookmarkEnd w:id="96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67" w:name="_Toc264219696"/>
      <w:bookmarkStart w:id="968" w:name="_Toc517078525"/>
      <w:bookmarkEnd w:id="967"/>
      <w:bookmarkEnd w:id="96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69" w:name="_Toc264219697"/>
      <w:bookmarkStart w:id="970" w:name="_Toc517078526"/>
      <w:bookmarkEnd w:id="969"/>
      <w:bookmarkEnd w:id="97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71" w:name="_Toc264219698"/>
      <w:bookmarkStart w:id="972" w:name="_Toc517078527"/>
      <w:bookmarkEnd w:id="971"/>
      <w:bookmarkEnd w:id="97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73" w:name="_Toc264219699"/>
      <w:bookmarkStart w:id="974" w:name="_Toc517078528"/>
      <w:bookmarkEnd w:id="973"/>
      <w:bookmarkEnd w:id="97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75" w:name="_Toc264219700"/>
      <w:bookmarkStart w:id="976" w:name="_Toc517078529"/>
      <w:bookmarkEnd w:id="975"/>
      <w:bookmarkEnd w:id="97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77" w:name="_Toc264219701"/>
      <w:bookmarkStart w:id="978" w:name="_Toc517078530"/>
      <w:bookmarkEnd w:id="977"/>
      <w:bookmarkEnd w:id="97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79" w:name="_Toc264219702"/>
      <w:bookmarkStart w:id="980" w:name="_Toc517078531"/>
      <w:bookmarkEnd w:id="979"/>
      <w:bookmarkEnd w:id="98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81" w:name="_Toc264219703"/>
      <w:bookmarkStart w:id="982" w:name="_Toc517078532"/>
      <w:bookmarkEnd w:id="981"/>
      <w:bookmarkEnd w:id="98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83" w:name="_Toc264219704"/>
      <w:bookmarkStart w:id="984" w:name="_Toc517078533"/>
      <w:bookmarkEnd w:id="983"/>
      <w:bookmarkEnd w:id="98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85" w:name="_Toc264219705"/>
      <w:bookmarkStart w:id="986" w:name="_Toc517078534"/>
      <w:bookmarkEnd w:id="985"/>
      <w:bookmarkEnd w:id="98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87" w:name="_Toc264219706"/>
      <w:bookmarkStart w:id="988" w:name="_Toc517078535"/>
      <w:bookmarkEnd w:id="987"/>
      <w:bookmarkEnd w:id="98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89" w:name="_Toc264219707"/>
      <w:bookmarkStart w:id="990" w:name="_Toc517078536"/>
      <w:bookmarkEnd w:id="989"/>
      <w:bookmarkEnd w:id="99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91" w:name="_Toc264219708"/>
      <w:bookmarkStart w:id="992" w:name="_Toc517078537"/>
      <w:bookmarkEnd w:id="991"/>
      <w:bookmarkEnd w:id="99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93" w:name="_Toc264219709"/>
      <w:bookmarkStart w:id="994" w:name="_Toc517078538"/>
      <w:bookmarkEnd w:id="993"/>
      <w:bookmarkEnd w:id="99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95" w:name="_Toc264219710"/>
      <w:bookmarkStart w:id="996" w:name="_Toc517078539"/>
      <w:bookmarkEnd w:id="995"/>
      <w:bookmarkEnd w:id="99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97" w:name="_Toc264219711"/>
      <w:bookmarkStart w:id="998" w:name="_Toc517078540"/>
      <w:bookmarkEnd w:id="997"/>
      <w:bookmarkEnd w:id="99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999" w:name="_Toc264219712"/>
      <w:bookmarkStart w:id="1000" w:name="_Toc517078541"/>
      <w:bookmarkEnd w:id="999"/>
      <w:bookmarkEnd w:id="100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01" w:name="_Toc264219713"/>
      <w:bookmarkStart w:id="1002" w:name="_Toc517078542"/>
      <w:bookmarkEnd w:id="1001"/>
      <w:bookmarkEnd w:id="100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03" w:name="_Toc264219714"/>
      <w:bookmarkStart w:id="1004" w:name="_Toc517078543"/>
      <w:bookmarkEnd w:id="1003"/>
      <w:bookmarkEnd w:id="100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05" w:name="_Toc264219715"/>
      <w:bookmarkStart w:id="1006" w:name="_Toc517078544"/>
      <w:bookmarkEnd w:id="1005"/>
      <w:bookmarkEnd w:id="100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07" w:name="_Toc264219716"/>
      <w:bookmarkStart w:id="1008" w:name="_Toc517078545"/>
      <w:bookmarkEnd w:id="1007"/>
      <w:bookmarkEnd w:id="100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09" w:name="_Toc264219717"/>
      <w:bookmarkStart w:id="1010" w:name="_Toc517078546"/>
      <w:bookmarkEnd w:id="1009"/>
      <w:bookmarkEnd w:id="101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11" w:name="_Toc264219718"/>
      <w:bookmarkStart w:id="1012" w:name="_Toc517078547"/>
      <w:bookmarkEnd w:id="1011"/>
      <w:bookmarkEnd w:id="101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13" w:name="_Toc264219719"/>
      <w:bookmarkStart w:id="1014" w:name="_Toc517078548"/>
      <w:bookmarkEnd w:id="1013"/>
      <w:bookmarkEnd w:id="101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15" w:name="_Toc264219720"/>
      <w:bookmarkStart w:id="1016" w:name="_Toc517078549"/>
      <w:bookmarkEnd w:id="1015"/>
      <w:bookmarkEnd w:id="101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17" w:name="_Toc264219721"/>
      <w:bookmarkStart w:id="1018" w:name="_Toc517078550"/>
      <w:bookmarkEnd w:id="1017"/>
      <w:bookmarkEnd w:id="101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19" w:name="_Toc264219722"/>
      <w:bookmarkStart w:id="1020" w:name="_Toc517078551"/>
      <w:bookmarkEnd w:id="1019"/>
      <w:bookmarkEnd w:id="102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21" w:name="_Toc264219723"/>
      <w:bookmarkStart w:id="1022" w:name="_Toc517078552"/>
      <w:bookmarkEnd w:id="1021"/>
      <w:bookmarkEnd w:id="102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23" w:name="_Toc264219724"/>
      <w:bookmarkStart w:id="1024" w:name="_Toc517078553"/>
      <w:bookmarkEnd w:id="1023"/>
      <w:bookmarkEnd w:id="102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25" w:name="_Toc264219725"/>
      <w:bookmarkStart w:id="1026" w:name="_Toc517078554"/>
      <w:bookmarkEnd w:id="1025"/>
      <w:bookmarkEnd w:id="102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27" w:name="_Toc264219726"/>
      <w:bookmarkStart w:id="1028" w:name="_Toc517078555"/>
      <w:bookmarkEnd w:id="1027"/>
      <w:bookmarkEnd w:id="102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29" w:name="_Toc264219727"/>
      <w:bookmarkStart w:id="1030" w:name="_Toc517078556"/>
      <w:bookmarkEnd w:id="1029"/>
      <w:bookmarkEnd w:id="103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31" w:name="_Toc264219728"/>
      <w:bookmarkStart w:id="1032" w:name="_Toc517078557"/>
      <w:bookmarkEnd w:id="1031"/>
      <w:bookmarkEnd w:id="103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33" w:name="_Toc264219729"/>
      <w:bookmarkStart w:id="1034" w:name="_Toc517078558"/>
      <w:bookmarkEnd w:id="1033"/>
      <w:bookmarkEnd w:id="103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35" w:name="_Toc264219730"/>
      <w:bookmarkStart w:id="1036" w:name="_Toc517078559"/>
      <w:bookmarkEnd w:id="1035"/>
      <w:bookmarkEnd w:id="103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37" w:name="_Toc264219731"/>
      <w:bookmarkStart w:id="1038" w:name="_Toc517078560"/>
      <w:bookmarkEnd w:id="1037"/>
      <w:bookmarkEnd w:id="103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39" w:name="_Toc264219732"/>
      <w:bookmarkStart w:id="1040" w:name="_Toc517078561"/>
      <w:bookmarkEnd w:id="1039"/>
      <w:bookmarkEnd w:id="104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41" w:name="_Toc264219733"/>
      <w:bookmarkStart w:id="1042" w:name="_Toc517078562"/>
      <w:bookmarkEnd w:id="1041"/>
      <w:bookmarkEnd w:id="104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43" w:name="_Toc264219734"/>
      <w:bookmarkStart w:id="1044" w:name="_Toc517078563"/>
      <w:bookmarkEnd w:id="1043"/>
      <w:bookmarkEnd w:id="104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45" w:name="_Toc264219735"/>
      <w:bookmarkStart w:id="1046" w:name="_Toc517078564"/>
      <w:bookmarkEnd w:id="1045"/>
      <w:bookmarkEnd w:id="104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47" w:name="_Toc264219736"/>
      <w:bookmarkStart w:id="1048" w:name="_Toc517078565"/>
      <w:bookmarkEnd w:id="1047"/>
      <w:bookmarkEnd w:id="104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49" w:name="_Toc264219737"/>
      <w:bookmarkStart w:id="1050" w:name="_Toc517078566"/>
      <w:bookmarkEnd w:id="1049"/>
      <w:bookmarkEnd w:id="105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51" w:name="_Toc264219738"/>
      <w:bookmarkStart w:id="1052" w:name="_Toc517078567"/>
      <w:bookmarkEnd w:id="1051"/>
      <w:bookmarkEnd w:id="105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53" w:name="_Toc264219739"/>
      <w:bookmarkStart w:id="1054" w:name="_Toc517078568"/>
      <w:bookmarkEnd w:id="1053"/>
      <w:bookmarkEnd w:id="105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55" w:name="_Toc264219740"/>
      <w:bookmarkStart w:id="1056" w:name="_Toc517078569"/>
      <w:bookmarkEnd w:id="1055"/>
      <w:bookmarkEnd w:id="105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57" w:name="_Toc264219741"/>
      <w:bookmarkStart w:id="1058" w:name="_Toc517078570"/>
      <w:bookmarkEnd w:id="1057"/>
      <w:bookmarkEnd w:id="105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59" w:name="_Toc264219742"/>
      <w:bookmarkStart w:id="1060" w:name="_Toc517078571"/>
      <w:bookmarkEnd w:id="1059"/>
      <w:bookmarkEnd w:id="106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61" w:name="_Toc264219743"/>
      <w:bookmarkStart w:id="1062" w:name="_Toc517078572"/>
      <w:bookmarkEnd w:id="1061"/>
      <w:bookmarkEnd w:id="106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63" w:name="_Toc264219744"/>
      <w:bookmarkStart w:id="1064" w:name="_Toc517078573"/>
      <w:bookmarkEnd w:id="1063"/>
      <w:bookmarkEnd w:id="106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65" w:name="_Toc264219745"/>
      <w:bookmarkStart w:id="1066" w:name="_Toc517078574"/>
      <w:bookmarkEnd w:id="1065"/>
      <w:bookmarkEnd w:id="106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67" w:name="_Toc264219746"/>
      <w:bookmarkStart w:id="1068" w:name="_Toc517078575"/>
      <w:bookmarkEnd w:id="1067"/>
      <w:bookmarkEnd w:id="106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69" w:name="_Toc264219747"/>
      <w:bookmarkStart w:id="1070" w:name="_Toc517078576"/>
      <w:bookmarkEnd w:id="1069"/>
      <w:bookmarkEnd w:id="107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71" w:name="_Toc264219748"/>
      <w:bookmarkStart w:id="1072" w:name="_Toc517078577"/>
      <w:bookmarkEnd w:id="1071"/>
      <w:bookmarkEnd w:id="107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73" w:name="_Toc264219749"/>
      <w:bookmarkStart w:id="1074" w:name="_Toc517078578"/>
      <w:bookmarkEnd w:id="1073"/>
      <w:bookmarkEnd w:id="107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75" w:name="_Toc264219750"/>
      <w:bookmarkStart w:id="1076" w:name="_Toc517078579"/>
      <w:bookmarkEnd w:id="1075"/>
      <w:bookmarkEnd w:id="107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77" w:name="_Toc264219751"/>
      <w:bookmarkStart w:id="1078" w:name="_Toc517078580"/>
      <w:bookmarkEnd w:id="1077"/>
      <w:bookmarkEnd w:id="107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79" w:name="_Toc264219752"/>
      <w:bookmarkStart w:id="1080" w:name="_Toc517078581"/>
      <w:bookmarkEnd w:id="1079"/>
      <w:bookmarkEnd w:id="108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81" w:name="_Toc264219753"/>
      <w:bookmarkStart w:id="1082" w:name="_Toc517078582"/>
      <w:bookmarkEnd w:id="1081"/>
      <w:bookmarkEnd w:id="108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83" w:name="_Toc264219754"/>
      <w:bookmarkStart w:id="1084" w:name="_Toc517078583"/>
      <w:bookmarkEnd w:id="1083"/>
      <w:bookmarkEnd w:id="108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85" w:name="_Toc264219755"/>
      <w:bookmarkStart w:id="1086" w:name="_Toc517078584"/>
      <w:bookmarkEnd w:id="1085"/>
      <w:bookmarkEnd w:id="108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87" w:name="_Toc264219756"/>
      <w:bookmarkStart w:id="1088" w:name="_Toc517078585"/>
      <w:bookmarkEnd w:id="1087"/>
      <w:bookmarkEnd w:id="108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89" w:name="_Toc264219757"/>
      <w:bookmarkStart w:id="1090" w:name="_Toc517078586"/>
      <w:bookmarkEnd w:id="1089"/>
      <w:bookmarkEnd w:id="109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91" w:name="_Toc264219758"/>
      <w:bookmarkStart w:id="1092" w:name="_Toc517078587"/>
      <w:bookmarkEnd w:id="1091"/>
      <w:bookmarkEnd w:id="109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93" w:name="_Toc264219759"/>
      <w:bookmarkStart w:id="1094" w:name="_Toc517078588"/>
      <w:bookmarkEnd w:id="1093"/>
      <w:bookmarkEnd w:id="109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95" w:name="_Toc264219760"/>
      <w:bookmarkStart w:id="1096" w:name="_Toc517078589"/>
      <w:bookmarkEnd w:id="1095"/>
      <w:bookmarkEnd w:id="109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97" w:name="_Toc264219761"/>
      <w:bookmarkStart w:id="1098" w:name="_Toc517078590"/>
      <w:bookmarkEnd w:id="1097"/>
      <w:bookmarkEnd w:id="109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099" w:name="_Toc264219762"/>
      <w:bookmarkStart w:id="1100" w:name="_Toc517078591"/>
      <w:bookmarkEnd w:id="1099"/>
      <w:bookmarkEnd w:id="110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01" w:name="_Toc264219763"/>
      <w:bookmarkStart w:id="1102" w:name="_Toc517078592"/>
      <w:bookmarkEnd w:id="1101"/>
      <w:bookmarkEnd w:id="110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03" w:name="_Toc264219764"/>
      <w:bookmarkStart w:id="1104" w:name="_Toc517078593"/>
      <w:bookmarkEnd w:id="1103"/>
      <w:bookmarkEnd w:id="110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05" w:name="_Toc264219765"/>
      <w:bookmarkStart w:id="1106" w:name="_Toc517078594"/>
      <w:bookmarkEnd w:id="1105"/>
      <w:bookmarkEnd w:id="110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07" w:name="_Toc264219766"/>
      <w:bookmarkStart w:id="1108" w:name="_Toc517078595"/>
      <w:bookmarkEnd w:id="1107"/>
      <w:bookmarkEnd w:id="110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09" w:name="_Toc264219767"/>
      <w:bookmarkStart w:id="1110" w:name="_Toc517078596"/>
      <w:bookmarkEnd w:id="1109"/>
      <w:bookmarkEnd w:id="111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11" w:name="_Toc264219768"/>
      <w:bookmarkStart w:id="1112" w:name="_Toc517078597"/>
      <w:bookmarkEnd w:id="1111"/>
      <w:bookmarkEnd w:id="111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13" w:name="_Toc264219769"/>
      <w:bookmarkStart w:id="1114" w:name="_Toc517078598"/>
      <w:bookmarkEnd w:id="1113"/>
      <w:bookmarkEnd w:id="111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15" w:name="_Toc264219770"/>
      <w:bookmarkStart w:id="1116" w:name="_Toc517078599"/>
      <w:bookmarkEnd w:id="1115"/>
      <w:bookmarkEnd w:id="111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17" w:name="_Toc264219771"/>
      <w:bookmarkStart w:id="1118" w:name="_Toc517078600"/>
      <w:bookmarkEnd w:id="1117"/>
      <w:bookmarkEnd w:id="111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19" w:name="_Toc264219772"/>
      <w:bookmarkStart w:id="1120" w:name="_Toc517078601"/>
      <w:bookmarkEnd w:id="1119"/>
      <w:bookmarkEnd w:id="112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21" w:name="_Toc264219773"/>
      <w:bookmarkStart w:id="1122" w:name="_Toc517078602"/>
      <w:bookmarkEnd w:id="1121"/>
      <w:bookmarkEnd w:id="112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23" w:name="_Toc264219774"/>
      <w:bookmarkStart w:id="1124" w:name="_Toc517078603"/>
      <w:bookmarkEnd w:id="1123"/>
      <w:bookmarkEnd w:id="112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25" w:name="_Toc264219775"/>
      <w:bookmarkStart w:id="1126" w:name="_Toc517078604"/>
      <w:bookmarkEnd w:id="1125"/>
      <w:bookmarkEnd w:id="112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27" w:name="_Toc264219776"/>
      <w:bookmarkStart w:id="1128" w:name="_Toc517078605"/>
      <w:bookmarkEnd w:id="1127"/>
      <w:bookmarkEnd w:id="112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29" w:name="_Toc264219777"/>
      <w:bookmarkStart w:id="1130" w:name="_Toc517078606"/>
      <w:bookmarkEnd w:id="1129"/>
      <w:bookmarkEnd w:id="113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31" w:name="_Toc264219778"/>
      <w:bookmarkStart w:id="1132" w:name="_Toc517078607"/>
      <w:bookmarkEnd w:id="1131"/>
      <w:bookmarkEnd w:id="113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33" w:name="_Toc264219779"/>
      <w:bookmarkStart w:id="1134" w:name="_Toc517078608"/>
      <w:bookmarkEnd w:id="1133"/>
      <w:bookmarkEnd w:id="113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35" w:name="_Toc264219780"/>
      <w:bookmarkStart w:id="1136" w:name="_Toc517078609"/>
      <w:bookmarkEnd w:id="1135"/>
      <w:bookmarkEnd w:id="113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37" w:name="_Toc264219781"/>
      <w:bookmarkStart w:id="1138" w:name="_Toc517078610"/>
      <w:bookmarkEnd w:id="1137"/>
      <w:bookmarkEnd w:id="113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39" w:name="_Toc264219782"/>
      <w:bookmarkStart w:id="1140" w:name="_Toc517078611"/>
      <w:bookmarkEnd w:id="1139"/>
      <w:bookmarkEnd w:id="114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41" w:name="_Toc264219783"/>
      <w:bookmarkStart w:id="1142" w:name="_Toc517078612"/>
      <w:bookmarkEnd w:id="1141"/>
      <w:bookmarkEnd w:id="114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43" w:name="_Toc264219784"/>
      <w:bookmarkStart w:id="1144" w:name="_Toc517078613"/>
      <w:bookmarkEnd w:id="1143"/>
      <w:bookmarkEnd w:id="114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45" w:name="_Toc264219785"/>
      <w:bookmarkStart w:id="1146" w:name="_Toc517078614"/>
      <w:bookmarkEnd w:id="1145"/>
      <w:bookmarkEnd w:id="114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47" w:name="_Toc264219786"/>
      <w:bookmarkStart w:id="1148" w:name="_Toc517078615"/>
      <w:bookmarkEnd w:id="1147"/>
      <w:bookmarkEnd w:id="114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49" w:name="_Toc264219787"/>
      <w:bookmarkStart w:id="1150" w:name="_Toc517078616"/>
      <w:bookmarkEnd w:id="1149"/>
      <w:bookmarkEnd w:id="115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51" w:name="_Toc264219788"/>
      <w:bookmarkStart w:id="1152" w:name="_Toc517078617"/>
      <w:bookmarkEnd w:id="1151"/>
      <w:bookmarkEnd w:id="115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53" w:name="_Toc264219789"/>
      <w:bookmarkStart w:id="1154" w:name="_Toc517078618"/>
      <w:bookmarkEnd w:id="1153"/>
      <w:bookmarkEnd w:id="115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55" w:name="_Toc264219790"/>
      <w:bookmarkStart w:id="1156" w:name="_Toc517078619"/>
      <w:bookmarkEnd w:id="1155"/>
      <w:bookmarkEnd w:id="115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57" w:name="_Toc264219791"/>
      <w:bookmarkStart w:id="1158" w:name="_Toc517078620"/>
      <w:bookmarkEnd w:id="1157"/>
      <w:bookmarkEnd w:id="115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59" w:name="_Toc264219792"/>
      <w:bookmarkStart w:id="1160" w:name="_Toc517078621"/>
      <w:bookmarkEnd w:id="1159"/>
      <w:bookmarkEnd w:id="116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61" w:name="_Toc264219793"/>
      <w:bookmarkStart w:id="1162" w:name="_Toc517078622"/>
      <w:bookmarkEnd w:id="1161"/>
      <w:bookmarkEnd w:id="116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63" w:name="_Toc264219794"/>
      <w:bookmarkStart w:id="1164" w:name="_Toc517078623"/>
      <w:bookmarkEnd w:id="1163"/>
      <w:bookmarkEnd w:id="116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65" w:name="_Toc264219795"/>
      <w:bookmarkStart w:id="1166" w:name="_Toc517078624"/>
      <w:bookmarkEnd w:id="1165"/>
      <w:bookmarkEnd w:id="116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67" w:name="_Toc264219796"/>
      <w:bookmarkStart w:id="1168" w:name="_Toc517078625"/>
      <w:bookmarkEnd w:id="1167"/>
      <w:bookmarkEnd w:id="116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69" w:name="_Toc264219797"/>
      <w:bookmarkStart w:id="1170" w:name="_Toc517078626"/>
      <w:bookmarkEnd w:id="1169"/>
      <w:bookmarkEnd w:id="117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71" w:name="_Toc264219798"/>
      <w:bookmarkStart w:id="1172" w:name="_Toc517078627"/>
      <w:bookmarkEnd w:id="1171"/>
      <w:bookmarkEnd w:id="117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73" w:name="_Toc264219799"/>
      <w:bookmarkStart w:id="1174" w:name="_Toc517078628"/>
      <w:bookmarkEnd w:id="1173"/>
      <w:bookmarkEnd w:id="117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75" w:name="_Toc264219800"/>
      <w:bookmarkStart w:id="1176" w:name="_Toc517078629"/>
      <w:bookmarkEnd w:id="1175"/>
      <w:bookmarkEnd w:id="117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77" w:name="_Toc264219801"/>
      <w:bookmarkStart w:id="1178" w:name="_Toc517078630"/>
      <w:bookmarkEnd w:id="1177"/>
      <w:bookmarkEnd w:id="117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79" w:name="_Toc264219802"/>
      <w:bookmarkStart w:id="1180" w:name="_Toc517078631"/>
      <w:bookmarkEnd w:id="1179"/>
      <w:bookmarkEnd w:id="118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81" w:name="_Toc264219803"/>
      <w:bookmarkStart w:id="1182" w:name="_Toc517078632"/>
      <w:bookmarkEnd w:id="1181"/>
      <w:bookmarkEnd w:id="118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83" w:name="_Toc264219804"/>
      <w:bookmarkStart w:id="1184" w:name="_Toc517078633"/>
      <w:bookmarkEnd w:id="1183"/>
      <w:bookmarkEnd w:id="118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85" w:name="_Toc264219805"/>
      <w:bookmarkStart w:id="1186" w:name="_Toc517078634"/>
      <w:bookmarkEnd w:id="1185"/>
      <w:bookmarkEnd w:id="118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87" w:name="_Toc264219806"/>
      <w:bookmarkStart w:id="1188" w:name="_Toc517078635"/>
      <w:bookmarkEnd w:id="1187"/>
      <w:bookmarkEnd w:id="118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89" w:name="_Toc264219807"/>
      <w:bookmarkStart w:id="1190" w:name="_Toc517078636"/>
      <w:bookmarkEnd w:id="1189"/>
      <w:bookmarkEnd w:id="119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91" w:name="_Toc264219808"/>
      <w:bookmarkStart w:id="1192" w:name="_Toc517078637"/>
      <w:bookmarkEnd w:id="1191"/>
      <w:bookmarkEnd w:id="119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93" w:name="_Toc264219809"/>
      <w:bookmarkStart w:id="1194" w:name="_Toc517078638"/>
      <w:bookmarkEnd w:id="1193"/>
      <w:bookmarkEnd w:id="119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95" w:name="_Toc264219810"/>
      <w:bookmarkStart w:id="1196" w:name="_Toc517078639"/>
      <w:bookmarkEnd w:id="1195"/>
      <w:bookmarkEnd w:id="119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97" w:name="_Toc264219811"/>
      <w:bookmarkStart w:id="1198" w:name="_Toc517078640"/>
      <w:bookmarkEnd w:id="1197"/>
      <w:bookmarkEnd w:id="119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199" w:name="_Toc264219812"/>
      <w:bookmarkStart w:id="1200" w:name="_Toc517078641"/>
      <w:bookmarkEnd w:id="1199"/>
      <w:bookmarkEnd w:id="120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01" w:name="_Toc264219813"/>
      <w:bookmarkStart w:id="1202" w:name="_Toc517078642"/>
      <w:bookmarkEnd w:id="1201"/>
      <w:bookmarkEnd w:id="120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03" w:name="_Toc264219814"/>
      <w:bookmarkStart w:id="1204" w:name="_Toc517078643"/>
      <w:bookmarkEnd w:id="1203"/>
      <w:bookmarkEnd w:id="120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05" w:name="_Toc264219815"/>
      <w:bookmarkStart w:id="1206" w:name="_Toc517078644"/>
      <w:bookmarkEnd w:id="1205"/>
      <w:bookmarkEnd w:id="120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07" w:name="_Toc264219816"/>
      <w:bookmarkStart w:id="1208" w:name="_Toc517078645"/>
      <w:bookmarkEnd w:id="1207"/>
      <w:bookmarkEnd w:id="120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09" w:name="_Toc264219817"/>
      <w:bookmarkStart w:id="1210" w:name="_Toc517078646"/>
      <w:bookmarkEnd w:id="1209"/>
      <w:bookmarkEnd w:id="121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11" w:name="_Toc264219818"/>
      <w:bookmarkStart w:id="1212" w:name="_Toc517078647"/>
      <w:bookmarkEnd w:id="1211"/>
      <w:bookmarkEnd w:id="121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13" w:name="_Toc264219819"/>
      <w:bookmarkStart w:id="1214" w:name="_Toc517078648"/>
      <w:bookmarkEnd w:id="1213"/>
      <w:bookmarkEnd w:id="121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15" w:name="_Toc264219820"/>
      <w:bookmarkStart w:id="1216" w:name="_Toc517078649"/>
      <w:bookmarkEnd w:id="1215"/>
      <w:bookmarkEnd w:id="121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17" w:name="_Toc264219821"/>
      <w:bookmarkStart w:id="1218" w:name="_Toc517078650"/>
      <w:bookmarkEnd w:id="1217"/>
      <w:bookmarkEnd w:id="121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19" w:name="_Toc264219822"/>
      <w:bookmarkStart w:id="1220" w:name="_Toc517078651"/>
      <w:bookmarkEnd w:id="1219"/>
      <w:bookmarkEnd w:id="122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21" w:name="_Toc264219823"/>
      <w:bookmarkStart w:id="1222" w:name="_Toc517078652"/>
      <w:bookmarkEnd w:id="1221"/>
      <w:bookmarkEnd w:id="122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23" w:name="_Toc264219824"/>
      <w:bookmarkStart w:id="1224" w:name="_Toc517078653"/>
      <w:bookmarkEnd w:id="1223"/>
      <w:bookmarkEnd w:id="122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25" w:name="_Toc264219825"/>
      <w:bookmarkStart w:id="1226" w:name="_Toc517078654"/>
      <w:bookmarkEnd w:id="1225"/>
      <w:bookmarkEnd w:id="122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27" w:name="_Toc264219826"/>
      <w:bookmarkStart w:id="1228" w:name="_Toc517078655"/>
      <w:bookmarkEnd w:id="1227"/>
      <w:bookmarkEnd w:id="122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29" w:name="_Toc264219827"/>
      <w:bookmarkStart w:id="1230" w:name="_Toc517078656"/>
      <w:bookmarkEnd w:id="1229"/>
      <w:bookmarkEnd w:id="123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31" w:name="_Toc264219828"/>
      <w:bookmarkStart w:id="1232" w:name="_Toc517078657"/>
      <w:bookmarkEnd w:id="1231"/>
      <w:bookmarkEnd w:id="123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33" w:name="_Toc264219829"/>
      <w:bookmarkStart w:id="1234" w:name="_Toc517078658"/>
      <w:bookmarkEnd w:id="1233"/>
      <w:bookmarkEnd w:id="123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35" w:name="_Toc264219830"/>
      <w:bookmarkStart w:id="1236" w:name="_Toc517078659"/>
      <w:bookmarkEnd w:id="1235"/>
      <w:bookmarkEnd w:id="123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37" w:name="_Toc264219831"/>
      <w:bookmarkStart w:id="1238" w:name="_Toc517078660"/>
      <w:bookmarkEnd w:id="1237"/>
      <w:bookmarkEnd w:id="123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39" w:name="_Toc264219832"/>
      <w:bookmarkStart w:id="1240" w:name="_Toc517078661"/>
      <w:bookmarkEnd w:id="1239"/>
      <w:bookmarkEnd w:id="124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41" w:name="_Toc264219833"/>
      <w:bookmarkStart w:id="1242" w:name="_Toc517078662"/>
      <w:bookmarkEnd w:id="1241"/>
      <w:bookmarkEnd w:id="124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43" w:name="_Toc264219834"/>
      <w:bookmarkStart w:id="1244" w:name="_Toc517078663"/>
      <w:bookmarkEnd w:id="1243"/>
      <w:bookmarkEnd w:id="124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45" w:name="_Toc264219835"/>
      <w:bookmarkStart w:id="1246" w:name="_Toc517078664"/>
      <w:bookmarkEnd w:id="1245"/>
      <w:bookmarkEnd w:id="124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47" w:name="_Toc264219836"/>
      <w:bookmarkStart w:id="1248" w:name="_Toc517078665"/>
      <w:bookmarkEnd w:id="1247"/>
      <w:bookmarkEnd w:id="124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49" w:name="_Toc264219837"/>
      <w:bookmarkStart w:id="1250" w:name="_Toc517078666"/>
      <w:bookmarkEnd w:id="1249"/>
      <w:bookmarkEnd w:id="125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51" w:name="_Toc264219838"/>
      <w:bookmarkStart w:id="1252" w:name="_Toc517078667"/>
      <w:bookmarkEnd w:id="1251"/>
      <w:bookmarkEnd w:id="125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53" w:name="_Toc264219839"/>
      <w:bookmarkStart w:id="1254" w:name="_Toc517078668"/>
      <w:bookmarkEnd w:id="1253"/>
      <w:bookmarkEnd w:id="125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55" w:name="_Toc264219840"/>
      <w:bookmarkStart w:id="1256" w:name="_Toc517078669"/>
      <w:bookmarkEnd w:id="1255"/>
      <w:bookmarkEnd w:id="125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57" w:name="_Toc264219841"/>
      <w:bookmarkStart w:id="1258" w:name="_Toc517078670"/>
      <w:bookmarkEnd w:id="1257"/>
      <w:bookmarkEnd w:id="125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59" w:name="_Toc264219842"/>
      <w:bookmarkStart w:id="1260" w:name="_Toc517078671"/>
      <w:bookmarkEnd w:id="1259"/>
      <w:bookmarkEnd w:id="126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61" w:name="_Toc264219843"/>
      <w:bookmarkStart w:id="1262" w:name="_Toc517078672"/>
      <w:bookmarkEnd w:id="1261"/>
      <w:bookmarkEnd w:id="126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63" w:name="_Toc264219844"/>
      <w:bookmarkStart w:id="1264" w:name="_Toc517078673"/>
      <w:bookmarkEnd w:id="1263"/>
      <w:bookmarkEnd w:id="126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65" w:name="_Toc264219845"/>
      <w:bookmarkStart w:id="1266" w:name="_Toc517078674"/>
      <w:bookmarkEnd w:id="1265"/>
      <w:bookmarkEnd w:id="126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67" w:name="_Toc264219846"/>
      <w:bookmarkStart w:id="1268" w:name="_Toc517078675"/>
      <w:bookmarkEnd w:id="1267"/>
      <w:bookmarkEnd w:id="126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69" w:name="_Toc264219847"/>
      <w:bookmarkStart w:id="1270" w:name="_Toc517078676"/>
      <w:bookmarkEnd w:id="1269"/>
      <w:bookmarkEnd w:id="127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71" w:name="_Toc264219848"/>
      <w:bookmarkStart w:id="1272" w:name="_Toc517078677"/>
      <w:bookmarkEnd w:id="1271"/>
      <w:bookmarkEnd w:id="127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73" w:name="_Toc264219849"/>
      <w:bookmarkStart w:id="1274" w:name="_Toc517078678"/>
      <w:bookmarkEnd w:id="1273"/>
      <w:bookmarkEnd w:id="127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75" w:name="_Toc264219850"/>
      <w:bookmarkStart w:id="1276" w:name="_Toc517078679"/>
      <w:bookmarkEnd w:id="1275"/>
      <w:bookmarkEnd w:id="127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77" w:name="_Toc264219851"/>
      <w:bookmarkStart w:id="1278" w:name="_Toc517078680"/>
      <w:bookmarkEnd w:id="1277"/>
      <w:bookmarkEnd w:id="127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79" w:name="_Toc264219852"/>
      <w:bookmarkStart w:id="1280" w:name="_Toc517078681"/>
      <w:bookmarkEnd w:id="1279"/>
      <w:bookmarkEnd w:id="128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81" w:name="_Toc264219853"/>
      <w:bookmarkStart w:id="1282" w:name="_Toc517078682"/>
      <w:bookmarkEnd w:id="1281"/>
      <w:bookmarkEnd w:id="128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83" w:name="_Toc264219854"/>
      <w:bookmarkStart w:id="1284" w:name="_Toc517078683"/>
      <w:bookmarkEnd w:id="1283"/>
      <w:bookmarkEnd w:id="128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85" w:name="_Toc264219855"/>
      <w:bookmarkStart w:id="1286" w:name="_Toc517078684"/>
      <w:bookmarkEnd w:id="1285"/>
      <w:bookmarkEnd w:id="128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87" w:name="_Toc264219856"/>
      <w:bookmarkStart w:id="1288" w:name="_Toc517078685"/>
      <w:bookmarkEnd w:id="1287"/>
      <w:bookmarkEnd w:id="128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89" w:name="_Toc264219857"/>
      <w:bookmarkStart w:id="1290" w:name="_Toc517078686"/>
      <w:bookmarkEnd w:id="1289"/>
      <w:bookmarkEnd w:id="129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91" w:name="_Toc264219858"/>
      <w:bookmarkStart w:id="1292" w:name="_Toc517078687"/>
      <w:bookmarkEnd w:id="1291"/>
      <w:bookmarkEnd w:id="129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93" w:name="_Toc264219859"/>
      <w:bookmarkStart w:id="1294" w:name="_Toc517078688"/>
      <w:bookmarkEnd w:id="1293"/>
      <w:bookmarkEnd w:id="129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95" w:name="_Toc264219860"/>
      <w:bookmarkStart w:id="1296" w:name="_Toc517078689"/>
      <w:bookmarkEnd w:id="1295"/>
      <w:bookmarkEnd w:id="129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97" w:name="_Toc264219861"/>
      <w:bookmarkStart w:id="1298" w:name="_Toc517078690"/>
      <w:bookmarkEnd w:id="1297"/>
      <w:bookmarkEnd w:id="129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299" w:name="_Toc264219862"/>
      <w:bookmarkStart w:id="1300" w:name="_Toc517078691"/>
      <w:bookmarkEnd w:id="1299"/>
      <w:bookmarkEnd w:id="130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01" w:name="_Toc264219863"/>
      <w:bookmarkStart w:id="1302" w:name="_Toc517078692"/>
      <w:bookmarkEnd w:id="1301"/>
      <w:bookmarkEnd w:id="130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03" w:name="_Toc264219864"/>
      <w:bookmarkStart w:id="1304" w:name="_Toc517078693"/>
      <w:bookmarkEnd w:id="1303"/>
      <w:bookmarkEnd w:id="130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05" w:name="_Toc264219865"/>
      <w:bookmarkStart w:id="1306" w:name="_Toc517078694"/>
      <w:bookmarkEnd w:id="1305"/>
      <w:bookmarkEnd w:id="130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07" w:name="_Toc264219866"/>
      <w:bookmarkStart w:id="1308" w:name="_Toc517078695"/>
      <w:bookmarkEnd w:id="1307"/>
      <w:bookmarkEnd w:id="130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09" w:name="_Toc264219867"/>
      <w:bookmarkStart w:id="1310" w:name="_Toc517078696"/>
      <w:bookmarkEnd w:id="1309"/>
      <w:bookmarkEnd w:id="131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11" w:name="_Toc264219868"/>
      <w:bookmarkStart w:id="1312" w:name="_Toc517078697"/>
      <w:bookmarkEnd w:id="1311"/>
      <w:bookmarkEnd w:id="131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13" w:name="_Toc264219869"/>
      <w:bookmarkStart w:id="1314" w:name="_Toc517078698"/>
      <w:bookmarkEnd w:id="1313"/>
      <w:bookmarkEnd w:id="131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15" w:name="_Toc264219870"/>
      <w:bookmarkStart w:id="1316" w:name="_Toc517078699"/>
      <w:bookmarkEnd w:id="1315"/>
      <w:bookmarkEnd w:id="131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17" w:name="_Toc264219871"/>
      <w:bookmarkStart w:id="1318" w:name="_Toc517078700"/>
      <w:bookmarkEnd w:id="1317"/>
      <w:bookmarkEnd w:id="131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19" w:name="_Toc264219872"/>
      <w:bookmarkStart w:id="1320" w:name="_Toc517078701"/>
      <w:bookmarkEnd w:id="1319"/>
      <w:bookmarkEnd w:id="132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21" w:name="_Toc264219873"/>
      <w:bookmarkStart w:id="1322" w:name="_Toc517078702"/>
      <w:bookmarkEnd w:id="1321"/>
      <w:bookmarkEnd w:id="132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23" w:name="_Toc264219874"/>
      <w:bookmarkStart w:id="1324" w:name="_Toc517078703"/>
      <w:bookmarkEnd w:id="1323"/>
      <w:bookmarkEnd w:id="132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25" w:name="_Toc264219875"/>
      <w:bookmarkStart w:id="1326" w:name="_Toc517078704"/>
      <w:bookmarkEnd w:id="1325"/>
      <w:bookmarkEnd w:id="132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27" w:name="_Toc264219876"/>
      <w:bookmarkStart w:id="1328" w:name="_Toc517078705"/>
      <w:bookmarkEnd w:id="1327"/>
      <w:bookmarkEnd w:id="132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29" w:name="_Toc264219877"/>
      <w:bookmarkStart w:id="1330" w:name="_Toc517078706"/>
      <w:bookmarkEnd w:id="1329"/>
      <w:bookmarkEnd w:id="133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31" w:name="_Toc264219878"/>
      <w:bookmarkStart w:id="1332" w:name="_Toc517078707"/>
      <w:bookmarkEnd w:id="1331"/>
      <w:bookmarkEnd w:id="133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33" w:name="_Toc264219879"/>
      <w:bookmarkStart w:id="1334" w:name="_Toc517078708"/>
      <w:bookmarkEnd w:id="1333"/>
      <w:bookmarkEnd w:id="133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35" w:name="_Toc264219880"/>
      <w:bookmarkStart w:id="1336" w:name="_Toc517078709"/>
      <w:bookmarkEnd w:id="1335"/>
      <w:bookmarkEnd w:id="133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37" w:name="_Toc264219881"/>
      <w:bookmarkStart w:id="1338" w:name="_Toc517078710"/>
      <w:bookmarkEnd w:id="1337"/>
      <w:bookmarkEnd w:id="133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39" w:name="_Toc264219882"/>
      <w:bookmarkStart w:id="1340" w:name="_Toc517078711"/>
      <w:bookmarkEnd w:id="1339"/>
      <w:bookmarkEnd w:id="134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41" w:name="_Toc264219883"/>
      <w:bookmarkStart w:id="1342" w:name="_Toc517078712"/>
      <w:bookmarkEnd w:id="1341"/>
      <w:bookmarkEnd w:id="134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43" w:name="_Toc264219884"/>
      <w:bookmarkStart w:id="1344" w:name="_Toc517078713"/>
      <w:bookmarkEnd w:id="1343"/>
      <w:bookmarkEnd w:id="134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45" w:name="_Toc264219885"/>
      <w:bookmarkStart w:id="1346" w:name="_Toc517078714"/>
      <w:bookmarkEnd w:id="1345"/>
      <w:bookmarkEnd w:id="134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47" w:name="_Toc264219886"/>
      <w:bookmarkStart w:id="1348" w:name="_Toc517078715"/>
      <w:bookmarkEnd w:id="1347"/>
      <w:bookmarkEnd w:id="134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49" w:name="_Toc264219887"/>
      <w:bookmarkStart w:id="1350" w:name="_Toc517078716"/>
      <w:bookmarkEnd w:id="1349"/>
      <w:bookmarkEnd w:id="135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51" w:name="_Toc264219888"/>
      <w:bookmarkStart w:id="1352" w:name="_Toc517078717"/>
      <w:bookmarkEnd w:id="1351"/>
      <w:bookmarkEnd w:id="135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53" w:name="_Toc264219889"/>
      <w:bookmarkStart w:id="1354" w:name="_Toc517078718"/>
      <w:bookmarkEnd w:id="1353"/>
      <w:bookmarkEnd w:id="135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55" w:name="_Toc264219890"/>
      <w:bookmarkStart w:id="1356" w:name="_Toc517078719"/>
      <w:bookmarkEnd w:id="1355"/>
      <w:bookmarkEnd w:id="135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57" w:name="_Toc264219891"/>
      <w:bookmarkStart w:id="1358" w:name="_Toc517078720"/>
      <w:bookmarkEnd w:id="1357"/>
      <w:bookmarkEnd w:id="135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59" w:name="_Toc264219892"/>
      <w:bookmarkStart w:id="1360" w:name="_Toc517078721"/>
      <w:bookmarkEnd w:id="1359"/>
      <w:bookmarkEnd w:id="136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61" w:name="_Toc264219893"/>
      <w:bookmarkStart w:id="1362" w:name="_Toc517078722"/>
      <w:bookmarkEnd w:id="1361"/>
      <w:bookmarkEnd w:id="136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63" w:name="_Toc264219894"/>
      <w:bookmarkStart w:id="1364" w:name="_Toc517078723"/>
      <w:bookmarkEnd w:id="1363"/>
      <w:bookmarkEnd w:id="136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65" w:name="_Toc264219895"/>
      <w:bookmarkStart w:id="1366" w:name="_Toc517078724"/>
      <w:bookmarkEnd w:id="1365"/>
      <w:bookmarkEnd w:id="136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67" w:name="_Toc264219896"/>
      <w:bookmarkStart w:id="1368" w:name="_Toc517078725"/>
      <w:bookmarkEnd w:id="1367"/>
      <w:bookmarkEnd w:id="136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69" w:name="_Toc264219897"/>
      <w:bookmarkStart w:id="1370" w:name="_Toc517078726"/>
      <w:bookmarkEnd w:id="1369"/>
      <w:bookmarkEnd w:id="1370"/>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71" w:name="_Toc264219898"/>
      <w:bookmarkStart w:id="1372" w:name="_Toc517078727"/>
      <w:bookmarkEnd w:id="1371"/>
      <w:bookmarkEnd w:id="1372"/>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73" w:name="_Toc264219899"/>
      <w:bookmarkStart w:id="1374" w:name="_Toc517078728"/>
      <w:bookmarkEnd w:id="1373"/>
      <w:bookmarkEnd w:id="1374"/>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75" w:name="_Toc264219900"/>
      <w:bookmarkStart w:id="1376" w:name="_Toc517078729"/>
      <w:bookmarkEnd w:id="1375"/>
      <w:bookmarkEnd w:id="1376"/>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77" w:name="_Toc264219901"/>
      <w:bookmarkStart w:id="1378" w:name="_Toc517078730"/>
      <w:bookmarkEnd w:id="1377"/>
      <w:bookmarkEnd w:id="1378"/>
    </w:p>
    <w:p w:rsidR="00372C45" w:rsidRPr="00372C45" w:rsidRDefault="00372C45" w:rsidP="00B36DE6">
      <w:pPr>
        <w:pStyle w:val="Prrafodelista"/>
        <w:widowControl w:val="0"/>
        <w:numPr>
          <w:ilvl w:val="0"/>
          <w:numId w:val="4"/>
        </w:numPr>
        <w:pBdr>
          <w:left w:val="single" w:sz="24" w:space="0" w:color="9C1C1F"/>
          <w:bottom w:val="single" w:sz="24" w:space="0" w:color="9C1C1F"/>
        </w:pBdr>
        <w:spacing w:before="120" w:after="0"/>
        <w:contextualSpacing w:val="0"/>
        <w:outlineLvl w:val="1"/>
        <w:rPr>
          <w:rFonts w:asciiTheme="majorHAnsi" w:hAnsiTheme="majorHAnsi"/>
          <w:b/>
          <w:caps/>
          <w:vanish/>
          <w:color w:val="9C1C1F"/>
          <w:spacing w:val="15"/>
          <w:sz w:val="24"/>
          <w:szCs w:val="24"/>
        </w:rPr>
      </w:pPr>
      <w:bookmarkStart w:id="1379" w:name="_Toc264219902"/>
      <w:bookmarkStart w:id="1380" w:name="_Toc517078731"/>
      <w:bookmarkEnd w:id="1379"/>
      <w:bookmarkEnd w:id="1380"/>
    </w:p>
    <w:p w:rsidR="001E0006" w:rsidRPr="000B2A15" w:rsidRDefault="003F6C99" w:rsidP="00B36DE6">
      <w:pPr>
        <w:pStyle w:val="Ttulo2"/>
        <w:spacing w:before="120"/>
      </w:pPr>
      <w:bookmarkStart w:id="1381" w:name="_Toc517078732"/>
      <w:r>
        <w:t>INTRODUCCION</w:t>
      </w:r>
      <w:r w:rsidR="001E0006" w:rsidRPr="000B2A15">
        <w:t>.</w:t>
      </w:r>
      <w:bookmarkEnd w:id="1381"/>
    </w:p>
    <w:p w:rsidR="00372C45" w:rsidRDefault="00372C45" w:rsidP="00372C45">
      <w:pPr>
        <w:pStyle w:val="Normal1prrafo"/>
      </w:pPr>
      <w:r>
        <w:t>Siempre ha existido en la sociedad acumulación de información, siempre han existido ficheros de distintos tipos y de distintas características; lo que la informática evidentemente ha aportado son elementos específicamente diferenciales que hacen a la estructuración y al manejo de la información.</w:t>
      </w:r>
    </w:p>
    <w:p w:rsidR="00372C45" w:rsidRDefault="00372C45" w:rsidP="00372C45">
      <w:pPr>
        <w:pStyle w:val="TextoClasesInformtica"/>
      </w:pPr>
      <w:r>
        <w:t>Este aporte se plasma en tres grandes ámbitos:</w:t>
      </w:r>
    </w:p>
    <w:p w:rsidR="00372C45" w:rsidRDefault="00372C45" w:rsidP="00372C45">
      <w:pPr>
        <w:pStyle w:val="VietasInformtica1nivel"/>
        <w:numPr>
          <w:ilvl w:val="0"/>
          <w:numId w:val="32"/>
        </w:numPr>
        <w:spacing w:before="0"/>
      </w:pPr>
      <w:r w:rsidRPr="00980E1C">
        <w:rPr>
          <w:b/>
        </w:rPr>
        <w:t>Concentración de la información</w:t>
      </w:r>
      <w:r>
        <w:t>: lo nuevo que aporta el instrumental informático al manejo de la información es la posibilidad de concentrar en grandes bancos de datos enormes volúmenes de información de distinto tipo.</w:t>
      </w:r>
    </w:p>
    <w:p w:rsidR="00372C45" w:rsidRDefault="00372C45" w:rsidP="00372C45">
      <w:pPr>
        <w:pStyle w:val="VietasInformtica1nivel"/>
        <w:numPr>
          <w:ilvl w:val="0"/>
          <w:numId w:val="32"/>
        </w:numPr>
        <w:spacing w:before="0"/>
      </w:pPr>
      <w:r w:rsidRPr="00980E1C">
        <w:rPr>
          <w:b/>
        </w:rPr>
        <w:t>Recuperación de la información</w:t>
      </w:r>
      <w:r>
        <w:t xml:space="preserve">: la </w:t>
      </w:r>
      <w:r w:rsidRPr="004A78D3">
        <w:t xml:space="preserve">posibilidad de recuperar rápida y eficientemente </w:t>
      </w:r>
      <w:r>
        <w:t>la</w:t>
      </w:r>
      <w:r w:rsidRPr="004A78D3">
        <w:t xml:space="preserve"> información</w:t>
      </w:r>
      <w:r>
        <w:t xml:space="preserve"> es el segundo aporte esencial de la informática los bancos de datos. </w:t>
      </w:r>
    </w:p>
    <w:p w:rsidR="00372C45" w:rsidRPr="00980E1C" w:rsidRDefault="00372C45" w:rsidP="00372C45">
      <w:pPr>
        <w:pStyle w:val="VietasInformtica1nivel"/>
        <w:numPr>
          <w:ilvl w:val="0"/>
          <w:numId w:val="32"/>
        </w:numPr>
        <w:spacing w:before="0"/>
      </w:pPr>
      <w:r w:rsidRPr="00980E1C">
        <w:rPr>
          <w:b/>
        </w:rPr>
        <w:t>Transferencia y entrecruzamiento de la información</w:t>
      </w:r>
      <w:r>
        <w:t xml:space="preserve">: </w:t>
      </w:r>
      <w:r w:rsidRPr="00980E1C">
        <w:t>este aspecto implica la posibilidad del envío, transferencia o transporte de la información, entrecruzamiento de la información contenida en un banco de datos, entre bancos de datos o entre sistemas ubicados inclusive en jurisdicciones nacionales diferentes.</w:t>
      </w:r>
    </w:p>
    <w:p w:rsidR="00372C45" w:rsidRDefault="00372C45" w:rsidP="00372C45">
      <w:pPr>
        <w:pStyle w:val="Normalltimoprrafo"/>
      </w:pPr>
      <w:r>
        <w:t xml:space="preserve">Este impacto de la </w:t>
      </w:r>
      <w:r w:rsidRPr="00372C45">
        <w:t>informática</w:t>
      </w:r>
      <w:r>
        <w:t xml:space="preserve"> sobre las bases de </w:t>
      </w:r>
      <w:proofErr w:type="gramStart"/>
      <w:r>
        <w:t>datos,</w:t>
      </w:r>
      <w:proofErr w:type="gramEnd"/>
      <w:r>
        <w:t xml:space="preserve"> importa la aparición de nuevos problemas con consecuencias jurídicas a los que el derecho debe dar respuestas. La determinación del régimen jurídico de las bases de datos está íntimamente ligada a la compresión de dichos problemas que requieren y deben tener soluciones específicas desde el ámbito jurídico.</w:t>
      </w:r>
    </w:p>
    <w:p w:rsidR="00372C45" w:rsidRDefault="00372C45" w:rsidP="00372C45">
      <w:pPr>
        <w:pStyle w:val="Ttulo2"/>
      </w:pPr>
      <w:bookmarkStart w:id="1382" w:name="_Toc517078733"/>
      <w:r>
        <w:lastRenderedPageBreak/>
        <w:t>Clasificación</w:t>
      </w:r>
      <w:bookmarkEnd w:id="1382"/>
    </w:p>
    <w:p w:rsidR="00372C45" w:rsidRDefault="00372C45" w:rsidP="00372C45">
      <w:pPr>
        <w:pStyle w:val="Normal1prrafo"/>
      </w:pPr>
      <w:r>
        <w:t>Existen varios criterios para clasificar a las bases de datos. Entre los más comunes se pueden mencionar los siguientes tipos:</w:t>
      </w:r>
    </w:p>
    <w:p w:rsidR="00372C45" w:rsidRPr="00846C83" w:rsidRDefault="00372C45" w:rsidP="00372C45">
      <w:pPr>
        <w:pStyle w:val="VietasInformtica1nivel"/>
        <w:numPr>
          <w:ilvl w:val="0"/>
          <w:numId w:val="0"/>
        </w:numPr>
        <w:tabs>
          <w:tab w:val="num" w:pos="644"/>
        </w:tabs>
        <w:spacing w:before="0"/>
        <w:ind w:left="644" w:hanging="284"/>
      </w:pPr>
      <w:r w:rsidRPr="00846C83">
        <w:rPr>
          <w:b/>
          <w:i/>
          <w:u w:val="single"/>
        </w:rPr>
        <w:t>P</w:t>
      </w:r>
      <w:r>
        <w:rPr>
          <w:b/>
          <w:i/>
          <w:u w:val="single"/>
        </w:rPr>
        <w:t>ú</w:t>
      </w:r>
      <w:r w:rsidRPr="00846C83">
        <w:rPr>
          <w:b/>
          <w:i/>
          <w:u w:val="single"/>
        </w:rPr>
        <w:t>blic</w:t>
      </w:r>
      <w:r>
        <w:rPr>
          <w:b/>
          <w:i/>
          <w:u w:val="single"/>
        </w:rPr>
        <w:t>o</w:t>
      </w:r>
      <w:r w:rsidRPr="00846C83">
        <w:rPr>
          <w:b/>
          <w:i/>
          <w:u w:val="single"/>
        </w:rPr>
        <w:t>s o privad</w:t>
      </w:r>
      <w:r>
        <w:rPr>
          <w:b/>
          <w:i/>
          <w:u w:val="single"/>
        </w:rPr>
        <w:t>o</w:t>
      </w:r>
      <w:r w:rsidRPr="00846C83">
        <w:rPr>
          <w:b/>
          <w:i/>
          <w:u w:val="single"/>
        </w:rPr>
        <w:t>s</w:t>
      </w:r>
      <w:r>
        <w:t xml:space="preserve">: La característica distintiva es la determinación de </w:t>
      </w:r>
      <w:proofErr w:type="spellStart"/>
      <w:r>
        <w:t>de</w:t>
      </w:r>
      <w:proofErr w:type="spellEnd"/>
      <w:r>
        <w:t xml:space="preserve"> quién depende la gestión de un banco de datos específico. Los bancos de datos </w:t>
      </w:r>
      <w:proofErr w:type="gramStart"/>
      <w:r>
        <w:t>públicos,</w:t>
      </w:r>
      <w:proofErr w:type="gramEnd"/>
      <w:r>
        <w:t xml:space="preserve"> son aquéllos dependen de algún organismo de la administración pública de los estados (nacionales, provinciales o municipales). El resto son privados.</w:t>
      </w:r>
    </w:p>
    <w:p w:rsidR="00372C45" w:rsidRPr="00BA27A0" w:rsidRDefault="00372C45" w:rsidP="00372C45">
      <w:pPr>
        <w:pStyle w:val="VietasInformtica1nivel"/>
        <w:numPr>
          <w:ilvl w:val="0"/>
          <w:numId w:val="0"/>
        </w:numPr>
        <w:tabs>
          <w:tab w:val="num" w:pos="644"/>
        </w:tabs>
        <w:spacing w:before="0"/>
        <w:ind w:left="644" w:hanging="284"/>
      </w:pPr>
      <w:r w:rsidRPr="00BA27A0">
        <w:rPr>
          <w:b/>
          <w:i/>
          <w:u w:val="single"/>
        </w:rPr>
        <w:t>Textuales o referenciales</w:t>
      </w:r>
      <w:r w:rsidRPr="00BA27A0">
        <w:t xml:space="preserve">: </w:t>
      </w:r>
      <w:r>
        <w:t>Esta</w:t>
      </w:r>
      <w:r w:rsidRPr="00BA27A0">
        <w:t xml:space="preserve"> clasificación de los bancos de datos </w:t>
      </w:r>
      <w:r>
        <w:t xml:space="preserve">es </w:t>
      </w:r>
      <w:r w:rsidRPr="00BA27A0">
        <w:t xml:space="preserve">en función de </w:t>
      </w:r>
      <w:r>
        <w:t>las</w:t>
      </w:r>
      <w:r w:rsidRPr="00BA27A0">
        <w:t xml:space="preserve"> características esenciales de diseño, de estructuración. </w:t>
      </w:r>
      <w:r>
        <w:t>Está relacionada con la forma en que</w:t>
      </w:r>
      <w:r w:rsidRPr="00BA27A0">
        <w:t xml:space="preserve"> la información contenida en un banco de datos determinado esté cargada</w:t>
      </w:r>
      <w:r>
        <w:t>, que puede ser</w:t>
      </w:r>
      <w:r w:rsidRPr="00BA27A0">
        <w:t xml:space="preserve"> en texto completo, o en forma referencial, es decir, que esté incluida una referencia al contenido esencial del documento o de la información.</w:t>
      </w:r>
    </w:p>
    <w:p w:rsidR="00372C45" w:rsidRPr="00BA27A0" w:rsidRDefault="00372C45" w:rsidP="00372C45">
      <w:pPr>
        <w:pStyle w:val="VietasInformtica1nivel"/>
        <w:numPr>
          <w:ilvl w:val="0"/>
          <w:numId w:val="0"/>
        </w:numPr>
        <w:tabs>
          <w:tab w:val="num" w:pos="644"/>
        </w:tabs>
        <w:spacing w:before="0"/>
        <w:ind w:left="644" w:hanging="284"/>
      </w:pPr>
      <w:r w:rsidRPr="00BA27A0">
        <w:rPr>
          <w:b/>
          <w:i/>
          <w:u w:val="single"/>
        </w:rPr>
        <w:t>Locales o generales</w:t>
      </w:r>
      <w:r w:rsidRPr="00BA27A0">
        <w:t xml:space="preserve">: </w:t>
      </w:r>
      <w:r>
        <w:t>L</w:t>
      </w:r>
      <w:r w:rsidRPr="00BA27A0">
        <w:t>as bases de datos pueden ser de carácter local</w:t>
      </w:r>
      <w:r>
        <w:t>,</w:t>
      </w:r>
      <w:r w:rsidRPr="00BA27A0">
        <w:t xml:space="preserve"> orientadas con información que responda al interés específico de un ámbito geográfico determinado o de carácter general</w:t>
      </w:r>
      <w:r>
        <w:t>.</w:t>
      </w:r>
    </w:p>
    <w:p w:rsidR="00372C45" w:rsidRDefault="00372C45" w:rsidP="00372C45">
      <w:pPr>
        <w:pStyle w:val="Ttulo2"/>
      </w:pPr>
      <w:bookmarkStart w:id="1383" w:name="_Toc517078734"/>
      <w:r>
        <w:t>Privacidad. Hábeas Data.</w:t>
      </w:r>
      <w:bookmarkEnd w:id="1383"/>
    </w:p>
    <w:p w:rsidR="00372C45" w:rsidRDefault="00372C45" w:rsidP="00372C45">
      <w:pPr>
        <w:pStyle w:val="Normal1prrafo"/>
      </w:pPr>
      <w:r>
        <w:t>El tema de la privacidad relacionada a las bases de datos ha preocupado a los hombres desde hace bastante tiempo, más allá que la primera referencia jurídica dista a fines del siglo XIX, que han tratado de encontrar una adecuada protección a su vida privada y a ciertos aspectos que no solo tienen que ver con el individuo sino también con su entorno familiar, frente a la intromisión arbitraria de otras personas.</w:t>
      </w:r>
    </w:p>
    <w:p w:rsidR="00372C45" w:rsidRDefault="00372C45" w:rsidP="00372C45">
      <w:pPr>
        <w:pStyle w:val="TextoClasesInformtica"/>
      </w:pPr>
      <w:r>
        <w:t xml:space="preserve">El derecho a la </w:t>
      </w:r>
      <w:proofErr w:type="gramStart"/>
      <w:r>
        <w:t>Privacidad,</w:t>
      </w:r>
      <w:proofErr w:type="gramEnd"/>
      <w:r>
        <w:t xml:space="preserve"> es el derecho que tiene toda persona a que se la deje sola, se la deje alejarse en aquellos aspectos de su vida en la que con</w:t>
      </w:r>
      <w:r>
        <w:softHyphen/>
        <w:t>sidera sólo reservados a su conocimiento. Pero la irrupción de las tecnologías y las comunica</w:t>
      </w:r>
      <w:r>
        <w:softHyphen/>
        <w:t xml:space="preserve">ciones alteraron profundamente el sentido y la orientación de la protección vida que poco a poco el Derecho Positivo había ido estructurando </w:t>
      </w:r>
      <w:proofErr w:type="gramStart"/>
      <w:r>
        <w:t>en relación a</w:t>
      </w:r>
      <w:proofErr w:type="gramEnd"/>
      <w:r>
        <w:t xml:space="preserve"> la privada</w:t>
      </w:r>
    </w:p>
    <w:p w:rsidR="00372C45" w:rsidRDefault="00372C45" w:rsidP="00372C45">
      <w:pPr>
        <w:pStyle w:val="TextoClasesInformtica"/>
      </w:pPr>
      <w:r>
        <w:t>Desde el punto de vista normativo, este derecho empezó a ser regulado desde la década del ‘70. Suecia, Francia, Alemania fueron algunos de los países pioneros en estos temas.</w:t>
      </w:r>
    </w:p>
    <w:p w:rsidR="00372C45" w:rsidRDefault="00372C45" w:rsidP="00372C45">
      <w:pPr>
        <w:pStyle w:val="TextoClasesInformtica"/>
      </w:pPr>
      <w:r>
        <w:t xml:space="preserve">El impacto de las modernas tecnologías no solo se ha producido sobre el clásico derecho a la intimidad, el derecho a la privacidad, sino también sobre otros derechos personalísimos como son el derecho al honor, el derecho a la imagen, el derecho a la identidad dinámica </w:t>
      </w:r>
      <w:proofErr w:type="gramStart"/>
      <w:r>
        <w:t>y</w:t>
      </w:r>
      <w:proofErr w:type="gramEnd"/>
      <w:r>
        <w:t xml:space="preserve"> además, tiene potencialidad de afectar también los derechos de determinados sujetos colectivos como pueden ser la colectividad, una nacionalidad de determinado género o los afectados por algún tipo de enfermedad.</w:t>
      </w:r>
    </w:p>
    <w:p w:rsidR="00372C45" w:rsidRDefault="00372C45" w:rsidP="00372C45">
      <w:pPr>
        <w:pStyle w:val="TextoClasesInformtica"/>
      </w:pPr>
      <w:r>
        <w:t>Esto se relaciona directamente con lo que se entiende por datos de carácter personal.</w:t>
      </w:r>
    </w:p>
    <w:p w:rsidR="00372C45" w:rsidRPr="004D5BC2" w:rsidRDefault="00372C45" w:rsidP="00372C45">
      <w:pPr>
        <w:pStyle w:val="TextoClasesInformtica"/>
      </w:pPr>
      <w:r w:rsidRPr="004D5BC2">
        <w:t xml:space="preserve"> Son </w:t>
      </w:r>
      <w:r w:rsidRPr="004D5BC2">
        <w:rPr>
          <w:bCs/>
        </w:rPr>
        <w:t>todas aquellas informaciones susceptibles de ser atribuidas a una persona y que tienen aptitud para identificar a esa persona.</w:t>
      </w:r>
      <w:r w:rsidRPr="004D5BC2">
        <w:t xml:space="preserve"> En tal sentido podemos distinguir aquellos datos referidos a personas pero que han sido sometidos a un proceso de disociación, es decir que se les han extraído, eliminado o bloqueado aquellos aspectos de la información que permitirían identificar a uno o más sujetos.</w:t>
      </w:r>
    </w:p>
    <w:p w:rsidR="00372C45" w:rsidRDefault="00372C45" w:rsidP="00372C45">
      <w:pPr>
        <w:pStyle w:val="TextoClasesInformtica"/>
      </w:pPr>
      <w:r>
        <w:t xml:space="preserve">Cuando se habla de datos de carácter personal se está refiriendo a un conjunto de informaciones acerca de una realidad específica, que es en principio un ser humano, pero que en lo que respecta a la protección de la ley se ha extendido incluso a personas de existencia ideal y que permite identificarlo a partir precisamente de la información y los datos </w:t>
      </w:r>
      <w:r>
        <w:lastRenderedPageBreak/>
        <w:t>que están allí contenidos.</w:t>
      </w:r>
    </w:p>
    <w:p w:rsidR="00372C45" w:rsidRDefault="00372C45" w:rsidP="00372C45">
      <w:pPr>
        <w:pStyle w:val="Normalltimoprrafo"/>
      </w:pPr>
      <w:r w:rsidRPr="004D5BC2">
        <w:t>Sobre el tratamiento que este tipo de información puede tener es que se ha tratado de establecer principios reguladores, principios que ponen límites y establecen pautas sobre cómo debe ser el tratamiento de este tipo particular de información</w:t>
      </w:r>
      <w:r>
        <w:t>,</w:t>
      </w:r>
      <w:r w:rsidRPr="004D5BC2">
        <w:t xml:space="preserve"> </w:t>
      </w:r>
      <w:proofErr w:type="gramStart"/>
      <w:r w:rsidRPr="004D5BC2">
        <w:t>que</w:t>
      </w:r>
      <w:proofErr w:type="gramEnd"/>
      <w:r w:rsidRPr="004D5BC2">
        <w:t xml:space="preserve"> a partir de la aplicación de las tecnologías informáticas y las telecomunicaciones, adquieren una dimensión y una potencialidad riesgosa que era desconocida anteriormen</w:t>
      </w:r>
      <w:r>
        <w:t>te.</w:t>
      </w:r>
    </w:p>
    <w:p w:rsidR="00372C45" w:rsidRPr="004D5BC2" w:rsidRDefault="00372C45" w:rsidP="00372C45">
      <w:pPr>
        <w:pStyle w:val="Ttulo2"/>
        <w:rPr>
          <w:lang w:val="es-ES"/>
        </w:rPr>
      </w:pPr>
      <w:bookmarkStart w:id="1384" w:name="_Toc517078735"/>
      <w:r>
        <w:rPr>
          <w:lang w:val="es-ES"/>
        </w:rPr>
        <w:t>Principios reguladores del tratamiento de datos personales</w:t>
      </w:r>
      <w:bookmarkEnd w:id="1384"/>
    </w:p>
    <w:p w:rsidR="00372C45" w:rsidRPr="004D5BC2" w:rsidRDefault="00372C45" w:rsidP="00372C45">
      <w:pPr>
        <w:pStyle w:val="Ttulo3"/>
        <w:rPr>
          <w:lang w:val="es-ES"/>
        </w:rPr>
      </w:pPr>
      <w:r w:rsidRPr="004D5BC2">
        <w:rPr>
          <w:lang w:val="es-ES"/>
        </w:rPr>
        <w:t>Licitud</w:t>
      </w:r>
    </w:p>
    <w:p w:rsidR="00372C45" w:rsidRDefault="00372C45" w:rsidP="00372C45">
      <w:pPr>
        <w:pStyle w:val="Normal1prrafo"/>
        <w:rPr>
          <w:lang w:val="es-ES"/>
        </w:rPr>
      </w:pPr>
      <w:r>
        <w:rPr>
          <w:lang w:val="es-ES"/>
        </w:rPr>
        <w:t xml:space="preserve">Nadie puede, en principio, recolectar datos, acopiar información, que no tenga un propósito socialmente válido. Este principio apunta a que nadie pueda tener datos de un sujeto si no es para aplicarlos a un fin socialmente válido y </w:t>
      </w:r>
      <w:proofErr w:type="gramStart"/>
      <w:r>
        <w:rPr>
          <w:lang w:val="es-ES"/>
        </w:rPr>
        <w:t>lícito</w:t>
      </w:r>
      <w:proofErr w:type="gramEnd"/>
      <w:r>
        <w:rPr>
          <w:lang w:val="es-ES"/>
        </w:rPr>
        <w:t xml:space="preserve"> es decir, permitido por el ordenamiento jurídico. Este primer principio es el que invalida nulifica, excluye del ordenamiento jurídico a cualquier base de datos que no responda a estos criterios y a estos parámetros. </w:t>
      </w:r>
    </w:p>
    <w:p w:rsidR="00372C45" w:rsidRPr="00B64AA8" w:rsidRDefault="00372C45" w:rsidP="00372C45">
      <w:pPr>
        <w:pStyle w:val="TextoClasesInformtica"/>
        <w:rPr>
          <w:lang w:val="es-ES"/>
        </w:rPr>
      </w:pPr>
      <w:r w:rsidRPr="00B64AA8">
        <w:rPr>
          <w:lang w:val="es-ES"/>
        </w:rPr>
        <w:t xml:space="preserve">Para tener en claro este principio se deben </w:t>
      </w:r>
      <w:proofErr w:type="gramStart"/>
      <w:r w:rsidRPr="00B64AA8">
        <w:rPr>
          <w:lang w:val="es-ES"/>
        </w:rPr>
        <w:t>precisar  cuáles</w:t>
      </w:r>
      <w:proofErr w:type="gramEnd"/>
      <w:r w:rsidRPr="00B64AA8">
        <w:rPr>
          <w:lang w:val="es-ES"/>
        </w:rPr>
        <w:t xml:space="preserve"> son los aspectos de la vida de una persona que deben ser preservados de manera tal que, quien violente esta reserva o esta valla</w:t>
      </w:r>
      <w:r>
        <w:rPr>
          <w:lang w:val="es-ES"/>
        </w:rPr>
        <w:t>,</w:t>
      </w:r>
      <w:r w:rsidRPr="00B64AA8">
        <w:rPr>
          <w:lang w:val="es-ES"/>
        </w:rPr>
        <w:t xml:space="preserve"> esté incurriendo en una actitud ilícita o esté efectuando una recolección de datos con un fin socialmente inválido.</w:t>
      </w:r>
    </w:p>
    <w:p w:rsidR="00372C45" w:rsidRDefault="00372C45" w:rsidP="00372C45">
      <w:pPr>
        <w:pStyle w:val="TextoClasesInformtica"/>
        <w:rPr>
          <w:lang w:val="es-ES"/>
        </w:rPr>
      </w:pPr>
      <w:r>
        <w:rPr>
          <w:lang w:val="es-ES"/>
        </w:rPr>
        <w:t>Un aspecto fundamental está en el Art. 18 de la Constitución Nacional que protege los papeles y la correspondencia privada, para tener una idea de cómo desde antaño se ha entendido que existe una zona de reserva, un aspecto de la personalidad que toda persona tiene derecho a excluir a los demás de su conocimiento. Sin ninguna duda las modernas tecnologías y en particular por ejemplo el correo electrónico o la navegación a través de Internet han complicado este panorama. También se encuentra un ejemplo en la Ley de Derechos de Autor o de Propiedad Intelectual, la Ley 11.723 (tengamos en cuenta que es del año 1933) que veda aún hoy el uso de la fotografía de una persona sin su autorización, salvo cuando es para fines de divulgación científica o educativa y esto por supuesto respetando determinados contextos.</w:t>
      </w:r>
    </w:p>
    <w:p w:rsidR="00372C45" w:rsidRPr="00B64AA8" w:rsidRDefault="00372C45" w:rsidP="00372C45">
      <w:pPr>
        <w:pStyle w:val="Normalltimoprrafo"/>
        <w:rPr>
          <w:bCs/>
        </w:rPr>
      </w:pPr>
      <w:r w:rsidRPr="00B64AA8">
        <w:t xml:space="preserve">Cuando hablamos de </w:t>
      </w:r>
      <w:r w:rsidRPr="00B64AA8">
        <w:rPr>
          <w:bCs/>
        </w:rPr>
        <w:t>datos</w:t>
      </w:r>
      <w:r w:rsidRPr="00B64AA8">
        <w:t xml:space="preserve"> no nos estamos limitando sólo a la </w:t>
      </w:r>
      <w:r w:rsidRPr="00B64AA8">
        <w:rPr>
          <w:bCs/>
        </w:rPr>
        <w:t>información</w:t>
      </w:r>
      <w:r w:rsidRPr="00B64AA8">
        <w:t xml:space="preserve"> contenida en un </w:t>
      </w:r>
      <w:r w:rsidRPr="00B64AA8">
        <w:rPr>
          <w:bCs/>
        </w:rPr>
        <w:t>formato texto</w:t>
      </w:r>
      <w:r w:rsidRPr="00B64AA8">
        <w:t xml:space="preserve">, sino que también estamos incluyendo las </w:t>
      </w:r>
      <w:r w:rsidRPr="00B64AA8">
        <w:rPr>
          <w:bCs/>
        </w:rPr>
        <w:t>imágenes</w:t>
      </w:r>
      <w:r w:rsidRPr="00B64AA8">
        <w:t xml:space="preserve">, a la </w:t>
      </w:r>
      <w:r w:rsidRPr="00B64AA8">
        <w:rPr>
          <w:bCs/>
        </w:rPr>
        <w:t>voz</w:t>
      </w:r>
      <w:r w:rsidRPr="00B64AA8">
        <w:t xml:space="preserve"> y a </w:t>
      </w:r>
      <w:r w:rsidRPr="00B64AA8">
        <w:rPr>
          <w:bCs/>
        </w:rPr>
        <w:t>otras capturas</w:t>
      </w:r>
      <w:r w:rsidRPr="00B64AA8">
        <w:t xml:space="preserve"> de este comportamiento declaraciones de voluntad en </w:t>
      </w:r>
      <w:r w:rsidRPr="00B64AA8">
        <w:rPr>
          <w:bCs/>
        </w:rPr>
        <w:t>cualquier lenguaje</w:t>
      </w:r>
      <w:r w:rsidRPr="00B64AA8">
        <w:t xml:space="preserve"> que sea </w:t>
      </w:r>
      <w:r w:rsidRPr="00B64AA8">
        <w:rPr>
          <w:bCs/>
        </w:rPr>
        <w:t>reproducible frente a terceros.</w:t>
      </w:r>
    </w:p>
    <w:p w:rsidR="00372C45" w:rsidRPr="00B64AA8" w:rsidRDefault="00372C45" w:rsidP="00372C45">
      <w:pPr>
        <w:pStyle w:val="Ttulo3"/>
      </w:pPr>
      <w:r w:rsidRPr="00B64AA8">
        <w:t>Finalidad</w:t>
      </w:r>
    </w:p>
    <w:p w:rsidR="00372C45" w:rsidRDefault="00372C45" w:rsidP="00372C45">
      <w:pPr>
        <w:pStyle w:val="Normal1prrafo"/>
        <w:spacing w:after="360"/>
      </w:pPr>
      <w:r>
        <w:t>Este principio implica que los datos deben ser recogidos con una finalidad explícita y no ser tratados posteriormente con una finalidad distinta o de una manera incompatible con el propósito con el que fueron requeridos originariamente, salvo cuando se trata de darle a esos datos un tratamiento histórico, estadístico o científico y siempre y cuando los Estados ofrezcan las garantías oportunas para ello.</w:t>
      </w:r>
    </w:p>
    <w:p w:rsidR="00372C45" w:rsidRPr="00B64AA8" w:rsidRDefault="00372C45" w:rsidP="00372C45">
      <w:pPr>
        <w:pStyle w:val="Ttulo3"/>
      </w:pPr>
      <w:r w:rsidRPr="00B64AA8">
        <w:t>Pertinencia</w:t>
      </w:r>
    </w:p>
    <w:p w:rsidR="00372C45" w:rsidRDefault="00372C45" w:rsidP="00310301">
      <w:pPr>
        <w:pStyle w:val="Normal1prrafo"/>
        <w:spacing w:after="360"/>
        <w:rPr>
          <w:lang w:val="es-ES"/>
        </w:rPr>
      </w:pPr>
      <w:r>
        <w:t>Nadie tiene derecho a requerir información que no sea pertinente, es decir, que no vaya a cumplir alguna finalidad directamente vinculada al propósito que se ha declarado al requerir esta información.</w:t>
      </w:r>
    </w:p>
    <w:p w:rsidR="00372C45" w:rsidRPr="00B64AA8" w:rsidRDefault="00372C45" w:rsidP="00310301">
      <w:pPr>
        <w:pStyle w:val="Ttulo3"/>
      </w:pPr>
      <w:r w:rsidRPr="00B64AA8">
        <w:lastRenderedPageBreak/>
        <w:t>Exact</w:t>
      </w:r>
      <w:r>
        <w:t>it</w:t>
      </w:r>
      <w:r w:rsidRPr="00B64AA8">
        <w:t>ud</w:t>
      </w:r>
    </w:p>
    <w:p w:rsidR="00372C45" w:rsidRPr="00B64AA8" w:rsidRDefault="00372C45" w:rsidP="00310301">
      <w:pPr>
        <w:pStyle w:val="Normalltimoprrafo"/>
        <w:rPr>
          <w:lang w:val="es-ES"/>
        </w:rPr>
      </w:pPr>
      <w:r w:rsidRPr="00B64AA8">
        <w:t xml:space="preserve">El dato que </w:t>
      </w:r>
      <w:proofErr w:type="gramStart"/>
      <w:r w:rsidRPr="00B64AA8">
        <w:rPr>
          <w:bCs/>
        </w:rPr>
        <w:t>no  debe</w:t>
      </w:r>
      <w:proofErr w:type="gramEnd"/>
      <w:r w:rsidRPr="00B64AA8">
        <w:rPr>
          <w:bCs/>
        </w:rPr>
        <w:t xml:space="preserve"> ser ni equívoco ni ambiguo</w:t>
      </w:r>
      <w:r w:rsidRPr="00B64AA8">
        <w:t xml:space="preserve">. Es decir, en el dato personal el </w:t>
      </w:r>
      <w:r w:rsidRPr="00B64AA8">
        <w:rPr>
          <w:bCs/>
        </w:rPr>
        <w:t>rigor</w:t>
      </w:r>
      <w:r w:rsidRPr="00B64AA8">
        <w:t xml:space="preserve"> en su selección, en su </w:t>
      </w:r>
      <w:r w:rsidRPr="00B64AA8">
        <w:rPr>
          <w:bCs/>
        </w:rPr>
        <w:t>tratamiento</w:t>
      </w:r>
      <w:r w:rsidRPr="00B64AA8">
        <w:t xml:space="preserve"> y en su </w:t>
      </w:r>
      <w:r w:rsidRPr="00B64AA8">
        <w:rPr>
          <w:bCs/>
        </w:rPr>
        <w:t>difusión</w:t>
      </w:r>
      <w:r w:rsidRPr="00B64AA8">
        <w:t xml:space="preserve"> es mucho mayor que cuando uno puede manejar algún otro tipo de información. Un dato inexacto, por desactualizado o por incompleto, puede convertirse en un dato tremendamente perjudicial, </w:t>
      </w:r>
      <w:proofErr w:type="spellStart"/>
      <w:r w:rsidRPr="00B64AA8">
        <w:t>aún</w:t>
      </w:r>
      <w:proofErr w:type="spellEnd"/>
      <w:r w:rsidRPr="00B64AA8">
        <w:t xml:space="preserve"> cuando en la parcialidad que exprese el dato sea cierto, sea verídico</w:t>
      </w:r>
    </w:p>
    <w:p w:rsidR="00372C45" w:rsidRPr="00B64AA8" w:rsidRDefault="00372C45" w:rsidP="00310301">
      <w:pPr>
        <w:pStyle w:val="Ttulo3"/>
      </w:pPr>
      <w:r w:rsidRPr="00B64AA8">
        <w:t>Datos no excesivos</w:t>
      </w:r>
    </w:p>
    <w:p w:rsidR="00372C45" w:rsidRDefault="00372C45" w:rsidP="00310301">
      <w:pPr>
        <w:pStyle w:val="TextoClasesInformtica"/>
        <w:spacing w:after="360"/>
        <w:rPr>
          <w:lang w:val="es-ES"/>
        </w:rPr>
      </w:pPr>
      <w:r w:rsidRPr="00B64AA8">
        <w:rPr>
          <w:lang w:val="es-ES"/>
        </w:rPr>
        <w:t xml:space="preserve">Los </w:t>
      </w:r>
      <w:r w:rsidRPr="00B64AA8">
        <w:rPr>
          <w:bCs/>
          <w:lang w:val="es-ES"/>
        </w:rPr>
        <w:t>datos</w:t>
      </w:r>
      <w:r w:rsidRPr="00B64AA8">
        <w:rPr>
          <w:lang w:val="es-ES"/>
        </w:rPr>
        <w:t xml:space="preserve">, por otro lado, deben ser </w:t>
      </w:r>
      <w:r w:rsidRPr="00B64AA8">
        <w:rPr>
          <w:bCs/>
          <w:lang w:val="es-ES"/>
        </w:rPr>
        <w:t>conservados</w:t>
      </w:r>
      <w:r w:rsidRPr="00B64AA8">
        <w:rPr>
          <w:lang w:val="es-ES"/>
        </w:rPr>
        <w:t xml:space="preserve"> en forma identificable sólo durante el </w:t>
      </w:r>
      <w:r w:rsidRPr="00B64AA8">
        <w:rPr>
          <w:bCs/>
          <w:lang w:val="es-ES"/>
        </w:rPr>
        <w:t>período</w:t>
      </w:r>
      <w:r w:rsidRPr="00B64AA8">
        <w:rPr>
          <w:lang w:val="es-ES"/>
        </w:rPr>
        <w:t xml:space="preserve"> que sea </w:t>
      </w:r>
      <w:r w:rsidRPr="00B64AA8">
        <w:rPr>
          <w:bCs/>
          <w:lang w:val="es-ES"/>
        </w:rPr>
        <w:t>indispensable</w:t>
      </w:r>
      <w:r w:rsidRPr="00B64AA8">
        <w:rPr>
          <w:lang w:val="es-ES"/>
        </w:rPr>
        <w:t xml:space="preserve"> para que</w:t>
      </w:r>
      <w:r>
        <w:rPr>
          <w:lang w:val="es-ES"/>
        </w:rPr>
        <w:t xml:space="preserve"> pueda identificarse el sujeto.</w:t>
      </w:r>
    </w:p>
    <w:p w:rsidR="00372C45" w:rsidRDefault="00372C45" w:rsidP="00310301">
      <w:pPr>
        <w:pStyle w:val="Ttulo3"/>
        <w:rPr>
          <w:lang w:val="es-ES"/>
        </w:rPr>
      </w:pPr>
      <w:r>
        <w:rPr>
          <w:lang w:val="es-ES"/>
        </w:rPr>
        <w:t>Confidencialidad</w:t>
      </w:r>
    </w:p>
    <w:p w:rsidR="00372C45" w:rsidRDefault="00372C45" w:rsidP="00310301">
      <w:pPr>
        <w:pStyle w:val="Normal1prrafo"/>
        <w:rPr>
          <w:lang w:val="es-ES"/>
        </w:rPr>
      </w:pPr>
      <w:r w:rsidRPr="00E54640">
        <w:rPr>
          <w:lang w:val="es-ES"/>
        </w:rPr>
        <w:t xml:space="preserve">La </w:t>
      </w:r>
      <w:r w:rsidRPr="00E54640">
        <w:rPr>
          <w:bCs/>
          <w:lang w:val="es-ES"/>
        </w:rPr>
        <w:t xml:space="preserve">regla en materia de datos de carácter personal </w:t>
      </w:r>
      <w:r w:rsidRPr="00310301">
        <w:t>debiera</w:t>
      </w:r>
      <w:r w:rsidRPr="00E54640">
        <w:rPr>
          <w:bCs/>
          <w:lang w:val="es-ES"/>
        </w:rPr>
        <w:t xml:space="preserve"> ser la confidencialidad, no la publicidad</w:t>
      </w:r>
      <w:r w:rsidRPr="00E54640">
        <w:rPr>
          <w:lang w:val="es-ES"/>
        </w:rPr>
        <w:t xml:space="preserve">. </w:t>
      </w:r>
      <w:r>
        <w:rPr>
          <w:lang w:val="es-ES"/>
        </w:rPr>
        <w:t>Esto no</w:t>
      </w:r>
      <w:r w:rsidRPr="00E54640">
        <w:rPr>
          <w:lang w:val="es-ES"/>
        </w:rPr>
        <w:t xml:space="preserve"> porque no sea posible que determinados datos de carácter personal tengan carácter público. De </w:t>
      </w:r>
      <w:proofErr w:type="gramStart"/>
      <w:r w:rsidRPr="00E54640">
        <w:rPr>
          <w:lang w:val="es-ES"/>
        </w:rPr>
        <w:t>hecho</w:t>
      </w:r>
      <w:proofErr w:type="gramEnd"/>
      <w:r w:rsidRPr="00E54640">
        <w:rPr>
          <w:lang w:val="es-ES"/>
        </w:rPr>
        <w:t xml:space="preserve"> un conjunto de circunstancias qu</w:t>
      </w:r>
      <w:r>
        <w:rPr>
          <w:lang w:val="es-ES"/>
        </w:rPr>
        <w:t>e rodean a las personas, -</w:t>
      </w:r>
      <w:r w:rsidRPr="00E54640">
        <w:rPr>
          <w:lang w:val="es-ES"/>
        </w:rPr>
        <w:t>nombre, profesión, en algunos casos domicilio</w:t>
      </w:r>
      <w:r>
        <w:rPr>
          <w:lang w:val="es-ES"/>
        </w:rPr>
        <w:t xml:space="preserve"> o</w:t>
      </w:r>
      <w:r w:rsidRPr="00E54640">
        <w:rPr>
          <w:lang w:val="es-ES"/>
        </w:rPr>
        <w:t xml:space="preserve"> teléfono o eventualmente </w:t>
      </w:r>
      <w:r>
        <w:rPr>
          <w:lang w:val="es-ES"/>
        </w:rPr>
        <w:t>la</w:t>
      </w:r>
      <w:r w:rsidRPr="00E54640">
        <w:rPr>
          <w:lang w:val="es-ES"/>
        </w:rPr>
        <w:t xml:space="preserve"> dirección de correo electrónico</w:t>
      </w:r>
      <w:r>
        <w:rPr>
          <w:lang w:val="es-ES"/>
        </w:rPr>
        <w:t xml:space="preserve">- </w:t>
      </w:r>
      <w:r w:rsidRPr="00E54640">
        <w:rPr>
          <w:lang w:val="es-ES"/>
        </w:rPr>
        <w:t>en muchos casos se desprende de la manera en que han sido proporcionados, que no hay una pretensión de que sean reservados, todo lo contrario, están expuestos a propósito para que sean conocidos, para permitir la comunicación con los titulares de esos datos, su ubicación, su hallazgo, etc. Pero esto deb</w:t>
      </w:r>
      <w:r>
        <w:rPr>
          <w:lang w:val="es-ES"/>
        </w:rPr>
        <w:t>iera</w:t>
      </w:r>
      <w:r w:rsidRPr="00E54640">
        <w:rPr>
          <w:lang w:val="es-ES"/>
        </w:rPr>
        <w:t xml:space="preserve"> ser siempre el resultado de una operación previa voluntar</w:t>
      </w:r>
      <w:r>
        <w:rPr>
          <w:lang w:val="es-ES"/>
        </w:rPr>
        <w:t>ia.</w:t>
      </w:r>
    </w:p>
    <w:p w:rsidR="00372C45" w:rsidRPr="00080A7E" w:rsidRDefault="00372C45" w:rsidP="00372C45">
      <w:pPr>
        <w:pStyle w:val="TextoClasesInformtica"/>
        <w:rPr>
          <w:lang w:val="es-ES"/>
        </w:rPr>
      </w:pPr>
      <w:r>
        <w:rPr>
          <w:lang w:val="es-ES"/>
        </w:rPr>
        <w:t>Por su parte e</w:t>
      </w:r>
      <w:r w:rsidRPr="00080A7E">
        <w:rPr>
          <w:lang w:val="es-ES"/>
        </w:rPr>
        <w:t>l responsable y las personas que intervengan en cual</w:t>
      </w:r>
      <w:r w:rsidRPr="00080A7E">
        <w:rPr>
          <w:lang w:val="es-ES"/>
        </w:rPr>
        <w:softHyphen/>
        <w:t xml:space="preserve">quier fase del tratamiento de datos personales están obligados al secreto profesional respecto de </w:t>
      </w:r>
      <w:proofErr w:type="gramStart"/>
      <w:r w:rsidRPr="00080A7E">
        <w:rPr>
          <w:lang w:val="es-ES"/>
        </w:rPr>
        <w:t>los mismos</w:t>
      </w:r>
      <w:proofErr w:type="gramEnd"/>
      <w:r w:rsidRPr="00080A7E">
        <w:rPr>
          <w:lang w:val="es-ES"/>
        </w:rPr>
        <w:t xml:space="preserve">. Tal obligación subsistirá aun después de finalizada </w:t>
      </w:r>
      <w:r>
        <w:rPr>
          <w:lang w:val="es-ES"/>
        </w:rPr>
        <w:t>la</w:t>
      </w:r>
      <w:r w:rsidRPr="00080A7E">
        <w:rPr>
          <w:lang w:val="es-ES"/>
        </w:rPr>
        <w:t xml:space="preserve"> relación con el titular del archivo de da</w:t>
      </w:r>
      <w:r w:rsidRPr="00080A7E">
        <w:rPr>
          <w:lang w:val="es-ES"/>
        </w:rPr>
        <w:softHyphen/>
        <w:t>tos.</w:t>
      </w:r>
    </w:p>
    <w:p w:rsidR="00372C45" w:rsidRPr="00080A7E" w:rsidRDefault="00372C45" w:rsidP="00372C45">
      <w:pPr>
        <w:pStyle w:val="TextoClasesInformtica"/>
        <w:rPr>
          <w:lang w:val="es-ES"/>
        </w:rPr>
      </w:pPr>
      <w:r>
        <w:rPr>
          <w:lang w:val="es-ES"/>
        </w:rPr>
        <w:t>Según la ley cualquier</w:t>
      </w:r>
      <w:r w:rsidRPr="00080A7E">
        <w:rPr>
          <w:lang w:val="es-ES"/>
        </w:rPr>
        <w:t xml:space="preserve"> obligado podrá ser relevado del deber de secreto por resolución judicial y cuando medien razones fundadas relativas a la seguridad pública, la defensa nacional o la salud pública.</w:t>
      </w:r>
    </w:p>
    <w:p w:rsidR="00372C45" w:rsidRDefault="00372C45" w:rsidP="00310301">
      <w:pPr>
        <w:pStyle w:val="Normalltimoprrafo"/>
      </w:pPr>
      <w:r w:rsidRPr="00E54640">
        <w:t>Est</w:t>
      </w:r>
      <w:r>
        <w:t>e principio</w:t>
      </w:r>
      <w:r w:rsidRPr="00E54640">
        <w:t xml:space="preserve"> lleva a otro de los principios fundamentales en esta materia que es el </w:t>
      </w:r>
      <w:r>
        <w:t>del consentimiento.</w:t>
      </w:r>
    </w:p>
    <w:p w:rsidR="00372C45" w:rsidRPr="00E54640" w:rsidRDefault="00372C45" w:rsidP="00310301">
      <w:pPr>
        <w:pStyle w:val="Ttulo2"/>
        <w:rPr>
          <w:lang w:val="es-ES"/>
        </w:rPr>
      </w:pPr>
      <w:bookmarkStart w:id="1385" w:name="_Toc517078736"/>
      <w:r w:rsidRPr="00E54640">
        <w:rPr>
          <w:lang w:val="es-ES"/>
        </w:rPr>
        <w:t>PRINCIPIO DEL CONSENTIMIENTO.</w:t>
      </w:r>
      <w:bookmarkEnd w:id="1385"/>
      <w:r w:rsidRPr="00E54640">
        <w:rPr>
          <w:lang w:val="es-ES"/>
        </w:rPr>
        <w:t xml:space="preserve"> </w:t>
      </w:r>
    </w:p>
    <w:p w:rsidR="00372C45" w:rsidRDefault="00372C45" w:rsidP="00310301">
      <w:pPr>
        <w:pStyle w:val="Normal1prrafo"/>
        <w:rPr>
          <w:lang w:val="es-ES"/>
        </w:rPr>
      </w:pPr>
      <w:r>
        <w:rPr>
          <w:lang w:val="es-ES"/>
        </w:rPr>
        <w:t>Los</w:t>
      </w:r>
      <w:r w:rsidRPr="00E54640">
        <w:rPr>
          <w:lang w:val="es-ES"/>
        </w:rPr>
        <w:t xml:space="preserve"> </w:t>
      </w:r>
      <w:r w:rsidRPr="00E54640">
        <w:rPr>
          <w:bCs/>
          <w:lang w:val="es-ES"/>
        </w:rPr>
        <w:t>datos de carácter personal</w:t>
      </w:r>
      <w:r w:rsidRPr="00E54640">
        <w:rPr>
          <w:lang w:val="es-ES"/>
        </w:rPr>
        <w:t xml:space="preserve"> sólo pueden ser </w:t>
      </w:r>
      <w:r w:rsidRPr="00E54640">
        <w:rPr>
          <w:bCs/>
          <w:lang w:val="es-ES"/>
        </w:rPr>
        <w:t>almacenados y difundidos</w:t>
      </w:r>
      <w:r w:rsidRPr="00E54640">
        <w:rPr>
          <w:lang w:val="es-ES"/>
        </w:rPr>
        <w:t xml:space="preserve"> por terceros cuando ha mediado un </w:t>
      </w:r>
      <w:r w:rsidRPr="00E54640">
        <w:rPr>
          <w:bCs/>
          <w:lang w:val="es-ES"/>
        </w:rPr>
        <w:t>consentimiento</w:t>
      </w:r>
      <w:r w:rsidRPr="00E54640">
        <w:rPr>
          <w:lang w:val="es-ES"/>
        </w:rPr>
        <w:t xml:space="preserve">, que en algunos casos deberá ser expreso, </w:t>
      </w:r>
      <w:r w:rsidRPr="00E54640">
        <w:rPr>
          <w:bCs/>
          <w:lang w:val="es-ES"/>
        </w:rPr>
        <w:t>libre e informado</w:t>
      </w:r>
      <w:r w:rsidRPr="00E54640">
        <w:rPr>
          <w:lang w:val="es-ES"/>
        </w:rPr>
        <w:t xml:space="preserve"> tal como señalan la mayoría de las legislaciones</w:t>
      </w:r>
      <w:r>
        <w:rPr>
          <w:lang w:val="es-ES"/>
        </w:rPr>
        <w:t>.</w:t>
      </w:r>
    </w:p>
    <w:p w:rsidR="00372C45" w:rsidRPr="00447515" w:rsidRDefault="00372C45" w:rsidP="00372C45">
      <w:pPr>
        <w:pStyle w:val="TextoClasesInformtica"/>
        <w:rPr>
          <w:lang w:val="es-ES"/>
        </w:rPr>
      </w:pPr>
      <w:r>
        <w:rPr>
          <w:lang w:val="es-ES"/>
        </w:rPr>
        <w:t xml:space="preserve">La ley 25.306 que es la que regula la protección de los datos personales, establece que no es necesario el consentimiento cuando: a) </w:t>
      </w:r>
      <w:r w:rsidRPr="00447515">
        <w:rPr>
          <w:lang w:val="es-ES"/>
        </w:rPr>
        <w:t>Los datos se obtengan de fuentes de acceso público irrestricto</w:t>
      </w:r>
      <w:r>
        <w:rPr>
          <w:lang w:val="es-ES"/>
        </w:rPr>
        <w:t xml:space="preserve">;  </w:t>
      </w:r>
      <w:r w:rsidRPr="00447515">
        <w:rPr>
          <w:lang w:val="es-ES"/>
        </w:rPr>
        <w:t>b) Se recaben para el ejercicio de funciones propias de los poderes del Estado o en virtud de una obliga</w:t>
      </w:r>
      <w:r w:rsidRPr="00447515">
        <w:rPr>
          <w:lang w:val="es-ES"/>
        </w:rPr>
        <w:softHyphen/>
        <w:t>ción legal;</w:t>
      </w:r>
      <w:r>
        <w:rPr>
          <w:lang w:val="es-ES"/>
        </w:rPr>
        <w:t xml:space="preserve"> </w:t>
      </w:r>
      <w:r w:rsidRPr="00447515">
        <w:rPr>
          <w:lang w:val="es-ES"/>
        </w:rPr>
        <w:t>c) Se trate de listados cuyos datos se limiten a nombre, documento nacional de identidad, identificación tributaria o previsional, ocupación, fecha de nacimiento y domicilio;</w:t>
      </w:r>
      <w:r>
        <w:rPr>
          <w:lang w:val="es-ES"/>
        </w:rPr>
        <w:t xml:space="preserve"> </w:t>
      </w:r>
      <w:r w:rsidRPr="00447515">
        <w:rPr>
          <w:lang w:val="es-ES"/>
        </w:rPr>
        <w:t>d) Deriven de una relación contractual, científica o profesional del titular de los datos, y resulten necesa</w:t>
      </w:r>
      <w:r w:rsidRPr="00447515">
        <w:rPr>
          <w:lang w:val="es-ES"/>
        </w:rPr>
        <w:softHyphen/>
        <w:t>rios para su desarrollo o cumplimiento;</w:t>
      </w:r>
      <w:r>
        <w:rPr>
          <w:lang w:val="es-ES"/>
        </w:rPr>
        <w:t xml:space="preserve"> </w:t>
      </w:r>
      <w:r w:rsidRPr="00447515">
        <w:rPr>
          <w:lang w:val="es-ES"/>
        </w:rPr>
        <w:t>e) Se trate de las operaciones que realicen las entidades financieras y de las informaciones que reciban de sus clientes</w:t>
      </w:r>
      <w:r>
        <w:rPr>
          <w:lang w:val="es-ES"/>
        </w:rPr>
        <w:t>.</w:t>
      </w:r>
      <w:r w:rsidRPr="00447515">
        <w:rPr>
          <w:lang w:val="es-ES"/>
        </w:rPr>
        <w:t xml:space="preserve"> </w:t>
      </w:r>
    </w:p>
    <w:p w:rsidR="00372C45" w:rsidRDefault="00372C45" w:rsidP="00372C45">
      <w:pPr>
        <w:pStyle w:val="TextoClasesInformtica"/>
      </w:pPr>
      <w:r w:rsidRPr="00447515">
        <w:rPr>
          <w:lang w:val="es-ES"/>
        </w:rPr>
        <w:t xml:space="preserve"> </w:t>
      </w:r>
      <w:r>
        <w:rPr>
          <w:lang w:val="es-ES"/>
        </w:rPr>
        <w:t xml:space="preserve">En todos los demás casos </w:t>
      </w:r>
      <w:r>
        <w:t xml:space="preserve">el titular debe prestar su consentimiento libre, expreso e informado, que deberá constar por escrito, o por otro medio que permita se le equipare, </w:t>
      </w:r>
      <w:r w:rsidR="00665C9D">
        <w:t>de acuerdo con</w:t>
      </w:r>
      <w:r>
        <w:t xml:space="preserve"> las circunstancias. Si esta condición no se cumple el tratamiento de esos datos </w:t>
      </w:r>
      <w:r>
        <w:lastRenderedPageBreak/>
        <w:t>será ilícito.</w:t>
      </w:r>
    </w:p>
    <w:p w:rsidR="00372C45" w:rsidRPr="00447515" w:rsidRDefault="00372C45" w:rsidP="00372C45">
      <w:pPr>
        <w:pStyle w:val="TextoClasesInformtica"/>
        <w:rPr>
          <w:lang w:val="es-ES"/>
        </w:rPr>
      </w:pPr>
      <w:r w:rsidRPr="00447515">
        <w:rPr>
          <w:lang w:val="es-ES"/>
        </w:rPr>
        <w:t xml:space="preserve">El </w:t>
      </w:r>
      <w:r w:rsidRPr="00447515">
        <w:rPr>
          <w:bCs/>
          <w:lang w:val="es-ES"/>
        </w:rPr>
        <w:t>consentimiento</w:t>
      </w:r>
      <w:r w:rsidRPr="00447515">
        <w:rPr>
          <w:lang w:val="es-ES"/>
        </w:rPr>
        <w:t xml:space="preserve"> sólo es </w:t>
      </w:r>
      <w:r w:rsidRPr="00447515">
        <w:rPr>
          <w:bCs/>
          <w:lang w:val="es-ES"/>
        </w:rPr>
        <w:t>válido</w:t>
      </w:r>
      <w:r w:rsidRPr="00447515">
        <w:rPr>
          <w:lang w:val="es-ES"/>
        </w:rPr>
        <w:t xml:space="preserve"> cuando se le ha </w:t>
      </w:r>
      <w:r w:rsidRPr="00447515">
        <w:rPr>
          <w:bCs/>
          <w:lang w:val="es-ES"/>
        </w:rPr>
        <w:t>notificado previamente</w:t>
      </w:r>
      <w:r w:rsidRPr="00447515">
        <w:rPr>
          <w:lang w:val="es-ES"/>
        </w:rPr>
        <w:t xml:space="preserve"> a la persona cuál es la </w:t>
      </w:r>
      <w:r w:rsidRPr="00447515">
        <w:rPr>
          <w:bCs/>
          <w:lang w:val="es-ES"/>
        </w:rPr>
        <w:t>finalidad</w:t>
      </w:r>
      <w:r w:rsidRPr="00447515">
        <w:rPr>
          <w:lang w:val="es-ES"/>
        </w:rPr>
        <w:t xml:space="preserve"> de esa recolección, de esa operación de juntar información sobre esa persona y además se le ha advertido para qué se </w:t>
      </w:r>
      <w:proofErr w:type="gramStart"/>
      <w:r w:rsidRPr="00447515">
        <w:rPr>
          <w:lang w:val="es-ES"/>
        </w:rPr>
        <w:t>va</w:t>
      </w:r>
      <w:proofErr w:type="gramEnd"/>
      <w:r w:rsidRPr="00447515">
        <w:rPr>
          <w:lang w:val="es-ES"/>
        </w:rPr>
        <w:t xml:space="preserve"> aplicar, para qué se va a utilizar esa información y cuáles son las consecuencias de negarse a brindar esta información y además deben señalar cuáles son los posibles receptores de esa información.</w:t>
      </w:r>
    </w:p>
    <w:p w:rsidR="00372C45" w:rsidRPr="00447515" w:rsidRDefault="00372C45" w:rsidP="00372C45">
      <w:pPr>
        <w:pStyle w:val="TextoClasesInformtica"/>
        <w:rPr>
          <w:lang w:val="es-ES"/>
        </w:rPr>
      </w:pPr>
      <w:r w:rsidRPr="00447515">
        <w:rPr>
          <w:lang w:val="es-ES"/>
        </w:rPr>
        <w:t xml:space="preserve">El consentimiento puede considerarse </w:t>
      </w:r>
      <w:r w:rsidRPr="00447515">
        <w:rPr>
          <w:bCs/>
          <w:lang w:val="es-ES"/>
        </w:rPr>
        <w:t>implícito</w:t>
      </w:r>
      <w:r w:rsidRPr="00447515">
        <w:rPr>
          <w:lang w:val="es-ES"/>
        </w:rPr>
        <w:t xml:space="preserve"> (o no ser necesario como dice la ley) cuando la información resulta necesaria para la </w:t>
      </w:r>
      <w:r w:rsidRPr="00447515">
        <w:rPr>
          <w:bCs/>
          <w:lang w:val="es-ES"/>
        </w:rPr>
        <w:t>ejecución de un contrato</w:t>
      </w:r>
      <w:r w:rsidRPr="00447515">
        <w:rPr>
          <w:lang w:val="es-ES"/>
        </w:rPr>
        <w:t xml:space="preserve"> en el cual el interesado es parte, o para la aplicación de alguna </w:t>
      </w:r>
      <w:r w:rsidRPr="00447515">
        <w:rPr>
          <w:bCs/>
          <w:lang w:val="es-ES"/>
        </w:rPr>
        <w:t>medida precontractual</w:t>
      </w:r>
      <w:r w:rsidRPr="00447515">
        <w:rPr>
          <w:lang w:val="es-ES"/>
        </w:rPr>
        <w:t xml:space="preserve"> adoptada precisamente a petición del interesado, o cuando se trata del </w:t>
      </w:r>
      <w:r w:rsidRPr="00447515">
        <w:rPr>
          <w:bCs/>
          <w:lang w:val="es-ES"/>
        </w:rPr>
        <w:t>cumplimiento de una obligación</w:t>
      </w:r>
      <w:r w:rsidRPr="00447515">
        <w:rPr>
          <w:lang w:val="es-ES"/>
        </w:rPr>
        <w:t xml:space="preserve"> a la que esté sujeta el responsable de los datos, o en una expresión que la ley argentina ha recogido un poco ambiguamente, cuando sea necesario para proteger el </w:t>
      </w:r>
      <w:r w:rsidRPr="00447515">
        <w:rPr>
          <w:bCs/>
          <w:lang w:val="es-ES"/>
        </w:rPr>
        <w:t>interés vital del interesado</w:t>
      </w:r>
      <w:r w:rsidRPr="00447515">
        <w:rPr>
          <w:lang w:val="es-ES"/>
        </w:rPr>
        <w:t xml:space="preserve">. </w:t>
      </w:r>
    </w:p>
    <w:p w:rsidR="00372C45" w:rsidRPr="00447515" w:rsidRDefault="00372C45" w:rsidP="00372C45">
      <w:pPr>
        <w:pStyle w:val="TextoClasesInformtica"/>
      </w:pPr>
      <w:r w:rsidRPr="00447515">
        <w:t xml:space="preserve">Se </w:t>
      </w:r>
      <w:r w:rsidRPr="00447515">
        <w:rPr>
          <w:bCs/>
        </w:rPr>
        <w:t>excluye</w:t>
      </w:r>
      <w:r w:rsidRPr="00447515">
        <w:t xml:space="preserve"> esa obligación del consentimiento de interesados cuando los datos se obtengan de </w:t>
      </w:r>
      <w:r w:rsidRPr="00447515">
        <w:rPr>
          <w:bCs/>
        </w:rPr>
        <w:t>fuentes</w:t>
      </w:r>
      <w:r w:rsidRPr="00447515">
        <w:t xml:space="preserve"> de </w:t>
      </w:r>
      <w:r w:rsidRPr="00447515">
        <w:rPr>
          <w:bCs/>
        </w:rPr>
        <w:t>acceso público irrestricto.</w:t>
      </w:r>
      <w:r w:rsidRPr="00447515">
        <w:t xml:space="preserve"> </w:t>
      </w:r>
    </w:p>
    <w:p w:rsidR="00372C45" w:rsidRPr="00447515" w:rsidRDefault="00372C45" w:rsidP="00372C45">
      <w:pPr>
        <w:pStyle w:val="TextoClasesInformtica"/>
      </w:pPr>
      <w:r w:rsidRPr="00447515">
        <w:t xml:space="preserve">Otra de las </w:t>
      </w:r>
      <w:r w:rsidRPr="00447515">
        <w:rPr>
          <w:bCs/>
        </w:rPr>
        <w:t>excepciones</w:t>
      </w:r>
      <w:r w:rsidRPr="00447515">
        <w:t xml:space="preserve"> es que </w:t>
      </w:r>
      <w:r w:rsidRPr="00447515">
        <w:rPr>
          <w:bCs/>
        </w:rPr>
        <w:t>se recaben para el ejercicio de funciones propias de los poderes del Estado o en virtud de una obligación legal</w:t>
      </w:r>
      <w:r w:rsidRPr="00447515">
        <w:t>.</w:t>
      </w:r>
    </w:p>
    <w:p w:rsidR="00372C45" w:rsidRPr="00447515" w:rsidRDefault="00372C45" w:rsidP="00372C45">
      <w:pPr>
        <w:pStyle w:val="TextoClasesInformtica"/>
        <w:rPr>
          <w:bCs/>
        </w:rPr>
      </w:pPr>
      <w:r w:rsidRPr="00447515">
        <w:t xml:space="preserve"> </w:t>
      </w:r>
      <w:r w:rsidRPr="00447515">
        <w:rPr>
          <w:bCs/>
        </w:rPr>
        <w:t>Tampoco es necesario el consentimiento</w:t>
      </w:r>
      <w:r w:rsidRPr="00447515">
        <w:t xml:space="preserve"> cuando se trate de listados cuyos </w:t>
      </w:r>
      <w:r w:rsidRPr="00447515">
        <w:rPr>
          <w:bCs/>
        </w:rPr>
        <w:t>datos se limiten</w:t>
      </w:r>
      <w:r w:rsidRPr="00447515">
        <w:t xml:space="preserve"> a </w:t>
      </w:r>
      <w:r w:rsidRPr="00447515">
        <w:rPr>
          <w:bCs/>
        </w:rPr>
        <w:t>nombre</w:t>
      </w:r>
      <w:r w:rsidRPr="00447515">
        <w:t xml:space="preserve">, </w:t>
      </w:r>
      <w:r w:rsidRPr="00447515">
        <w:rPr>
          <w:bCs/>
        </w:rPr>
        <w:t>documento de identidad, identificación tributaria o previsional, ocupación, fecha de nacimiento y domicilio</w:t>
      </w:r>
    </w:p>
    <w:p w:rsidR="00372C45" w:rsidRDefault="00372C45" w:rsidP="00310301">
      <w:pPr>
        <w:pStyle w:val="Normalltimoprrafo"/>
      </w:pPr>
      <w:r w:rsidRPr="00447515">
        <w:t xml:space="preserve">Existe una categoría de </w:t>
      </w:r>
      <w:r w:rsidRPr="00447515">
        <w:rPr>
          <w:bCs/>
        </w:rPr>
        <w:t>datos</w:t>
      </w:r>
      <w:r w:rsidRPr="00447515">
        <w:t xml:space="preserve"> que requieren un </w:t>
      </w:r>
      <w:r w:rsidRPr="00447515">
        <w:rPr>
          <w:bCs/>
        </w:rPr>
        <w:t>tratamiento especial</w:t>
      </w:r>
      <w:r w:rsidRPr="00447515">
        <w:t xml:space="preserve"> y que se ha identificado en el mundo entero como </w:t>
      </w:r>
      <w:r w:rsidRPr="00447515">
        <w:rPr>
          <w:bCs/>
          <w:i/>
          <w:iCs/>
          <w:u w:val="single"/>
        </w:rPr>
        <w:t>datos sensibles</w:t>
      </w:r>
      <w:r>
        <w:t>.</w:t>
      </w:r>
    </w:p>
    <w:p w:rsidR="00372C45" w:rsidRDefault="00372C45" w:rsidP="00310301">
      <w:pPr>
        <w:pStyle w:val="Ttulo2"/>
        <w:rPr>
          <w:lang w:val="es-ES"/>
        </w:rPr>
      </w:pPr>
      <w:bookmarkStart w:id="1386" w:name="_Toc517078737"/>
      <w:r>
        <w:rPr>
          <w:lang w:val="es-ES"/>
        </w:rPr>
        <w:t>Datos Sensibles</w:t>
      </w:r>
      <w:bookmarkEnd w:id="1386"/>
    </w:p>
    <w:p w:rsidR="00372C45" w:rsidRDefault="00372C45" w:rsidP="00310301">
      <w:pPr>
        <w:pStyle w:val="Normal1prrafo"/>
        <w:rPr>
          <w:lang w:val="es-ES"/>
        </w:rPr>
      </w:pPr>
      <w:r>
        <w:rPr>
          <w:lang w:val="es-ES"/>
        </w:rPr>
        <w:t>E</w:t>
      </w:r>
      <w:r w:rsidRPr="00447515">
        <w:rPr>
          <w:lang w:val="es-ES"/>
        </w:rPr>
        <w:t xml:space="preserve">n general se entienden incluidos en esta categoría de datos sensibles, a los datos referidos a condiciones políticas, ideológicas, religiosas, cuestiones raciales y algunos aspectos vinculados con la salud o con la conducta sexual. Esta enumeración ha </w:t>
      </w:r>
      <w:r>
        <w:rPr>
          <w:lang w:val="es-ES"/>
        </w:rPr>
        <w:t>sido reproducida en nuestra ley.</w:t>
      </w:r>
    </w:p>
    <w:p w:rsidR="00372C45" w:rsidRDefault="00372C45" w:rsidP="00372C45">
      <w:pPr>
        <w:pStyle w:val="TextoClasesInformtica"/>
        <w:rPr>
          <w:lang w:val="es-ES"/>
        </w:rPr>
      </w:pPr>
      <w:r>
        <w:rPr>
          <w:lang w:val="es-ES"/>
        </w:rPr>
        <w:t xml:space="preserve">Pareciera que no </w:t>
      </w:r>
      <w:r w:rsidR="00665C9D">
        <w:rPr>
          <w:lang w:val="es-ES"/>
        </w:rPr>
        <w:t>todos estos datos tienen</w:t>
      </w:r>
      <w:r>
        <w:rPr>
          <w:lang w:val="es-ES"/>
        </w:rPr>
        <w:t xml:space="preserve"> la misma importancia como datos sensibles. T</w:t>
      </w:r>
      <w:r w:rsidRPr="00447515">
        <w:rPr>
          <w:lang w:val="es-ES"/>
        </w:rPr>
        <w:t>ienen quizás una connotación y un riesgo mucho mayor los datos referidos a la salud</w:t>
      </w:r>
      <w:r>
        <w:rPr>
          <w:lang w:val="es-ES"/>
        </w:rPr>
        <w:t>.</w:t>
      </w:r>
      <w:r w:rsidRPr="00447515">
        <w:rPr>
          <w:lang w:val="es-ES"/>
        </w:rPr>
        <w:t xml:space="preserve"> </w:t>
      </w:r>
      <w:r>
        <w:rPr>
          <w:lang w:val="es-ES"/>
        </w:rPr>
        <w:t>E</w:t>
      </w:r>
      <w:r w:rsidRPr="00447515">
        <w:rPr>
          <w:lang w:val="es-ES"/>
        </w:rPr>
        <w:t>n esta materia la horizontalización de los negocios y las actividades lucrativas vinculadas a la salud, que no sólo están concentradas en las empresas prestadoras de servicios de salud o de medicina prepaga o de seguros de salud, sino que tienen impacto en la mayoría de la actividad aseguradora, no sólo de los seguros de riesgos de trabajo, las administradoras de fondos de jubilaciones y pensiones, los seguros de vida, los seguros de retiro, sino también las políticas de empleo en el acceso al empleo</w:t>
      </w:r>
      <w:r>
        <w:rPr>
          <w:lang w:val="es-ES"/>
        </w:rPr>
        <w:t>, es donde</w:t>
      </w:r>
      <w:r w:rsidRPr="00447515">
        <w:rPr>
          <w:lang w:val="es-ES"/>
        </w:rPr>
        <w:t xml:space="preserve"> más hay que trabajar y precisar los conceptos</w:t>
      </w:r>
      <w:r>
        <w:rPr>
          <w:lang w:val="es-ES"/>
        </w:rPr>
        <w:t>.</w:t>
      </w:r>
    </w:p>
    <w:p w:rsidR="00372C45" w:rsidRPr="00447515" w:rsidRDefault="00372C45" w:rsidP="00310301">
      <w:pPr>
        <w:pStyle w:val="Normalltimoprrafo"/>
      </w:pPr>
      <w:r>
        <w:t xml:space="preserve">Para tener </w:t>
      </w:r>
      <w:r w:rsidRPr="00447515">
        <w:t>una idea</w:t>
      </w:r>
      <w:r>
        <w:t xml:space="preserve"> por ejemplo </w:t>
      </w:r>
      <w:r w:rsidRPr="00447515">
        <w:t xml:space="preserve">nuestro país tiene una ley, la Ley </w:t>
      </w:r>
      <w:proofErr w:type="spellStart"/>
      <w:r w:rsidRPr="00447515">
        <w:t>N°</w:t>
      </w:r>
      <w:proofErr w:type="spellEnd"/>
      <w:r w:rsidRPr="00447515">
        <w:t xml:space="preserve"> 23.798 de lucha contra el SIDA que establece criterios muy rigurosos y precisos de confidencialidad en el tratamiento de los resultados y de la detección de una persona que conviva con HIV o que esté enferma de SIDA, e incluso además de establecerlo la ley, el decreto reglamentario que rige en la Argentina es muy preciso sobre cómo deben conservarse los datos y a quienes son los únicos sujetos que se está autorizado a transmitirle esta información que debe ser en un contexto de información adecuada a nivel cultural del receptor, que apunten fundamentalmente a su tranquilidad y a su contención psicológica y a formar parte de su tratamiento y en modo alguno pueden convertirse por impericia o incluso por dolo en un elemento de marginación o discriminación.</w:t>
      </w:r>
    </w:p>
    <w:p w:rsidR="00372C45" w:rsidRDefault="00372C45" w:rsidP="00310301">
      <w:pPr>
        <w:pStyle w:val="Ttulo2"/>
        <w:rPr>
          <w:lang w:val="es-ES"/>
        </w:rPr>
      </w:pPr>
      <w:bookmarkStart w:id="1387" w:name="_Toc517078738"/>
      <w:r>
        <w:rPr>
          <w:lang w:val="es-ES"/>
        </w:rPr>
        <w:lastRenderedPageBreak/>
        <w:t>Derechos Relacionados a los Datos Contenidos en Bases de Datos</w:t>
      </w:r>
      <w:bookmarkEnd w:id="1387"/>
    </w:p>
    <w:p w:rsidR="00372C45" w:rsidRDefault="00372C45" w:rsidP="00310301">
      <w:pPr>
        <w:pStyle w:val="Normal1prrafo"/>
        <w:spacing w:after="360"/>
        <w:rPr>
          <w:lang w:val="es-ES"/>
        </w:rPr>
      </w:pPr>
      <w:r>
        <w:rPr>
          <w:lang w:val="es-ES"/>
        </w:rPr>
        <w:t>La ley establece una serie de derechos que tienen los titulares de los datos respecto de esos datos obrantes en bases de datos</w:t>
      </w:r>
    </w:p>
    <w:p w:rsidR="00372C45" w:rsidRDefault="00372C45" w:rsidP="00310301">
      <w:pPr>
        <w:pStyle w:val="Ttulo2"/>
        <w:rPr>
          <w:lang w:val="es-ES"/>
        </w:rPr>
      </w:pPr>
      <w:bookmarkStart w:id="1388" w:name="_Toc517078739"/>
      <w:r>
        <w:rPr>
          <w:lang w:val="es-ES"/>
        </w:rPr>
        <w:t>DERECHO DE ACCESO</w:t>
      </w:r>
      <w:bookmarkEnd w:id="1388"/>
    </w:p>
    <w:p w:rsidR="00372C45" w:rsidRDefault="00665C9D" w:rsidP="00310301">
      <w:pPr>
        <w:pStyle w:val="Normal1prrafo"/>
      </w:pPr>
      <w:r>
        <w:rPr>
          <w:lang w:val="es-ES"/>
        </w:rPr>
        <w:t>Implica</w:t>
      </w:r>
      <w:r w:rsidR="00372C45">
        <w:t xml:space="preserve"> el conocimiento cierto de los datos personales que sobre uno tengan terceros. De este se desprenden los derechos de rectificación, actualización, supresión o confidencialidad. </w:t>
      </w:r>
    </w:p>
    <w:p w:rsidR="00372C45" w:rsidRPr="008573BA" w:rsidRDefault="00372C45" w:rsidP="00372C45">
      <w:pPr>
        <w:pStyle w:val="TextoClasesInformtica"/>
        <w:rPr>
          <w:bCs/>
        </w:rPr>
      </w:pPr>
      <w:r w:rsidRPr="008573BA">
        <w:t xml:space="preserve">Este </w:t>
      </w:r>
      <w:r w:rsidRPr="008573BA">
        <w:rPr>
          <w:bCs/>
        </w:rPr>
        <w:t xml:space="preserve">derecho </w:t>
      </w:r>
      <w:r w:rsidRPr="008573BA">
        <w:t xml:space="preserve">puede </w:t>
      </w:r>
      <w:r w:rsidRPr="008573BA">
        <w:rPr>
          <w:bCs/>
        </w:rPr>
        <w:t>instrumentarse por vías administrativas</w:t>
      </w:r>
      <w:r w:rsidRPr="008573BA">
        <w:t xml:space="preserve"> </w:t>
      </w:r>
      <w:r>
        <w:rPr>
          <w:bCs/>
        </w:rPr>
        <w:t>o me</w:t>
      </w:r>
      <w:r>
        <w:rPr>
          <w:bCs/>
        </w:rPr>
        <w:softHyphen/>
        <w:t>diante una acción judicial.</w:t>
      </w:r>
    </w:p>
    <w:p w:rsidR="00372C45" w:rsidRDefault="00372C45" w:rsidP="00372C45">
      <w:pPr>
        <w:pStyle w:val="TextoClasesInformtica"/>
      </w:pPr>
      <w:r w:rsidRPr="008573BA">
        <w:t xml:space="preserve">El </w:t>
      </w:r>
      <w:r w:rsidRPr="008573BA">
        <w:rPr>
          <w:bCs/>
        </w:rPr>
        <w:t>art. 14</w:t>
      </w:r>
      <w:r w:rsidRPr="008573BA">
        <w:t xml:space="preserve"> de la ley argentina específicamente plantea que el </w:t>
      </w:r>
      <w:r w:rsidRPr="008573BA">
        <w:rPr>
          <w:bCs/>
        </w:rPr>
        <w:t>titular de los datos</w:t>
      </w:r>
      <w:r w:rsidRPr="008573BA">
        <w:t>, previa acre</w:t>
      </w:r>
      <w:r w:rsidRPr="008573BA">
        <w:softHyphen/>
        <w:t xml:space="preserve">ditación de su identidad, </w:t>
      </w:r>
      <w:r w:rsidRPr="008573BA">
        <w:rPr>
          <w:bCs/>
        </w:rPr>
        <w:t>tiene derecho de solicitar y obtener información de los datos per</w:t>
      </w:r>
      <w:r w:rsidRPr="008573BA">
        <w:rPr>
          <w:bCs/>
        </w:rPr>
        <w:softHyphen/>
        <w:t>sonales inclui</w:t>
      </w:r>
      <w:r w:rsidRPr="008573BA">
        <w:rPr>
          <w:bCs/>
        </w:rPr>
        <w:softHyphen/>
        <w:t>dos en los bancos de datos públicos o privados destinados a proveer infor</w:t>
      </w:r>
      <w:r w:rsidRPr="008573BA">
        <w:rPr>
          <w:bCs/>
        </w:rPr>
        <w:softHyphen/>
        <w:t>mes.</w:t>
      </w:r>
      <w:r w:rsidRPr="008573BA">
        <w:t xml:space="preserve"> </w:t>
      </w:r>
    </w:p>
    <w:p w:rsidR="00372C45" w:rsidRPr="008573BA" w:rsidRDefault="00372C45" w:rsidP="00372C45">
      <w:pPr>
        <w:pStyle w:val="TextoClasesInformtica"/>
      </w:pPr>
      <w:r>
        <w:t>Por</w:t>
      </w:r>
      <w:r w:rsidRPr="008573BA">
        <w:t xml:space="preserve"> </w:t>
      </w:r>
      <w:r w:rsidRPr="008573BA">
        <w:rPr>
          <w:bCs/>
        </w:rPr>
        <w:t>titular</w:t>
      </w:r>
      <w:r>
        <w:t xml:space="preserve"> de los datos se entiende, en los términos de la ley, </w:t>
      </w:r>
      <w:r w:rsidRPr="008573BA">
        <w:t xml:space="preserve">que </w:t>
      </w:r>
      <w:r>
        <w:t xml:space="preserve">es </w:t>
      </w:r>
      <w:r w:rsidRPr="008573BA">
        <w:rPr>
          <w:bCs/>
          <w:i/>
          <w:iCs/>
        </w:rPr>
        <w:t>toda persona física – en el caso de la ley argentina agrega o de existencia ideal – con domicilio legal o delegaciones o sucursales en el país, cuyos datos sean objeto del tratamiento al que se refiere la presente ley</w:t>
      </w:r>
      <w:r w:rsidRPr="008573BA">
        <w:t>.</w:t>
      </w:r>
    </w:p>
    <w:p w:rsidR="00372C45" w:rsidRPr="008573BA" w:rsidRDefault="00372C45" w:rsidP="00372C45">
      <w:pPr>
        <w:pStyle w:val="TextoClasesInformtica"/>
      </w:pPr>
      <w:r w:rsidRPr="008573BA">
        <w:t xml:space="preserve">El </w:t>
      </w:r>
      <w:r w:rsidRPr="008573BA">
        <w:rPr>
          <w:bCs/>
        </w:rPr>
        <w:t>res</w:t>
      </w:r>
      <w:r w:rsidRPr="008573BA">
        <w:rPr>
          <w:bCs/>
        </w:rPr>
        <w:softHyphen/>
        <w:t>ponsable</w:t>
      </w:r>
      <w:r w:rsidRPr="008573BA">
        <w:t xml:space="preserve">, </w:t>
      </w:r>
      <w:r w:rsidRPr="008573BA">
        <w:rPr>
          <w:bCs/>
        </w:rPr>
        <w:t>es quien administra, quien es titular de un banco de datos, de una base de datos</w:t>
      </w:r>
      <w:r>
        <w:rPr>
          <w:bCs/>
        </w:rPr>
        <w:t xml:space="preserve"> y </w:t>
      </w:r>
      <w:r w:rsidRPr="008573BA">
        <w:rPr>
          <w:bCs/>
        </w:rPr>
        <w:t xml:space="preserve">el usuario </w:t>
      </w:r>
      <w:r>
        <w:rPr>
          <w:bCs/>
        </w:rPr>
        <w:t>(</w:t>
      </w:r>
      <w:r w:rsidRPr="008573BA">
        <w:rPr>
          <w:bCs/>
        </w:rPr>
        <w:t>que puede ser quien ha recibido esta información y la está utilizando</w:t>
      </w:r>
      <w:r w:rsidRPr="008573BA">
        <w:t xml:space="preserve">, por </w:t>
      </w:r>
      <w:r w:rsidR="00665C9D" w:rsidRPr="008573BA">
        <w:t>ejemplo,</w:t>
      </w:r>
      <w:r w:rsidRPr="008573BA">
        <w:t xml:space="preserve"> para decidir si una persona es apta o no para un empleo o para un cargo docente, para un cargo público o para otorgarle un crédito</w:t>
      </w:r>
      <w:r>
        <w:t>)</w:t>
      </w:r>
      <w:r w:rsidRPr="008573BA">
        <w:t>, debe</w:t>
      </w:r>
      <w:r>
        <w:t>n</w:t>
      </w:r>
      <w:r w:rsidRPr="008573BA">
        <w:t xml:space="preserve"> proporcionar la información solicitada dentro de los 10 días corridos de haber sido intimado fehacientemente. </w:t>
      </w:r>
      <w:r w:rsidRPr="008573BA">
        <w:rPr>
          <w:bCs/>
        </w:rPr>
        <w:t>Vencido el plazo</w:t>
      </w:r>
      <w:r w:rsidRPr="008573BA">
        <w:t xml:space="preserve"> sin que se satisfaga el pedido o se haya evacuado la información o esta se estimara insuficiente, </w:t>
      </w:r>
      <w:r>
        <w:t xml:space="preserve">se puede iniciar </w:t>
      </w:r>
      <w:r w:rsidRPr="008573BA">
        <w:rPr>
          <w:bCs/>
        </w:rPr>
        <w:t xml:space="preserve">la acción </w:t>
      </w:r>
      <w:r>
        <w:rPr>
          <w:bCs/>
        </w:rPr>
        <w:t>judicial (acción de hábeas data)</w:t>
      </w:r>
      <w:r w:rsidRPr="008573BA">
        <w:t>.</w:t>
      </w:r>
    </w:p>
    <w:p w:rsidR="00372C45" w:rsidRPr="008573BA" w:rsidRDefault="00372C45" w:rsidP="00372C45">
      <w:pPr>
        <w:pStyle w:val="TextoClasesInformtica"/>
      </w:pPr>
      <w:r w:rsidRPr="008573BA">
        <w:t xml:space="preserve">El </w:t>
      </w:r>
      <w:r w:rsidRPr="008573BA">
        <w:rPr>
          <w:bCs/>
        </w:rPr>
        <w:t>otro requisito</w:t>
      </w:r>
      <w:r w:rsidRPr="008573BA">
        <w:t xml:space="preserve"> que pone este </w:t>
      </w:r>
      <w:r w:rsidRPr="008573BA">
        <w:rPr>
          <w:bCs/>
        </w:rPr>
        <w:t>art. 14</w:t>
      </w:r>
      <w:r w:rsidRPr="008573BA">
        <w:t xml:space="preserve"> es que el </w:t>
      </w:r>
      <w:r w:rsidRPr="008573BA">
        <w:rPr>
          <w:bCs/>
        </w:rPr>
        <w:t>derecho de acceso</w:t>
      </w:r>
      <w:r w:rsidRPr="008573BA">
        <w:t xml:space="preserve"> al que se refiere este artí</w:t>
      </w:r>
      <w:r w:rsidRPr="008573BA">
        <w:softHyphen/>
        <w:t xml:space="preserve">culo </w:t>
      </w:r>
      <w:r w:rsidRPr="008573BA">
        <w:rPr>
          <w:bCs/>
        </w:rPr>
        <w:t>solo puede ser ejercido en forma gratuita a intervalos no inferiores a 6 meses</w:t>
      </w:r>
      <w:r w:rsidRPr="008573BA">
        <w:t xml:space="preserve">, </w:t>
      </w:r>
      <w:r w:rsidRPr="008573BA">
        <w:rPr>
          <w:bCs/>
        </w:rPr>
        <w:t>salvo</w:t>
      </w:r>
      <w:r w:rsidRPr="008573BA">
        <w:t xml:space="preserve"> que se acredite un </w:t>
      </w:r>
      <w:r w:rsidRPr="008573BA">
        <w:rPr>
          <w:bCs/>
        </w:rPr>
        <w:t>interés legítimo</w:t>
      </w:r>
      <w:r w:rsidRPr="008573BA">
        <w:t xml:space="preserve"> al efecto.</w:t>
      </w:r>
    </w:p>
    <w:p w:rsidR="00372C45" w:rsidRPr="008573BA" w:rsidRDefault="00372C45" w:rsidP="00372C45">
      <w:pPr>
        <w:pStyle w:val="TextoClasesInformtica"/>
      </w:pPr>
      <w:r w:rsidRPr="008573BA">
        <w:rPr>
          <w:bCs/>
        </w:rPr>
        <w:t>La información debe ser sumi</w:t>
      </w:r>
      <w:r w:rsidRPr="008573BA">
        <w:rPr>
          <w:bCs/>
        </w:rPr>
        <w:softHyphen/>
        <w:t>nistrada en forma clara,</w:t>
      </w:r>
      <w:r w:rsidRPr="008573BA">
        <w:t xml:space="preserve"> </w:t>
      </w:r>
      <w:r w:rsidRPr="008573BA">
        <w:rPr>
          <w:bCs/>
        </w:rPr>
        <w:t>sin códigos</w:t>
      </w:r>
      <w:r w:rsidRPr="008573BA">
        <w:t xml:space="preserve">, </w:t>
      </w:r>
      <w:r w:rsidRPr="008573BA">
        <w:rPr>
          <w:bCs/>
        </w:rPr>
        <w:t>sin encriptamientos</w:t>
      </w:r>
      <w:r w:rsidRPr="008573BA">
        <w:t xml:space="preserve">, </w:t>
      </w:r>
      <w:r w:rsidRPr="008573BA">
        <w:rPr>
          <w:bCs/>
        </w:rPr>
        <w:t>sin ocultamientos, sin deter</w:t>
      </w:r>
      <w:r w:rsidRPr="008573BA">
        <w:rPr>
          <w:bCs/>
        </w:rPr>
        <w:softHyphen/>
        <w:t>minadas palabras que uno deba tener que interpretar y en su caso acompañada de una explicación</w:t>
      </w:r>
      <w:r w:rsidRPr="008573BA">
        <w:t xml:space="preserve">, </w:t>
      </w:r>
      <w:r w:rsidRPr="008573BA">
        <w:rPr>
          <w:bCs/>
        </w:rPr>
        <w:t>en leguaje accesible al conocimiento medio de la población de los términos que se utilicen. La in</w:t>
      </w:r>
      <w:r w:rsidRPr="008573BA">
        <w:rPr>
          <w:bCs/>
        </w:rPr>
        <w:softHyphen/>
        <w:t>formación no basta transmitirla tal como está registrada</w:t>
      </w:r>
      <w:r w:rsidRPr="008573BA">
        <w:t xml:space="preserve"> en el banco de datos, sino que </w:t>
      </w:r>
      <w:r w:rsidRPr="008573BA">
        <w:rPr>
          <w:bCs/>
        </w:rPr>
        <w:t>debe ser adaptada a un lenguaje claro</w:t>
      </w:r>
      <w:r w:rsidRPr="008573BA">
        <w:t xml:space="preserve">, </w:t>
      </w:r>
      <w:r w:rsidRPr="008573BA">
        <w:rPr>
          <w:bCs/>
        </w:rPr>
        <w:t>comprensivo que no genere dificultades</w:t>
      </w:r>
      <w:r w:rsidRPr="008573BA">
        <w:t xml:space="preserve"> para un estándar medio cultural. </w:t>
      </w:r>
    </w:p>
    <w:p w:rsidR="00372C45" w:rsidRDefault="00372C45" w:rsidP="00310301">
      <w:pPr>
        <w:pStyle w:val="Normalltimoprrafo"/>
      </w:pPr>
      <w:proofErr w:type="gramStart"/>
      <w:r w:rsidRPr="008573BA">
        <w:t>Finalmente</w:t>
      </w:r>
      <w:proofErr w:type="gramEnd"/>
      <w:r w:rsidRPr="008573BA">
        <w:t xml:space="preserve"> el método empleado para suministrar la información la ley lo establece en forma muy </w:t>
      </w:r>
      <w:r w:rsidR="00665C9D" w:rsidRPr="008573BA">
        <w:t xml:space="preserve">amplia, </w:t>
      </w:r>
      <w:r w:rsidR="00665C9D">
        <w:t>puede</w:t>
      </w:r>
      <w:r>
        <w:t xml:space="preserve"> ser s</w:t>
      </w:r>
      <w:r w:rsidRPr="008573BA">
        <w:t>uministrado por escrito</w:t>
      </w:r>
      <w:r>
        <w:t>,</w:t>
      </w:r>
      <w:r w:rsidRPr="008573BA">
        <w:t xml:space="preserve"> telefónica</w:t>
      </w:r>
      <w:r>
        <w:t xml:space="preserve">mente, por medios electrónicos </w:t>
      </w:r>
      <w:r w:rsidRPr="008573BA">
        <w:t>u otros medio idóneo a tal fin.</w:t>
      </w:r>
    </w:p>
    <w:p w:rsidR="00665C9D" w:rsidRPr="008573BA" w:rsidRDefault="00665C9D" w:rsidP="00310301">
      <w:pPr>
        <w:pStyle w:val="Normalltimoprrafo"/>
      </w:pPr>
    </w:p>
    <w:p w:rsidR="00372C45" w:rsidRDefault="00372C45" w:rsidP="00310301">
      <w:pPr>
        <w:pStyle w:val="Ttulo2"/>
      </w:pPr>
      <w:bookmarkStart w:id="1389" w:name="_Toc517078740"/>
      <w:r w:rsidRPr="008573BA">
        <w:t>DERECHO</w:t>
      </w:r>
      <w:r>
        <w:t>S</w:t>
      </w:r>
      <w:r w:rsidRPr="008573BA">
        <w:t xml:space="preserve"> DE RECTIFICA</w:t>
      </w:r>
      <w:r w:rsidRPr="008573BA">
        <w:softHyphen/>
        <w:t>CI</w:t>
      </w:r>
      <w:r>
        <w:t>O</w:t>
      </w:r>
      <w:r w:rsidRPr="008573BA">
        <w:t>N, ACTUALIZACI</w:t>
      </w:r>
      <w:r>
        <w:t>O</w:t>
      </w:r>
      <w:r w:rsidRPr="008573BA">
        <w:t>N O SUPRESIÓN.</w:t>
      </w:r>
      <w:bookmarkEnd w:id="1389"/>
    </w:p>
    <w:p w:rsidR="00372C45" w:rsidRDefault="00372C45" w:rsidP="00310301">
      <w:pPr>
        <w:pStyle w:val="Normal1prrafo"/>
      </w:pPr>
      <w:r w:rsidRPr="00AE6A8B">
        <w:t xml:space="preserve">En este sentido la primera referencia debe ser a la </w:t>
      </w:r>
      <w:r w:rsidRPr="00AE6A8B">
        <w:rPr>
          <w:bCs/>
        </w:rPr>
        <w:t>Constitu</w:t>
      </w:r>
      <w:r w:rsidRPr="00AE6A8B">
        <w:rPr>
          <w:bCs/>
        </w:rPr>
        <w:softHyphen/>
        <w:t>ción al Art. 43, párrafo 3º</w:t>
      </w:r>
      <w:r w:rsidRPr="00AE6A8B">
        <w:t xml:space="preserve"> que esta</w:t>
      </w:r>
      <w:r w:rsidRPr="00AE6A8B">
        <w:softHyphen/>
        <w:t xml:space="preserve">blece que además de este derecho de acceso al que nos hemos referido previamente, </w:t>
      </w:r>
      <w:r w:rsidRPr="00AE6A8B">
        <w:rPr>
          <w:bCs/>
        </w:rPr>
        <w:t>toda persona tiene de</w:t>
      </w:r>
      <w:r w:rsidRPr="00AE6A8B">
        <w:rPr>
          <w:bCs/>
        </w:rPr>
        <w:softHyphen/>
        <w:t>recho a la rectificación, actualización o supresión de los datos que sean inexactos o falsos o que sean discriminatorios</w:t>
      </w:r>
      <w:r w:rsidRPr="00AE6A8B">
        <w:t>.</w:t>
      </w:r>
    </w:p>
    <w:p w:rsidR="00372C45" w:rsidRPr="00AE6A8B" w:rsidRDefault="00372C45" w:rsidP="00310301">
      <w:pPr>
        <w:pStyle w:val="Normalltimoprrafo"/>
      </w:pPr>
      <w:r w:rsidRPr="00AE6A8B">
        <w:t xml:space="preserve">El responsable o usuario del banco de datos, debe proceder a la rectificación, supresión o </w:t>
      </w:r>
      <w:r w:rsidRPr="00AE6A8B">
        <w:lastRenderedPageBreak/>
        <w:t>actualización de los datos personales del afectado, realizando las operaciones necesarias a tal fin e</w:t>
      </w:r>
      <w:r>
        <w:t xml:space="preserve">n el plazo que fija la ley. </w:t>
      </w:r>
    </w:p>
    <w:p w:rsidR="00372C45" w:rsidRPr="00AE6A8B" w:rsidRDefault="00372C45" w:rsidP="00310301">
      <w:pPr>
        <w:pStyle w:val="Ttulo2"/>
      </w:pPr>
      <w:bookmarkStart w:id="1390" w:name="_Toc517078741"/>
      <w:r w:rsidRPr="00AE6A8B">
        <w:t>DERECHO A L</w:t>
      </w:r>
      <w:r w:rsidR="00310301">
        <w:t>A SEGURIDAD EN LA CONSERVACION</w:t>
      </w:r>
      <w:bookmarkEnd w:id="1390"/>
    </w:p>
    <w:p w:rsidR="00310301" w:rsidRDefault="00372C45" w:rsidP="00310301">
      <w:pPr>
        <w:pStyle w:val="Normal1prrafo"/>
        <w:rPr>
          <w:lang w:val="es-ES"/>
        </w:rPr>
      </w:pPr>
      <w:r w:rsidRPr="00AE6A8B">
        <w:rPr>
          <w:lang w:val="es-ES"/>
        </w:rPr>
        <w:t>Es el derecho a que los datos no sólo no sean conocidos o no tengan acceso a ellos quienes no están autorizados o quienes por la naturaleza de los datos no debieran tener acceso a ellos, sino que además los datos sean conservados adecuadamente</w:t>
      </w:r>
      <w:r w:rsidR="00310301">
        <w:rPr>
          <w:lang w:val="es-ES"/>
        </w:rPr>
        <w:t>.</w:t>
      </w:r>
    </w:p>
    <w:p w:rsidR="00372C45" w:rsidRPr="00AE6A8B" w:rsidRDefault="00372C45" w:rsidP="00310301">
      <w:pPr>
        <w:pStyle w:val="Normalltimoprrafo"/>
      </w:pPr>
      <w:r>
        <w:t>E</w:t>
      </w:r>
      <w:r w:rsidRPr="00AE6A8B">
        <w:t xml:space="preserve">sto introduce un conjunto de </w:t>
      </w:r>
      <w:r w:rsidRPr="00AE6A8B">
        <w:rPr>
          <w:bCs/>
        </w:rPr>
        <w:t>requisitos de naturaleza técnica</w:t>
      </w:r>
      <w:r w:rsidRPr="00AE6A8B">
        <w:t xml:space="preserve">, que prácticamente todas las legislaciones imponen, </w:t>
      </w:r>
      <w:r>
        <w:t>y que</w:t>
      </w:r>
      <w:r w:rsidRPr="00AE6A8B">
        <w:t xml:space="preserve"> también </w:t>
      </w:r>
      <w:r>
        <w:t xml:space="preserve">lo establece </w:t>
      </w:r>
      <w:r w:rsidRPr="00AE6A8B">
        <w:t>nuestra norma nacional la 25.326 y que serán motivo seguramente de la reglamentación cuáles son las pautas que deberán observar los responsables de ficheros y de bancos de datos para garantizar la seguridad de los datos de carácter personal que acumulen y procesen.</w:t>
      </w:r>
    </w:p>
    <w:p w:rsidR="00372C45" w:rsidRDefault="00372C45" w:rsidP="00310301">
      <w:pPr>
        <w:pStyle w:val="Ttulo2"/>
      </w:pPr>
      <w:bookmarkStart w:id="1391" w:name="_Toc517078742"/>
      <w:r>
        <w:t>CESION DE DATOS O TRANSFERENCIA DE DATOS.</w:t>
      </w:r>
      <w:bookmarkEnd w:id="1391"/>
    </w:p>
    <w:p w:rsidR="00372C45" w:rsidRDefault="00372C45" w:rsidP="00310301">
      <w:pPr>
        <w:pStyle w:val="Normal1prrafo"/>
        <w:rPr>
          <w:lang w:val="es-ES"/>
        </w:rPr>
      </w:pPr>
      <w:r w:rsidRPr="00080A7E">
        <w:rPr>
          <w:lang w:val="es-ES"/>
        </w:rPr>
        <w:t xml:space="preserve">Los datos personales objeto de tratamiento </w:t>
      </w:r>
      <w:r>
        <w:rPr>
          <w:lang w:val="es-ES"/>
        </w:rPr>
        <w:t>como regla general no pueden ser cedidos.</w:t>
      </w:r>
    </w:p>
    <w:p w:rsidR="00372C45" w:rsidRDefault="00372C45" w:rsidP="00372C45">
      <w:pPr>
        <w:pStyle w:val="TextoClasesInformtica"/>
        <w:rPr>
          <w:lang w:val="es-ES"/>
        </w:rPr>
      </w:pPr>
      <w:r>
        <w:rPr>
          <w:lang w:val="es-ES"/>
        </w:rPr>
        <w:t>Si lo fueren, tiene que serlo para</w:t>
      </w:r>
      <w:r w:rsidRPr="00080A7E">
        <w:rPr>
          <w:lang w:val="es-ES"/>
        </w:rPr>
        <w:t xml:space="preserve"> el cumplimiento de los fines directamente relacionados con el interés legítimo de</w:t>
      </w:r>
      <w:r>
        <w:rPr>
          <w:lang w:val="es-ES"/>
        </w:rPr>
        <w:t xml:space="preserve">l que cede y del que los recibe. </w:t>
      </w:r>
    </w:p>
    <w:p w:rsidR="00372C45" w:rsidRDefault="00372C45" w:rsidP="00372C45">
      <w:pPr>
        <w:pStyle w:val="TextoClasesInformtica"/>
        <w:rPr>
          <w:lang w:val="es-ES"/>
        </w:rPr>
      </w:pPr>
      <w:r>
        <w:rPr>
          <w:lang w:val="es-ES"/>
        </w:rPr>
        <w:t xml:space="preserve">Cualquier cesión debe contar con </w:t>
      </w:r>
      <w:proofErr w:type="spellStart"/>
      <w:r>
        <w:rPr>
          <w:lang w:val="es-ES"/>
        </w:rPr>
        <w:t>el</w:t>
      </w:r>
      <w:proofErr w:type="spellEnd"/>
      <w:r>
        <w:rPr>
          <w:lang w:val="es-ES"/>
        </w:rPr>
        <w:t xml:space="preserve"> </w:t>
      </w:r>
      <w:r w:rsidRPr="00080A7E">
        <w:rPr>
          <w:lang w:val="es-ES"/>
        </w:rPr>
        <w:t xml:space="preserve">con el previo consentimiento del titular de los datos, al que se le debe informar sobre la finalidad de la cesión </w:t>
      </w:r>
      <w:r>
        <w:rPr>
          <w:lang w:val="es-ES"/>
        </w:rPr>
        <w:t xml:space="preserve">y sobre </w:t>
      </w:r>
      <w:proofErr w:type="gramStart"/>
      <w:r>
        <w:rPr>
          <w:lang w:val="es-ES"/>
        </w:rPr>
        <w:t xml:space="preserve">la </w:t>
      </w:r>
      <w:r w:rsidRPr="00080A7E">
        <w:rPr>
          <w:lang w:val="es-ES"/>
        </w:rPr>
        <w:t xml:space="preserve"> </w:t>
      </w:r>
      <w:r>
        <w:rPr>
          <w:lang w:val="es-ES"/>
        </w:rPr>
        <w:t>identid</w:t>
      </w:r>
      <w:r w:rsidRPr="00080A7E">
        <w:rPr>
          <w:lang w:val="es-ES"/>
        </w:rPr>
        <w:t>a</w:t>
      </w:r>
      <w:r>
        <w:rPr>
          <w:lang w:val="es-ES"/>
        </w:rPr>
        <w:t>d</w:t>
      </w:r>
      <w:proofErr w:type="gramEnd"/>
      <w:r>
        <w:rPr>
          <w:lang w:val="es-ES"/>
        </w:rPr>
        <w:t xml:space="preserve"> de a quién le son cedidos los datos.</w:t>
      </w:r>
    </w:p>
    <w:p w:rsidR="00372C45" w:rsidRPr="00080A7E" w:rsidRDefault="00372C45" w:rsidP="00372C45">
      <w:pPr>
        <w:pStyle w:val="TextoClasesInformtica"/>
        <w:rPr>
          <w:lang w:val="es-ES"/>
        </w:rPr>
      </w:pPr>
      <w:r w:rsidRPr="00080A7E">
        <w:rPr>
          <w:lang w:val="es-ES"/>
        </w:rPr>
        <w:t xml:space="preserve">El consentimiento </w:t>
      </w:r>
      <w:r>
        <w:rPr>
          <w:lang w:val="es-ES"/>
        </w:rPr>
        <w:t>del titular para la cesión es revocable en cualquier momento.</w:t>
      </w:r>
    </w:p>
    <w:p w:rsidR="00372C45" w:rsidRPr="00080A7E" w:rsidRDefault="00372C45" w:rsidP="00372C45">
      <w:pPr>
        <w:pStyle w:val="TextoClasesInformtica"/>
        <w:rPr>
          <w:lang w:val="es-ES"/>
        </w:rPr>
      </w:pPr>
      <w:r>
        <w:rPr>
          <w:lang w:val="es-ES"/>
        </w:rPr>
        <w:t xml:space="preserve">Según la ley el </w:t>
      </w:r>
      <w:r w:rsidRPr="00080A7E">
        <w:rPr>
          <w:lang w:val="es-ES"/>
        </w:rPr>
        <w:t>consentimiento no es exigido cuando:</w:t>
      </w:r>
    </w:p>
    <w:p w:rsidR="00372C45" w:rsidRPr="00080A7E" w:rsidRDefault="00372C45" w:rsidP="00372C45">
      <w:pPr>
        <w:pStyle w:val="TextoClasesInformtica"/>
        <w:rPr>
          <w:lang w:val="es-ES"/>
        </w:rPr>
      </w:pPr>
      <w:r w:rsidRPr="00080A7E">
        <w:rPr>
          <w:lang w:val="es-ES"/>
        </w:rPr>
        <w:t>a) Así lo disponga una ley;</w:t>
      </w:r>
    </w:p>
    <w:p w:rsidR="00372C45" w:rsidRPr="00080A7E" w:rsidRDefault="00372C45" w:rsidP="00372C45">
      <w:pPr>
        <w:pStyle w:val="TextoClasesInformtica"/>
        <w:rPr>
          <w:lang w:val="es-ES"/>
        </w:rPr>
      </w:pPr>
      <w:r w:rsidRPr="00080A7E">
        <w:rPr>
          <w:lang w:val="es-ES"/>
        </w:rPr>
        <w:t xml:space="preserve">b) En los </w:t>
      </w:r>
      <w:r>
        <w:rPr>
          <w:lang w:val="es-ES"/>
        </w:rPr>
        <w:t xml:space="preserve">mismos </w:t>
      </w:r>
      <w:r w:rsidRPr="00080A7E">
        <w:rPr>
          <w:lang w:val="es-ES"/>
        </w:rPr>
        <w:t xml:space="preserve">supuestos </w:t>
      </w:r>
      <w:r>
        <w:rPr>
          <w:lang w:val="es-ES"/>
        </w:rPr>
        <w:t>en que no es necesario para la recolección.</w:t>
      </w:r>
    </w:p>
    <w:p w:rsidR="00372C45" w:rsidRPr="00080A7E" w:rsidRDefault="00372C45" w:rsidP="00372C45">
      <w:pPr>
        <w:pStyle w:val="TextoClasesInformtica"/>
        <w:rPr>
          <w:lang w:val="es-ES"/>
        </w:rPr>
      </w:pPr>
      <w:r w:rsidRPr="00080A7E">
        <w:rPr>
          <w:lang w:val="es-ES"/>
        </w:rPr>
        <w:t>c) Se realice entre dependencias de los órganos del Estado en forma directa, en la medida del cumpli</w:t>
      </w:r>
      <w:r w:rsidRPr="00080A7E">
        <w:rPr>
          <w:lang w:val="es-ES"/>
        </w:rPr>
        <w:softHyphen/>
        <w:t>miento de sus respectivas competencias;</w:t>
      </w:r>
    </w:p>
    <w:p w:rsidR="00372C45" w:rsidRPr="00080A7E" w:rsidRDefault="00372C45" w:rsidP="00372C45">
      <w:pPr>
        <w:pStyle w:val="TextoClasesInformtica"/>
        <w:rPr>
          <w:lang w:val="es-ES"/>
        </w:rPr>
      </w:pPr>
      <w:r w:rsidRPr="00080A7E">
        <w:rPr>
          <w:lang w:val="es-ES"/>
        </w:rPr>
        <w:t>d) Se trate de datos personales relativos a la salud, y sea necesario por razones de salud pública, de emergencia o para la realización de estudios epidemiológicos, en tanto se preserve la identidad de los titulares de los datos mediante mecanismos de disociación adecuados;</w:t>
      </w:r>
    </w:p>
    <w:p w:rsidR="00372C45" w:rsidRPr="00080A7E" w:rsidRDefault="00372C45" w:rsidP="00372C45">
      <w:pPr>
        <w:pStyle w:val="TextoClasesInformtica"/>
        <w:rPr>
          <w:lang w:val="es-ES"/>
        </w:rPr>
      </w:pPr>
      <w:r w:rsidRPr="00080A7E">
        <w:rPr>
          <w:lang w:val="es-ES"/>
        </w:rPr>
        <w:t>e) Se hubiera aplicado un procedimiento de disociación de la información, de modo que los titulares de los datos sean inidentificables.</w:t>
      </w:r>
    </w:p>
    <w:p w:rsidR="00372C45" w:rsidRDefault="00372C45" w:rsidP="00372C45">
      <w:pPr>
        <w:pStyle w:val="TextoClasesInformtica"/>
      </w:pPr>
      <w:r>
        <w:rPr>
          <w:lang w:val="es-ES"/>
        </w:rPr>
        <w:t xml:space="preserve">En cuanto a la transferencia internacional de los datos, en principio sólo puede hacerse cuando </w:t>
      </w:r>
      <w:r>
        <w:t>los países u organismos internacionales o supranacionales, proporcionen niveles de protección adecuados.</w:t>
      </w:r>
    </w:p>
    <w:p w:rsidR="00372C45" w:rsidRDefault="00372C45" w:rsidP="00372C45">
      <w:pPr>
        <w:pStyle w:val="TextoClasesInformtica"/>
      </w:pPr>
      <w:r>
        <w:t>También puede hacerse en los siguientes supuestos:</w:t>
      </w:r>
    </w:p>
    <w:p w:rsidR="00372C45" w:rsidRDefault="00372C45" w:rsidP="00372C45">
      <w:pPr>
        <w:pStyle w:val="TextoClasesInformtica"/>
      </w:pPr>
      <w:r>
        <w:t>a) Colaboración judicial internacional;</w:t>
      </w:r>
    </w:p>
    <w:p w:rsidR="00372C45" w:rsidRDefault="00372C45" w:rsidP="00372C45">
      <w:pPr>
        <w:pStyle w:val="TextoClasesInformtica"/>
      </w:pPr>
      <w:r>
        <w:t xml:space="preserve">b) Intercambio de datos de carácter médico. </w:t>
      </w:r>
    </w:p>
    <w:p w:rsidR="00372C45" w:rsidRDefault="00372C45" w:rsidP="00372C45">
      <w:pPr>
        <w:pStyle w:val="TextoClasesInformtica"/>
      </w:pPr>
      <w:r>
        <w:t>c) Transferencias bancarias o bursátiles.</w:t>
      </w:r>
    </w:p>
    <w:p w:rsidR="00372C45" w:rsidRDefault="00372C45" w:rsidP="00372C45">
      <w:pPr>
        <w:pStyle w:val="TextoClasesInformtica"/>
      </w:pPr>
      <w:r>
        <w:t>d) Cuando la transferencia se hubiera acordado en el marco de tratados internacionales en los cuales la República Argentina sea parte;</w:t>
      </w:r>
    </w:p>
    <w:p w:rsidR="00372C45" w:rsidRDefault="00372C45" w:rsidP="00310301">
      <w:pPr>
        <w:pStyle w:val="Normalltimoprrafo"/>
      </w:pPr>
      <w:r>
        <w:t>e) Cuando la transferencia tenga por objeto la cooperación internacional entre organismos de inteligencia para la lucha contra el crimen organizado, el terrorismo y el narcotráfico.</w:t>
      </w:r>
    </w:p>
    <w:p w:rsidR="00372C45" w:rsidRDefault="00372C45" w:rsidP="00310301">
      <w:pPr>
        <w:pStyle w:val="Ttulo2"/>
        <w:rPr>
          <w:lang w:val="es-ES"/>
        </w:rPr>
      </w:pPr>
      <w:bookmarkStart w:id="1392" w:name="_Toc517078743"/>
      <w:r>
        <w:rPr>
          <w:lang w:val="es-ES"/>
        </w:rPr>
        <w:t>RESPONSABILIDAD DE LOS OPERADORES DE BASES DE DATOS</w:t>
      </w:r>
      <w:bookmarkEnd w:id="1392"/>
    </w:p>
    <w:p w:rsidR="00372C45" w:rsidRDefault="00372C45" w:rsidP="00310301">
      <w:pPr>
        <w:pStyle w:val="Normal1prrafo"/>
        <w:rPr>
          <w:lang w:val="es-ES"/>
        </w:rPr>
      </w:pPr>
      <w:r w:rsidRPr="00DE2E9F">
        <w:rPr>
          <w:lang w:val="es-ES"/>
        </w:rPr>
        <w:lastRenderedPageBreak/>
        <w:t xml:space="preserve">En primer </w:t>
      </w:r>
      <w:r w:rsidR="00665C9D" w:rsidRPr="00DE2E9F">
        <w:rPr>
          <w:lang w:val="es-ES"/>
        </w:rPr>
        <w:t>lugar,</w:t>
      </w:r>
      <w:r w:rsidRPr="00DE2E9F">
        <w:rPr>
          <w:lang w:val="es-ES"/>
        </w:rPr>
        <w:t xml:space="preserve"> la ley establece una </w:t>
      </w:r>
      <w:r w:rsidR="00665C9D" w:rsidRPr="00DE2E9F">
        <w:rPr>
          <w:bCs/>
          <w:lang w:val="es-ES"/>
        </w:rPr>
        <w:t>obligación</w:t>
      </w:r>
      <w:r w:rsidRPr="00DE2E9F">
        <w:rPr>
          <w:lang w:val="es-ES"/>
        </w:rPr>
        <w:t xml:space="preserve"> clara para todo </w:t>
      </w:r>
      <w:r w:rsidRPr="00DE2E9F">
        <w:rPr>
          <w:bCs/>
          <w:lang w:val="es-ES"/>
        </w:rPr>
        <w:t>aquel que manipule una base de datos</w:t>
      </w:r>
      <w:r w:rsidRPr="00DE2E9F">
        <w:rPr>
          <w:lang w:val="es-ES"/>
        </w:rPr>
        <w:t xml:space="preserve"> de carácter personal, de </w:t>
      </w:r>
      <w:r w:rsidRPr="00DE2E9F">
        <w:rPr>
          <w:bCs/>
          <w:lang w:val="es-ES"/>
        </w:rPr>
        <w:t>adecuar</w:t>
      </w:r>
      <w:r w:rsidRPr="00DE2E9F">
        <w:rPr>
          <w:lang w:val="es-ES"/>
        </w:rPr>
        <w:t xml:space="preserve"> su </w:t>
      </w:r>
      <w:r w:rsidRPr="00DE2E9F">
        <w:rPr>
          <w:bCs/>
          <w:lang w:val="es-ES"/>
        </w:rPr>
        <w:t>operatoria</w:t>
      </w:r>
      <w:r w:rsidRPr="00DE2E9F">
        <w:rPr>
          <w:lang w:val="es-ES"/>
        </w:rPr>
        <w:t xml:space="preserve"> a la </w:t>
      </w:r>
      <w:r w:rsidRPr="00DE2E9F">
        <w:rPr>
          <w:bCs/>
          <w:lang w:val="es-ES"/>
        </w:rPr>
        <w:t>normativa</w:t>
      </w:r>
      <w:r w:rsidRPr="00DE2E9F">
        <w:rPr>
          <w:lang w:val="es-ES"/>
        </w:rPr>
        <w:t xml:space="preserve"> y por otro lado la ley establece </w:t>
      </w:r>
      <w:r w:rsidRPr="00DE2E9F">
        <w:rPr>
          <w:bCs/>
          <w:lang w:val="es-ES"/>
        </w:rPr>
        <w:t>tres niveles diferenciales de responsabilidad</w:t>
      </w:r>
      <w:r>
        <w:rPr>
          <w:lang w:val="es-ES"/>
        </w:rPr>
        <w:t>.</w:t>
      </w:r>
    </w:p>
    <w:p w:rsidR="00372C45" w:rsidRDefault="00372C45" w:rsidP="00372C45">
      <w:pPr>
        <w:pStyle w:val="TextoClasesInformtica"/>
        <w:rPr>
          <w:lang w:val="es-ES"/>
        </w:rPr>
      </w:pPr>
      <w:r>
        <w:rPr>
          <w:lang w:val="es-ES"/>
        </w:rPr>
        <w:t>1. E</w:t>
      </w:r>
      <w:r w:rsidRPr="00DE2E9F">
        <w:rPr>
          <w:lang w:val="es-ES"/>
        </w:rPr>
        <w:t xml:space="preserve">n primer lugar la </w:t>
      </w:r>
      <w:r w:rsidRPr="00DE2E9F">
        <w:rPr>
          <w:bCs/>
          <w:lang w:val="es-ES"/>
        </w:rPr>
        <w:t>responsabilidad patrimonial</w:t>
      </w:r>
      <w:r w:rsidRPr="00DE2E9F">
        <w:rPr>
          <w:lang w:val="es-ES"/>
        </w:rPr>
        <w:t xml:space="preserve">, enormes multas administrativas </w:t>
      </w:r>
      <w:r w:rsidRPr="00DE2E9F">
        <w:rPr>
          <w:bCs/>
          <w:lang w:val="es-ES"/>
        </w:rPr>
        <w:t>y</w:t>
      </w:r>
      <w:r w:rsidRPr="00DE2E9F">
        <w:rPr>
          <w:lang w:val="es-ES"/>
        </w:rPr>
        <w:t xml:space="preserve"> por otro lado la responsabilidad </w:t>
      </w:r>
      <w:r w:rsidRPr="00DE2E9F">
        <w:rPr>
          <w:bCs/>
          <w:lang w:val="es-ES"/>
        </w:rPr>
        <w:t>por eventuales daños y perjuicios</w:t>
      </w:r>
      <w:r w:rsidRPr="00DE2E9F">
        <w:rPr>
          <w:lang w:val="es-ES"/>
        </w:rPr>
        <w:t xml:space="preserve"> causados a terceros</w:t>
      </w:r>
      <w:r>
        <w:rPr>
          <w:lang w:val="es-ES"/>
        </w:rPr>
        <w:t>.</w:t>
      </w:r>
    </w:p>
    <w:p w:rsidR="00372C45" w:rsidRDefault="00372C45" w:rsidP="00372C45">
      <w:pPr>
        <w:pStyle w:val="TextoClasesInformtica"/>
        <w:rPr>
          <w:lang w:val="es-ES"/>
        </w:rPr>
      </w:pPr>
      <w:r>
        <w:rPr>
          <w:lang w:val="es-ES"/>
        </w:rPr>
        <w:t>2. E</w:t>
      </w:r>
      <w:r w:rsidRPr="00DE2E9F">
        <w:rPr>
          <w:lang w:val="es-ES"/>
        </w:rPr>
        <w:t xml:space="preserve">l </w:t>
      </w:r>
      <w:r w:rsidRPr="00DE2E9F">
        <w:rPr>
          <w:bCs/>
          <w:lang w:val="es-ES"/>
        </w:rPr>
        <w:t>segundo</w:t>
      </w:r>
      <w:r w:rsidRPr="00DE2E9F">
        <w:rPr>
          <w:lang w:val="es-ES"/>
        </w:rPr>
        <w:t xml:space="preserve"> nivel de responsabilidad es el que </w:t>
      </w:r>
      <w:r>
        <w:rPr>
          <w:lang w:val="es-ES"/>
        </w:rPr>
        <w:t>se</w:t>
      </w:r>
      <w:r w:rsidRPr="00DE2E9F">
        <w:rPr>
          <w:lang w:val="es-ES"/>
        </w:rPr>
        <w:t xml:space="preserve"> denomina responsabilidad en cascada, es decir </w:t>
      </w:r>
      <w:r w:rsidRPr="00DE2E9F">
        <w:rPr>
          <w:bCs/>
          <w:lang w:val="es-ES"/>
        </w:rPr>
        <w:t xml:space="preserve">la organización que manipule datos </w:t>
      </w:r>
      <w:r w:rsidRPr="00DE2E9F">
        <w:rPr>
          <w:lang w:val="es-ES"/>
        </w:rPr>
        <w:t xml:space="preserve">de carácter personal no es responsable sólo por </w:t>
      </w:r>
      <w:r>
        <w:rPr>
          <w:lang w:val="es-ES"/>
        </w:rPr>
        <w:t xml:space="preserve">lo </w:t>
      </w:r>
      <w:r w:rsidRPr="00DE2E9F">
        <w:rPr>
          <w:lang w:val="es-ES"/>
        </w:rPr>
        <w:t>qu</w:t>
      </w:r>
      <w:r>
        <w:rPr>
          <w:lang w:val="es-ES"/>
        </w:rPr>
        <w:t>e</w:t>
      </w:r>
      <w:r w:rsidRPr="00DE2E9F">
        <w:rPr>
          <w:lang w:val="es-ES"/>
        </w:rPr>
        <w:t xml:space="preserve"> hace con esos datos, sino que también es </w:t>
      </w:r>
      <w:r w:rsidRPr="00DE2E9F">
        <w:rPr>
          <w:bCs/>
          <w:lang w:val="es-ES"/>
        </w:rPr>
        <w:t>responsable por la acción del tercero cesionario</w:t>
      </w:r>
      <w:r w:rsidRPr="00DE2E9F">
        <w:rPr>
          <w:lang w:val="es-ES"/>
        </w:rPr>
        <w:t xml:space="preserve"> de esos datos que viole también los principios establecidos en la norma</w:t>
      </w:r>
    </w:p>
    <w:p w:rsidR="00372C45" w:rsidRPr="00DE2E9F" w:rsidRDefault="00372C45" w:rsidP="00372C45">
      <w:pPr>
        <w:pStyle w:val="TextoClasesInformtica"/>
        <w:rPr>
          <w:lang w:val="es-ES"/>
        </w:rPr>
      </w:pPr>
      <w:r>
        <w:rPr>
          <w:lang w:val="es-ES"/>
        </w:rPr>
        <w:t>3. E</w:t>
      </w:r>
      <w:r w:rsidRPr="00DE2E9F">
        <w:rPr>
          <w:lang w:val="es-ES"/>
        </w:rPr>
        <w:t xml:space="preserve">l </w:t>
      </w:r>
      <w:r w:rsidRPr="00DE2E9F">
        <w:rPr>
          <w:bCs/>
          <w:lang w:val="es-ES"/>
        </w:rPr>
        <w:t>tercer</w:t>
      </w:r>
      <w:r w:rsidRPr="00DE2E9F">
        <w:rPr>
          <w:lang w:val="es-ES"/>
        </w:rPr>
        <w:t xml:space="preserve"> nivel de responsabilidad es </w:t>
      </w:r>
      <w:r w:rsidRPr="00DE2E9F">
        <w:rPr>
          <w:bCs/>
          <w:lang w:val="es-ES"/>
        </w:rPr>
        <w:t>la responsabilidad penal</w:t>
      </w:r>
      <w:r>
        <w:rPr>
          <w:lang w:val="es-ES"/>
        </w:rPr>
        <w:t xml:space="preserve">. La ley incluye </w:t>
      </w:r>
      <w:r w:rsidRPr="00DE2E9F">
        <w:rPr>
          <w:bCs/>
          <w:lang w:val="es-ES"/>
        </w:rPr>
        <w:t>tres nuevos tipos penales</w:t>
      </w:r>
      <w:r w:rsidRPr="00DE2E9F">
        <w:rPr>
          <w:lang w:val="es-ES"/>
        </w:rPr>
        <w:t xml:space="preserve"> que incriminan</w:t>
      </w:r>
      <w:r>
        <w:rPr>
          <w:lang w:val="es-ES"/>
        </w:rPr>
        <w:t xml:space="preserve"> a</w:t>
      </w:r>
      <w:r w:rsidRPr="00DE2E9F">
        <w:rPr>
          <w:lang w:val="es-ES"/>
        </w:rPr>
        <w:t xml:space="preserve"> aquel </w:t>
      </w:r>
      <w:r w:rsidRPr="00DE2E9F">
        <w:rPr>
          <w:bCs/>
          <w:lang w:val="es-ES"/>
        </w:rPr>
        <w:t>gestor de un banco de datos personal que viole los principios establecidos en la norma.</w:t>
      </w:r>
      <w:r w:rsidRPr="00DE2E9F">
        <w:rPr>
          <w:lang w:val="es-ES"/>
        </w:rPr>
        <w:t xml:space="preserve"> </w:t>
      </w:r>
    </w:p>
    <w:p w:rsidR="00372C45" w:rsidRPr="00372C45" w:rsidRDefault="00372C45" w:rsidP="00AE6066">
      <w:pPr>
        <w:pStyle w:val="Normal1prrafo"/>
        <w:rPr>
          <w:lang w:val="es-ES"/>
        </w:rPr>
      </w:pPr>
    </w:p>
    <w:sectPr w:rsidR="00372C45" w:rsidRPr="00372C45" w:rsidSect="00E84EBB">
      <w:headerReference w:type="default" r:id="rId8"/>
      <w:footerReference w:type="even" r:id="rId9"/>
      <w:footerReference w:type="default" r:id="rId10"/>
      <w:pgSz w:w="11907" w:h="16840" w:code="9"/>
      <w:pgMar w:top="1134" w:right="1021" w:bottom="1021" w:left="1418" w:header="363"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C49" w:rsidRDefault="008A2C49">
      <w:r>
        <w:separator/>
      </w:r>
    </w:p>
  </w:endnote>
  <w:endnote w:type="continuationSeparator" w:id="0">
    <w:p w:rsidR="008A2C49" w:rsidRDefault="008A2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umanst531 BT">
    <w:altName w:val="Century Gothic"/>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DE6" w:rsidRDefault="00A31941" w:rsidP="004009CE">
    <w:pPr>
      <w:pStyle w:val="Piedepgina"/>
      <w:framePr w:wrap="around" w:vAnchor="text" w:hAnchor="margin" w:xAlign="center" w:y="1"/>
      <w:rPr>
        <w:rStyle w:val="Nmerodepgina"/>
      </w:rPr>
    </w:pPr>
    <w:r>
      <w:rPr>
        <w:rStyle w:val="Nmerodepgina"/>
      </w:rPr>
      <w:fldChar w:fldCharType="begin"/>
    </w:r>
    <w:r w:rsidR="00B36DE6">
      <w:rPr>
        <w:rStyle w:val="Nmerodepgina"/>
      </w:rPr>
      <w:instrText xml:space="preserve">PAGE  </w:instrText>
    </w:r>
    <w:r>
      <w:rPr>
        <w:rStyle w:val="Nmerodepgina"/>
      </w:rPr>
      <w:fldChar w:fldCharType="separate"/>
    </w:r>
    <w:r w:rsidR="006C43A6">
      <w:rPr>
        <w:rStyle w:val="Nmerodepgina"/>
        <w:noProof/>
      </w:rPr>
      <w:t>10</w:t>
    </w:r>
    <w:r>
      <w:rPr>
        <w:rStyle w:val="Nmerodepgina"/>
      </w:rPr>
      <w:fldChar w:fldCharType="end"/>
    </w:r>
  </w:p>
  <w:p w:rsidR="00B36DE6" w:rsidRDefault="00B36D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DE6" w:rsidRPr="00743F45" w:rsidRDefault="00A31941" w:rsidP="004009CE">
    <w:pPr>
      <w:pStyle w:val="Piedepgina"/>
      <w:framePr w:wrap="around" w:vAnchor="text" w:hAnchor="margin" w:xAlign="center" w:y="1"/>
      <w:rPr>
        <w:rStyle w:val="Nmerodepgina"/>
      </w:rPr>
    </w:pPr>
    <w:r w:rsidRPr="00743F45">
      <w:rPr>
        <w:rStyle w:val="Nmerodepgina"/>
      </w:rPr>
      <w:fldChar w:fldCharType="begin"/>
    </w:r>
    <w:r w:rsidR="00B36DE6" w:rsidRPr="00743F45">
      <w:rPr>
        <w:rStyle w:val="Nmerodepgina"/>
      </w:rPr>
      <w:instrText xml:space="preserve">PAGE  </w:instrText>
    </w:r>
    <w:r w:rsidRPr="00743F45">
      <w:rPr>
        <w:rStyle w:val="Nmerodepgina"/>
      </w:rPr>
      <w:fldChar w:fldCharType="separate"/>
    </w:r>
    <w:r w:rsidR="003B1A13">
      <w:rPr>
        <w:rStyle w:val="Nmerodepgina"/>
        <w:noProof/>
      </w:rPr>
      <w:t>1</w:t>
    </w:r>
    <w:r w:rsidRPr="00743F45">
      <w:rPr>
        <w:rStyle w:val="Nmerodepgina"/>
      </w:rPr>
      <w:fldChar w:fldCharType="end"/>
    </w:r>
  </w:p>
  <w:p w:rsidR="00B36DE6" w:rsidRDefault="00B36D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C49" w:rsidRDefault="008A2C49">
      <w:r>
        <w:separator/>
      </w:r>
    </w:p>
  </w:footnote>
  <w:footnote w:type="continuationSeparator" w:id="0">
    <w:p w:rsidR="008A2C49" w:rsidRDefault="008A2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DE6" w:rsidRDefault="008A2C49" w:rsidP="002F528A">
    <w:pPr>
      <w:spacing w:before="0" w:after="0" w:line="240" w:lineRule="auto"/>
      <w:rPr>
        <w:lang w:val="es-ES"/>
      </w:rPr>
    </w:pPr>
    <w:r>
      <w:rPr>
        <w:noProof/>
        <w:lang w:eastAsia="es-AR" w:bidi="ar-SA"/>
      </w:rPr>
      <w:pict>
        <v:shapetype id="_x0000_t202" coordsize="21600,21600" o:spt="202" path="m,l,21600r21600,l21600,xe">
          <v:stroke joinstyle="miter"/>
          <v:path gradientshapeok="t" o:connecttype="rect"/>
        </v:shapetype>
        <v:shape id="_x0000_s2056" type="#_x0000_t202" style="position:absolute;margin-left:352.85pt;margin-top:8.85pt;width:166.6pt;height:11.25pt;z-index:251660288;mso-wrap-edited:f" wrapcoords="-111 0 -111 21600 21711 21600 21711 0 -111 0" filled="f" stroked="f">
          <v:textbox style="mso-next-textbox:#_x0000_s2056" inset="0,0,0,0">
            <w:txbxContent>
              <w:p w:rsidR="00B36DE6" w:rsidRDefault="00B36DE6" w:rsidP="003B19CB">
                <w:pPr>
                  <w:spacing w:before="0" w:after="0" w:line="240" w:lineRule="auto"/>
                  <w:jc w:val="right"/>
                  <w:rPr>
                    <w:rFonts w:cs="Arial"/>
                    <w:color w:val="808080"/>
                    <w:sz w:val="16"/>
                  </w:rPr>
                </w:pPr>
                <w:r>
                  <w:rPr>
                    <w:rFonts w:cs="Arial"/>
                    <w:color w:val="808080"/>
                    <w:sz w:val="16"/>
                  </w:rPr>
                  <w:t>Cursada Dra. María Delia Espósito</w:t>
                </w:r>
              </w:p>
            </w:txbxContent>
          </v:textbox>
        </v:shape>
      </w:pict>
    </w:r>
    <w:r w:rsidR="00B36DE6">
      <w:rPr>
        <w:noProof/>
        <w:lang w:eastAsia="es-AR" w:bidi="ar-SA"/>
      </w:rPr>
      <w:drawing>
        <wp:anchor distT="0" distB="0" distL="114300" distR="114300" simplePos="0" relativeHeight="251663360" behindDoc="0" locked="0" layoutInCell="1" allowOverlap="1">
          <wp:simplePos x="0" y="0"/>
          <wp:positionH relativeFrom="column">
            <wp:posOffset>-881380</wp:posOffset>
          </wp:positionH>
          <wp:positionV relativeFrom="paragraph">
            <wp:posOffset>-78105</wp:posOffset>
          </wp:positionV>
          <wp:extent cx="3390900" cy="209550"/>
          <wp:effectExtent l="19050" t="0" r="0" b="0"/>
          <wp:wrapSquare wrapText="bothSides"/>
          <wp:docPr id="1" name="0 Imagen" descr="Logo-para-apu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a-apuntes.jpg"/>
                  <pic:cNvPicPr/>
                </pic:nvPicPr>
                <pic:blipFill>
                  <a:blip r:embed="rId1"/>
                  <a:stretch>
                    <a:fillRect/>
                  </a:stretch>
                </pic:blipFill>
                <pic:spPr>
                  <a:xfrm>
                    <a:off x="0" y="0"/>
                    <a:ext cx="3390900" cy="209550"/>
                  </a:xfrm>
                  <a:prstGeom prst="rect">
                    <a:avLst/>
                  </a:prstGeom>
                </pic:spPr>
              </pic:pic>
            </a:graphicData>
          </a:graphic>
        </wp:anchor>
      </w:drawing>
    </w:r>
  </w:p>
  <w:p w:rsidR="00B36DE6" w:rsidRPr="00E84EBB" w:rsidRDefault="00B36DE6" w:rsidP="003B19CB">
    <w:pPr>
      <w:pBdr>
        <w:bottom w:val="single" w:sz="12" w:space="1" w:color="BA2820"/>
      </w:pBdr>
      <w:spacing w:before="0" w:after="0" w:line="240" w:lineRule="auto"/>
      <w:ind w:right="4506"/>
      <w:rPr>
        <w:rFonts w:ascii="Times New Roman" w:hAnsi="Times New Roman"/>
        <w:smallCaps/>
        <w:color w:val="E26206" w:themeColor="accent3" w:themeShade="BF"/>
        <w:spacing w:val="20"/>
        <w:sz w:val="16"/>
        <w:szCs w:val="16"/>
        <w:lang w:val="es-ES"/>
      </w:rPr>
    </w:pPr>
    <w:r w:rsidRPr="00E84EBB">
      <w:rPr>
        <w:rFonts w:ascii="Times New Roman" w:hAnsi="Times New Roman"/>
        <w:smallCaps/>
        <w:color w:val="E26206" w:themeColor="accent3" w:themeShade="BF"/>
        <w:spacing w:val="20"/>
        <w:sz w:val="16"/>
        <w:szCs w:val="16"/>
        <w:lang w:val="es-ES"/>
      </w:rPr>
      <w:t>Aspectos Legales y Profesionales de la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5057_"/>
      </v:shape>
    </w:pict>
  </w:numPicBullet>
  <w:abstractNum w:abstractNumId="0" w15:restartNumberingAfterBreak="0">
    <w:nsid w:val="FFFFFF7F"/>
    <w:multiLevelType w:val="singleLevel"/>
    <w:tmpl w:val="D20CA356"/>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AA5CF4A4"/>
    <w:lvl w:ilvl="0">
      <w:start w:val="1"/>
      <w:numFmt w:val="decimal"/>
      <w:lvlText w:val="%1."/>
      <w:lvlJc w:val="left"/>
      <w:pPr>
        <w:tabs>
          <w:tab w:val="num" w:pos="360"/>
        </w:tabs>
        <w:ind w:left="360" w:hanging="360"/>
      </w:pPr>
    </w:lvl>
  </w:abstractNum>
  <w:abstractNum w:abstractNumId="2" w15:restartNumberingAfterBreak="0">
    <w:nsid w:val="047B14F8"/>
    <w:multiLevelType w:val="hybridMultilevel"/>
    <w:tmpl w:val="480A255A"/>
    <w:lvl w:ilvl="0" w:tplc="080A000F">
      <w:start w:val="1"/>
      <w:numFmt w:val="decimal"/>
      <w:lvlText w:val="%1."/>
      <w:lvlJc w:val="left"/>
      <w:pPr>
        <w:tabs>
          <w:tab w:val="num" w:pos="1429"/>
        </w:tabs>
        <w:ind w:left="1429" w:hanging="360"/>
      </w:pPr>
    </w:lvl>
    <w:lvl w:ilvl="1" w:tplc="080A0019" w:tentative="1">
      <w:start w:val="1"/>
      <w:numFmt w:val="lowerLetter"/>
      <w:lvlText w:val="%2."/>
      <w:lvlJc w:val="left"/>
      <w:pPr>
        <w:tabs>
          <w:tab w:val="num" w:pos="2149"/>
        </w:tabs>
        <w:ind w:left="2149" w:hanging="360"/>
      </w:pPr>
    </w:lvl>
    <w:lvl w:ilvl="2" w:tplc="080A001B" w:tentative="1">
      <w:start w:val="1"/>
      <w:numFmt w:val="lowerRoman"/>
      <w:lvlText w:val="%3."/>
      <w:lvlJc w:val="right"/>
      <w:pPr>
        <w:tabs>
          <w:tab w:val="num" w:pos="2869"/>
        </w:tabs>
        <w:ind w:left="2869" w:hanging="180"/>
      </w:pPr>
    </w:lvl>
    <w:lvl w:ilvl="3" w:tplc="080A000F" w:tentative="1">
      <w:start w:val="1"/>
      <w:numFmt w:val="decimal"/>
      <w:lvlText w:val="%4."/>
      <w:lvlJc w:val="left"/>
      <w:pPr>
        <w:tabs>
          <w:tab w:val="num" w:pos="3589"/>
        </w:tabs>
        <w:ind w:left="3589" w:hanging="360"/>
      </w:pPr>
    </w:lvl>
    <w:lvl w:ilvl="4" w:tplc="080A0019" w:tentative="1">
      <w:start w:val="1"/>
      <w:numFmt w:val="lowerLetter"/>
      <w:lvlText w:val="%5."/>
      <w:lvlJc w:val="left"/>
      <w:pPr>
        <w:tabs>
          <w:tab w:val="num" w:pos="4309"/>
        </w:tabs>
        <w:ind w:left="4309" w:hanging="360"/>
      </w:pPr>
    </w:lvl>
    <w:lvl w:ilvl="5" w:tplc="080A001B" w:tentative="1">
      <w:start w:val="1"/>
      <w:numFmt w:val="lowerRoman"/>
      <w:lvlText w:val="%6."/>
      <w:lvlJc w:val="right"/>
      <w:pPr>
        <w:tabs>
          <w:tab w:val="num" w:pos="5029"/>
        </w:tabs>
        <w:ind w:left="5029" w:hanging="180"/>
      </w:pPr>
    </w:lvl>
    <w:lvl w:ilvl="6" w:tplc="080A000F" w:tentative="1">
      <w:start w:val="1"/>
      <w:numFmt w:val="decimal"/>
      <w:lvlText w:val="%7."/>
      <w:lvlJc w:val="left"/>
      <w:pPr>
        <w:tabs>
          <w:tab w:val="num" w:pos="5749"/>
        </w:tabs>
        <w:ind w:left="5749" w:hanging="360"/>
      </w:pPr>
    </w:lvl>
    <w:lvl w:ilvl="7" w:tplc="080A0019" w:tentative="1">
      <w:start w:val="1"/>
      <w:numFmt w:val="lowerLetter"/>
      <w:lvlText w:val="%8."/>
      <w:lvlJc w:val="left"/>
      <w:pPr>
        <w:tabs>
          <w:tab w:val="num" w:pos="6469"/>
        </w:tabs>
        <w:ind w:left="6469" w:hanging="360"/>
      </w:pPr>
    </w:lvl>
    <w:lvl w:ilvl="8" w:tplc="080A001B" w:tentative="1">
      <w:start w:val="1"/>
      <w:numFmt w:val="lowerRoman"/>
      <w:lvlText w:val="%9."/>
      <w:lvlJc w:val="right"/>
      <w:pPr>
        <w:tabs>
          <w:tab w:val="num" w:pos="7189"/>
        </w:tabs>
        <w:ind w:left="7189" w:hanging="180"/>
      </w:pPr>
    </w:lvl>
  </w:abstractNum>
  <w:abstractNum w:abstractNumId="3" w15:restartNumberingAfterBreak="0">
    <w:nsid w:val="07A86F26"/>
    <w:multiLevelType w:val="hybridMultilevel"/>
    <w:tmpl w:val="CEEA72A6"/>
    <w:lvl w:ilvl="0" w:tplc="080A000F">
      <w:start w:val="1"/>
      <w:numFmt w:val="decimal"/>
      <w:lvlText w:val="%1."/>
      <w:lvlJc w:val="left"/>
      <w:pPr>
        <w:tabs>
          <w:tab w:val="num" w:pos="720"/>
        </w:tabs>
        <w:ind w:left="720" w:hanging="360"/>
      </w:pPr>
      <w:rPr>
        <w:rFont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7902D6"/>
    <w:multiLevelType w:val="multilevel"/>
    <w:tmpl w:val="C7D23A42"/>
    <w:styleLink w:val="ListaClasesInformtica"/>
    <w:lvl w:ilvl="0">
      <w:start w:val="1"/>
      <w:numFmt w:val="upperRoman"/>
      <w:suff w:val="space"/>
      <w:lvlText w:val="%1. "/>
      <w:lvlJc w:val="left"/>
      <w:pPr>
        <w:ind w:left="0" w:firstLine="0"/>
      </w:pPr>
      <w:rPr>
        <w:rFonts w:ascii="Verdana" w:hAnsi="Verdana" w:hint="default"/>
        <w:b/>
        <w:sz w:val="20"/>
      </w:rPr>
    </w:lvl>
    <w:lvl w:ilvl="1">
      <w:start w:val="1"/>
      <w:numFmt w:val="lowerLetter"/>
      <w:suff w:val="nothing"/>
      <w:lvlText w:val="%1.%2. "/>
      <w:lvlJc w:val="left"/>
      <w:pPr>
        <w:ind w:left="0" w:firstLine="0"/>
      </w:pPr>
      <w:rPr>
        <w:rFonts w:ascii="Verdana" w:hAnsi="Verdana" w:hint="default"/>
        <w:b/>
        <w:sz w:val="20"/>
      </w:rPr>
    </w:lvl>
    <w:lvl w:ilvl="2">
      <w:start w:val="1"/>
      <w:numFmt w:val="decimal"/>
      <w:suff w:val="nothing"/>
      <w:lvlText w:val="%1.%2.%3. "/>
      <w:lvlJc w:val="left"/>
      <w:pPr>
        <w:ind w:left="0" w:firstLine="0"/>
      </w:pPr>
      <w:rPr>
        <w:rFonts w:ascii="Verdana" w:hAnsi="Verdana" w:hint="default"/>
        <w:sz w:val="20"/>
      </w:rPr>
    </w:lvl>
    <w:lvl w:ilvl="3">
      <w:start w:val="1"/>
      <w:numFmt w:val="lowerRoman"/>
      <w:suff w:val="nothing"/>
      <w:lvlText w:val="%1%2%3.%4. "/>
      <w:lvlJc w:val="left"/>
      <w:pPr>
        <w:ind w:left="0" w:firstLine="0"/>
      </w:pPr>
      <w:rPr>
        <w:rFonts w:ascii="Verdana" w:hAnsi="Verdana" w:hint="default"/>
        <w:sz w:val="20"/>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5" w15:restartNumberingAfterBreak="0">
    <w:nsid w:val="1E8B710A"/>
    <w:multiLevelType w:val="hybridMultilevel"/>
    <w:tmpl w:val="A9C2FC28"/>
    <w:lvl w:ilvl="0" w:tplc="2C0A0001">
      <w:start w:val="1"/>
      <w:numFmt w:val="bullet"/>
      <w:lvlText w:val=""/>
      <w:lvlJc w:val="left"/>
      <w:pPr>
        <w:ind w:left="1060" w:hanging="360"/>
      </w:pPr>
      <w:rPr>
        <w:rFonts w:ascii="Symbol" w:hAnsi="Symbol" w:hint="default"/>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6" w15:restartNumberingAfterBreak="0">
    <w:nsid w:val="22415BE9"/>
    <w:multiLevelType w:val="hybridMultilevel"/>
    <w:tmpl w:val="AA9EDAA4"/>
    <w:lvl w:ilvl="0" w:tplc="0C0A0003">
      <w:start w:val="1"/>
      <w:numFmt w:val="bullet"/>
      <w:lvlText w:val="o"/>
      <w:lvlJc w:val="left"/>
      <w:pPr>
        <w:ind w:left="1768" w:hanging="360"/>
      </w:pPr>
      <w:rPr>
        <w:rFonts w:ascii="Courier New" w:hAnsi="Courier New" w:cs="Courier New" w:hint="default"/>
      </w:rPr>
    </w:lvl>
    <w:lvl w:ilvl="1" w:tplc="2C0A0003" w:tentative="1">
      <w:start w:val="1"/>
      <w:numFmt w:val="bullet"/>
      <w:lvlText w:val="o"/>
      <w:lvlJc w:val="left"/>
      <w:pPr>
        <w:ind w:left="2488" w:hanging="360"/>
      </w:pPr>
      <w:rPr>
        <w:rFonts w:ascii="Courier New" w:hAnsi="Courier New" w:cs="Courier New" w:hint="default"/>
      </w:rPr>
    </w:lvl>
    <w:lvl w:ilvl="2" w:tplc="2C0A0005" w:tentative="1">
      <w:start w:val="1"/>
      <w:numFmt w:val="bullet"/>
      <w:lvlText w:val=""/>
      <w:lvlJc w:val="left"/>
      <w:pPr>
        <w:ind w:left="3208" w:hanging="360"/>
      </w:pPr>
      <w:rPr>
        <w:rFonts w:ascii="Wingdings" w:hAnsi="Wingdings" w:hint="default"/>
      </w:rPr>
    </w:lvl>
    <w:lvl w:ilvl="3" w:tplc="2C0A0001" w:tentative="1">
      <w:start w:val="1"/>
      <w:numFmt w:val="bullet"/>
      <w:lvlText w:val=""/>
      <w:lvlJc w:val="left"/>
      <w:pPr>
        <w:ind w:left="3928" w:hanging="360"/>
      </w:pPr>
      <w:rPr>
        <w:rFonts w:ascii="Symbol" w:hAnsi="Symbol" w:hint="default"/>
      </w:rPr>
    </w:lvl>
    <w:lvl w:ilvl="4" w:tplc="2C0A0003" w:tentative="1">
      <w:start w:val="1"/>
      <w:numFmt w:val="bullet"/>
      <w:lvlText w:val="o"/>
      <w:lvlJc w:val="left"/>
      <w:pPr>
        <w:ind w:left="4648" w:hanging="360"/>
      </w:pPr>
      <w:rPr>
        <w:rFonts w:ascii="Courier New" w:hAnsi="Courier New" w:cs="Courier New" w:hint="default"/>
      </w:rPr>
    </w:lvl>
    <w:lvl w:ilvl="5" w:tplc="2C0A0005" w:tentative="1">
      <w:start w:val="1"/>
      <w:numFmt w:val="bullet"/>
      <w:lvlText w:val=""/>
      <w:lvlJc w:val="left"/>
      <w:pPr>
        <w:ind w:left="5368" w:hanging="360"/>
      </w:pPr>
      <w:rPr>
        <w:rFonts w:ascii="Wingdings" w:hAnsi="Wingdings" w:hint="default"/>
      </w:rPr>
    </w:lvl>
    <w:lvl w:ilvl="6" w:tplc="2C0A0001" w:tentative="1">
      <w:start w:val="1"/>
      <w:numFmt w:val="bullet"/>
      <w:lvlText w:val=""/>
      <w:lvlJc w:val="left"/>
      <w:pPr>
        <w:ind w:left="6088" w:hanging="360"/>
      </w:pPr>
      <w:rPr>
        <w:rFonts w:ascii="Symbol" w:hAnsi="Symbol" w:hint="default"/>
      </w:rPr>
    </w:lvl>
    <w:lvl w:ilvl="7" w:tplc="2C0A0003" w:tentative="1">
      <w:start w:val="1"/>
      <w:numFmt w:val="bullet"/>
      <w:lvlText w:val="o"/>
      <w:lvlJc w:val="left"/>
      <w:pPr>
        <w:ind w:left="6808" w:hanging="360"/>
      </w:pPr>
      <w:rPr>
        <w:rFonts w:ascii="Courier New" w:hAnsi="Courier New" w:cs="Courier New" w:hint="default"/>
      </w:rPr>
    </w:lvl>
    <w:lvl w:ilvl="8" w:tplc="2C0A0005" w:tentative="1">
      <w:start w:val="1"/>
      <w:numFmt w:val="bullet"/>
      <w:lvlText w:val=""/>
      <w:lvlJc w:val="left"/>
      <w:pPr>
        <w:ind w:left="7528" w:hanging="360"/>
      </w:pPr>
      <w:rPr>
        <w:rFonts w:ascii="Wingdings" w:hAnsi="Wingdings" w:hint="default"/>
      </w:rPr>
    </w:lvl>
  </w:abstractNum>
  <w:abstractNum w:abstractNumId="7" w15:restartNumberingAfterBreak="0">
    <w:nsid w:val="3734165E"/>
    <w:multiLevelType w:val="multilevel"/>
    <w:tmpl w:val="2826B1E6"/>
    <w:styleLink w:val="ListaInformtica"/>
    <w:lvl w:ilvl="0">
      <w:start w:val="20"/>
      <w:numFmt w:val="decimal"/>
      <w:pStyle w:val="Ttulo2"/>
      <w:suff w:val="space"/>
      <w:lvlText w:val="%1."/>
      <w:lvlJc w:val="left"/>
      <w:pPr>
        <w:ind w:left="0" w:firstLine="0"/>
      </w:pPr>
      <w:rPr>
        <w:rFonts w:ascii="Verdana" w:hAnsi="Verdana" w:hint="default"/>
        <w:smallCaps/>
        <w:sz w:val="20"/>
        <w:u w:val="none"/>
      </w:rPr>
    </w:lvl>
    <w:lvl w:ilvl="1">
      <w:start w:val="1"/>
      <w:numFmt w:val="lowerLetter"/>
      <w:lvlRestart w:val="0"/>
      <w:pStyle w:val="Ttulo3"/>
      <w:suff w:val="space"/>
      <w:lvlText w:val="%1.%2."/>
      <w:lvlJc w:val="left"/>
      <w:pPr>
        <w:ind w:left="1758" w:hanging="340"/>
      </w:pPr>
      <w:rPr>
        <w:rFonts w:ascii="Verdana" w:hAnsi="Verdana" w:hint="default"/>
        <w:sz w:val="20"/>
      </w:rPr>
    </w:lvl>
    <w:lvl w:ilvl="2">
      <w:start w:val="1"/>
      <w:numFmt w:val="lowerLetter"/>
      <w:suff w:val="space"/>
      <w:lvlText w:val="%3."/>
      <w:lvlJc w:val="left"/>
      <w:pPr>
        <w:ind w:left="284" w:hanging="284"/>
      </w:pPr>
      <w:rPr>
        <w:rFonts w:hint="default"/>
      </w:rPr>
    </w:lvl>
    <w:lvl w:ilvl="3">
      <w:start w:val="1"/>
      <w:numFmt w:val="decimal"/>
      <w:suff w:val="space"/>
      <w:lvlText w:val="%4."/>
      <w:lvlJc w:val="left"/>
      <w:pPr>
        <w:ind w:left="737" w:hanging="34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7EE7251"/>
    <w:multiLevelType w:val="hybridMultilevel"/>
    <w:tmpl w:val="6C1A8E1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9" w15:restartNumberingAfterBreak="0">
    <w:nsid w:val="39DE27E6"/>
    <w:multiLevelType w:val="hybridMultilevel"/>
    <w:tmpl w:val="CAA803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DD00C73"/>
    <w:multiLevelType w:val="multilevel"/>
    <w:tmpl w:val="9940C48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6F1A55"/>
    <w:multiLevelType w:val="multilevel"/>
    <w:tmpl w:val="94922262"/>
    <w:lvl w:ilvl="0">
      <w:start w:val="100"/>
      <w:numFmt w:val="decimal"/>
      <w:pStyle w:val="Ttulo1Informtica"/>
      <w:suff w:val="space"/>
      <w:lvlText w:val="%1."/>
      <w:lvlJc w:val="left"/>
      <w:pPr>
        <w:ind w:left="964" w:hanging="964"/>
      </w:pPr>
      <w:rPr>
        <w:rFonts w:ascii="Verdana" w:hAnsi="Verdana" w:hint="default"/>
        <w:b/>
        <w:smallCaps/>
        <w:sz w:val="20"/>
        <w:u w:val="none"/>
      </w:rPr>
    </w:lvl>
    <w:lvl w:ilvl="1">
      <w:start w:val="1"/>
      <w:numFmt w:val="lowerLetter"/>
      <w:suff w:val="space"/>
      <w:lvlText w:val="%2."/>
      <w:lvlJc w:val="left"/>
      <w:pPr>
        <w:ind w:left="340" w:hanging="340"/>
      </w:pPr>
      <w:rPr>
        <w:rFonts w:hint="default"/>
      </w:rPr>
    </w:lvl>
    <w:lvl w:ilvl="2">
      <w:start w:val="1"/>
      <w:numFmt w:val="decimal"/>
      <w:suff w:val="space"/>
      <w:lvlText w:val="%3."/>
      <w:lvlJc w:val="left"/>
      <w:pPr>
        <w:ind w:left="284" w:hanging="284"/>
      </w:pPr>
      <w:rPr>
        <w:rFonts w:hint="default"/>
      </w:rPr>
    </w:lvl>
    <w:lvl w:ilvl="3">
      <w:start w:val="1"/>
      <w:numFmt w:val="bullet"/>
      <w:suff w:val="space"/>
      <w:lvlText w:val=""/>
      <w:lvlJc w:val="left"/>
      <w:pPr>
        <w:ind w:left="737" w:hanging="34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4942BC8"/>
    <w:multiLevelType w:val="hybridMultilevel"/>
    <w:tmpl w:val="B7EE9DE8"/>
    <w:lvl w:ilvl="0" w:tplc="2C0A0001">
      <w:start w:val="1"/>
      <w:numFmt w:val="bullet"/>
      <w:lvlText w:val=""/>
      <w:lvlJc w:val="left"/>
      <w:pPr>
        <w:ind w:left="1060" w:hanging="360"/>
      </w:pPr>
      <w:rPr>
        <w:rFonts w:ascii="Symbol" w:hAnsi="Symbol" w:hint="default"/>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13" w15:restartNumberingAfterBreak="0">
    <w:nsid w:val="484E26B7"/>
    <w:multiLevelType w:val="hybridMultilevel"/>
    <w:tmpl w:val="BBE03936"/>
    <w:lvl w:ilvl="0" w:tplc="58484F22">
      <w:start w:val="1"/>
      <w:numFmt w:val="bullet"/>
      <w:pStyle w:val="Vietasclases1nivel"/>
      <w:lvlText w:val=""/>
      <w:lvlPicBulletId w:val="0"/>
      <w:lvlJc w:val="left"/>
      <w:pPr>
        <w:tabs>
          <w:tab w:val="num" w:pos="720"/>
        </w:tabs>
        <w:ind w:left="720" w:hanging="360"/>
      </w:pPr>
      <w:rPr>
        <w:rFonts w:ascii="Symbol" w:hAnsi="Symbol" w:hint="default"/>
        <w:color w:val="auto"/>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5A4429"/>
    <w:multiLevelType w:val="hybridMultilevel"/>
    <w:tmpl w:val="E402D9A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5" w15:restartNumberingAfterBreak="0">
    <w:nsid w:val="522925E2"/>
    <w:multiLevelType w:val="hybridMultilevel"/>
    <w:tmpl w:val="F74825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8106ADD"/>
    <w:multiLevelType w:val="hybridMultilevel"/>
    <w:tmpl w:val="9CB2E8A2"/>
    <w:lvl w:ilvl="0" w:tplc="BC9E7EE0">
      <w:start w:val="1"/>
      <w:numFmt w:val="bullet"/>
      <w:lvlText w:val=""/>
      <w:lvlJc w:val="left"/>
      <w:pPr>
        <w:ind w:left="720" w:hanging="360"/>
      </w:pPr>
      <w:rPr>
        <w:rFonts w:ascii="Symbol" w:hAnsi="Symbol" w:hint="default"/>
      </w:rPr>
    </w:lvl>
    <w:lvl w:ilvl="1" w:tplc="080A0003">
      <w:numFmt w:val="bullet"/>
      <w:lvlText w:val="•"/>
      <w:lvlJc w:val="left"/>
      <w:pPr>
        <w:ind w:left="1440" w:hanging="360"/>
      </w:pPr>
      <w:rPr>
        <w:rFonts w:ascii="Verdana" w:eastAsiaTheme="minorEastAsia" w:hAnsi="Verdana"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EEE7115"/>
    <w:multiLevelType w:val="hybridMultilevel"/>
    <w:tmpl w:val="05780E54"/>
    <w:lvl w:ilvl="0" w:tplc="BC9E7EE0">
      <w:start w:val="1"/>
      <w:numFmt w:val="bullet"/>
      <w:pStyle w:val="VietasEcomder1nivel"/>
      <w:lvlText w:val=""/>
      <w:lvlJc w:val="left"/>
      <w:pPr>
        <w:tabs>
          <w:tab w:val="num" w:pos="720"/>
        </w:tabs>
        <w:ind w:left="360" w:firstLine="0"/>
      </w:pPr>
      <w:rPr>
        <w:rFonts w:ascii="Symbol" w:hAnsi="Symbol" w:hint="default"/>
      </w:rPr>
    </w:lvl>
    <w:lvl w:ilvl="1" w:tplc="080A0003">
      <w:start w:val="1"/>
      <w:numFmt w:val="bullet"/>
      <w:lvlText w:val="o"/>
      <w:lvlJc w:val="left"/>
      <w:pPr>
        <w:tabs>
          <w:tab w:val="num" w:pos="1440"/>
        </w:tabs>
        <w:ind w:left="1440" w:hanging="360"/>
      </w:pPr>
      <w:rPr>
        <w:rFonts w:ascii="Courier New" w:hAnsi="Courier New" w:hint="default"/>
      </w:rPr>
    </w:lvl>
    <w:lvl w:ilvl="2" w:tplc="080A0005">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BC58C6"/>
    <w:multiLevelType w:val="hybridMultilevel"/>
    <w:tmpl w:val="F10E3D6E"/>
    <w:lvl w:ilvl="0" w:tplc="2C0A0001">
      <w:start w:val="1"/>
      <w:numFmt w:val="bullet"/>
      <w:lvlText w:val="o"/>
      <w:lvlJc w:val="left"/>
      <w:pPr>
        <w:ind w:left="1429" w:hanging="360"/>
      </w:pPr>
      <w:rPr>
        <w:rFonts w:ascii="Courier New" w:hAnsi="Courier New" w:cs="Courier New" w:hint="default"/>
      </w:rPr>
    </w:lvl>
    <w:lvl w:ilvl="1" w:tplc="98009E70"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15:restartNumberingAfterBreak="0">
    <w:nsid w:val="701530B8"/>
    <w:multiLevelType w:val="multilevel"/>
    <w:tmpl w:val="2DFED72A"/>
    <w:lvl w:ilvl="0">
      <w:start w:val="1"/>
      <w:numFmt w:val="upperRoman"/>
      <w:suff w:val="space"/>
      <w:lvlText w:val="%1."/>
      <w:lvlJc w:val="left"/>
      <w:pPr>
        <w:ind w:left="0" w:firstLine="0"/>
      </w:pPr>
      <w:rPr>
        <w:rFonts w:ascii="Verdana" w:hAnsi="Verdana" w:hint="default"/>
        <w:b/>
        <w:bCs w:val="0"/>
        <w:i w:val="0"/>
        <w:iCs w:val="0"/>
        <w:caps w:val="0"/>
        <w:smallCaps w:val="0"/>
        <w:strike w:val="0"/>
        <w:dstrike w:val="0"/>
        <w:outline w:val="0"/>
        <w:shadow w:val="0"/>
        <w:emboss w:val="0"/>
        <w:imprint w:val="0"/>
        <w:noProof w:val="0"/>
        <w:vanish w:val="0"/>
        <w:spacing w:val="0"/>
        <w:kern w:val="0"/>
        <w:position w:val="0"/>
        <w:sz w:val="20"/>
        <w:u w:val="none"/>
        <w:vertAlign w:val="baseline"/>
        <w:em w:val="none"/>
      </w:rPr>
    </w:lvl>
    <w:lvl w:ilvl="1">
      <w:start w:val="1"/>
      <w:numFmt w:val="lowerLetter"/>
      <w:lvlRestart w:val="0"/>
      <w:suff w:val="space"/>
      <w:lvlText w:val="%1.%2."/>
      <w:lvlJc w:val="left"/>
      <w:pPr>
        <w:ind w:left="0" w:firstLine="0"/>
      </w:pPr>
      <w:rPr>
        <w:rFonts w:ascii="Verdana" w:hAnsi="Verdana" w:hint="default"/>
        <w:b/>
        <w:i w:val="0"/>
        <w:sz w:val="20"/>
      </w:rPr>
    </w:lvl>
    <w:lvl w:ilvl="2">
      <w:start w:val="1"/>
      <w:numFmt w:val="decimal"/>
      <w:lvlRestart w:val="0"/>
      <w:suff w:val="space"/>
      <w:lvlText w:val="%1.%2.%3."/>
      <w:lvlJc w:val="left"/>
      <w:pPr>
        <w:ind w:left="0" w:firstLine="0"/>
      </w:pPr>
      <w:rPr>
        <w:rFonts w:ascii="Verdana" w:hAnsi="Verdana" w:hint="default"/>
        <w:sz w:val="20"/>
      </w:rPr>
    </w:lvl>
    <w:lvl w:ilvl="3">
      <w:start w:val="1"/>
      <w:numFmt w:val="decimal"/>
      <w:lvlText w:val="(%4)"/>
      <w:lvlJc w:val="left"/>
      <w:pPr>
        <w:tabs>
          <w:tab w:val="num" w:pos="1808"/>
        </w:tabs>
        <w:ind w:left="1071" w:firstLine="0"/>
      </w:pPr>
      <w:rPr>
        <w:rFonts w:hint="default"/>
      </w:rPr>
    </w:lvl>
    <w:lvl w:ilvl="4">
      <w:start w:val="1"/>
      <w:numFmt w:val="lowerLetter"/>
      <w:lvlText w:val="(%5)"/>
      <w:lvlJc w:val="left"/>
      <w:pPr>
        <w:tabs>
          <w:tab w:val="num" w:pos="2165"/>
        </w:tabs>
        <w:ind w:left="1428" w:firstLine="0"/>
      </w:pPr>
      <w:rPr>
        <w:rFonts w:hint="default"/>
      </w:rPr>
    </w:lvl>
    <w:lvl w:ilvl="5">
      <w:start w:val="1"/>
      <w:numFmt w:val="lowerRoman"/>
      <w:lvlText w:val="(%6)"/>
      <w:lvlJc w:val="left"/>
      <w:pPr>
        <w:tabs>
          <w:tab w:val="num" w:pos="2522"/>
        </w:tabs>
        <w:ind w:left="1785" w:firstLine="0"/>
      </w:pPr>
      <w:rPr>
        <w:rFonts w:hint="default"/>
      </w:rPr>
    </w:lvl>
    <w:lvl w:ilvl="6">
      <w:start w:val="1"/>
      <w:numFmt w:val="decimal"/>
      <w:lvlText w:val="%7."/>
      <w:lvlJc w:val="left"/>
      <w:pPr>
        <w:tabs>
          <w:tab w:val="num" w:pos="2879"/>
        </w:tabs>
        <w:ind w:left="2142" w:firstLine="0"/>
      </w:pPr>
      <w:rPr>
        <w:rFonts w:hint="default"/>
      </w:rPr>
    </w:lvl>
    <w:lvl w:ilvl="7">
      <w:start w:val="1"/>
      <w:numFmt w:val="lowerLetter"/>
      <w:lvlText w:val="%8."/>
      <w:lvlJc w:val="left"/>
      <w:pPr>
        <w:tabs>
          <w:tab w:val="num" w:pos="3236"/>
        </w:tabs>
        <w:ind w:left="2499" w:firstLine="0"/>
      </w:pPr>
      <w:rPr>
        <w:rFonts w:hint="default"/>
      </w:rPr>
    </w:lvl>
    <w:lvl w:ilvl="8">
      <w:start w:val="1"/>
      <w:numFmt w:val="lowerRoman"/>
      <w:lvlText w:val="%9."/>
      <w:lvlJc w:val="left"/>
      <w:pPr>
        <w:tabs>
          <w:tab w:val="num" w:pos="3593"/>
        </w:tabs>
        <w:ind w:left="2856" w:firstLine="0"/>
      </w:pPr>
      <w:rPr>
        <w:rFonts w:hint="default"/>
      </w:rPr>
    </w:lvl>
  </w:abstractNum>
  <w:abstractNum w:abstractNumId="20" w15:restartNumberingAfterBreak="0">
    <w:nsid w:val="715B00C1"/>
    <w:multiLevelType w:val="hybridMultilevel"/>
    <w:tmpl w:val="671ABD96"/>
    <w:lvl w:ilvl="0" w:tplc="641CF21C">
      <w:numFmt w:val="bullet"/>
      <w:lvlText w:val="•"/>
      <w:lvlJc w:val="left"/>
      <w:pPr>
        <w:ind w:left="1780" w:hanging="360"/>
      </w:pPr>
      <w:rPr>
        <w:rFonts w:ascii="Verdana" w:eastAsiaTheme="minorEastAsia" w:hAnsi="Verdana" w:cstheme="minorBidi" w:hint="default"/>
      </w:rPr>
    </w:lvl>
    <w:lvl w:ilvl="1" w:tplc="C0CA9EAC" w:tentative="1">
      <w:start w:val="1"/>
      <w:numFmt w:val="bullet"/>
      <w:lvlText w:val="o"/>
      <w:lvlJc w:val="left"/>
      <w:pPr>
        <w:ind w:left="1780" w:hanging="360"/>
      </w:pPr>
      <w:rPr>
        <w:rFonts w:ascii="Courier New" w:hAnsi="Courier New" w:cs="Courier New" w:hint="default"/>
      </w:rPr>
    </w:lvl>
    <w:lvl w:ilvl="2" w:tplc="B53C42EC" w:tentative="1">
      <w:start w:val="1"/>
      <w:numFmt w:val="bullet"/>
      <w:lvlText w:val=""/>
      <w:lvlJc w:val="left"/>
      <w:pPr>
        <w:ind w:left="2500" w:hanging="360"/>
      </w:pPr>
      <w:rPr>
        <w:rFonts w:ascii="Wingdings" w:hAnsi="Wingdings" w:hint="default"/>
      </w:rPr>
    </w:lvl>
    <w:lvl w:ilvl="3" w:tplc="C1DCA556" w:tentative="1">
      <w:start w:val="1"/>
      <w:numFmt w:val="bullet"/>
      <w:lvlText w:val=""/>
      <w:lvlJc w:val="left"/>
      <w:pPr>
        <w:ind w:left="3220" w:hanging="360"/>
      </w:pPr>
      <w:rPr>
        <w:rFonts w:ascii="Symbol" w:hAnsi="Symbol" w:hint="default"/>
      </w:rPr>
    </w:lvl>
    <w:lvl w:ilvl="4" w:tplc="5B2659CE" w:tentative="1">
      <w:start w:val="1"/>
      <w:numFmt w:val="bullet"/>
      <w:lvlText w:val="o"/>
      <w:lvlJc w:val="left"/>
      <w:pPr>
        <w:ind w:left="3940" w:hanging="360"/>
      </w:pPr>
      <w:rPr>
        <w:rFonts w:ascii="Courier New" w:hAnsi="Courier New" w:cs="Courier New" w:hint="default"/>
      </w:rPr>
    </w:lvl>
    <w:lvl w:ilvl="5" w:tplc="B9FC89BC" w:tentative="1">
      <w:start w:val="1"/>
      <w:numFmt w:val="bullet"/>
      <w:lvlText w:val=""/>
      <w:lvlJc w:val="left"/>
      <w:pPr>
        <w:ind w:left="4660" w:hanging="360"/>
      </w:pPr>
      <w:rPr>
        <w:rFonts w:ascii="Wingdings" w:hAnsi="Wingdings" w:hint="default"/>
      </w:rPr>
    </w:lvl>
    <w:lvl w:ilvl="6" w:tplc="9216F262" w:tentative="1">
      <w:start w:val="1"/>
      <w:numFmt w:val="bullet"/>
      <w:lvlText w:val=""/>
      <w:lvlJc w:val="left"/>
      <w:pPr>
        <w:ind w:left="5380" w:hanging="360"/>
      </w:pPr>
      <w:rPr>
        <w:rFonts w:ascii="Symbol" w:hAnsi="Symbol" w:hint="default"/>
      </w:rPr>
    </w:lvl>
    <w:lvl w:ilvl="7" w:tplc="2F32DB0E" w:tentative="1">
      <w:start w:val="1"/>
      <w:numFmt w:val="bullet"/>
      <w:lvlText w:val="o"/>
      <w:lvlJc w:val="left"/>
      <w:pPr>
        <w:ind w:left="6100" w:hanging="360"/>
      </w:pPr>
      <w:rPr>
        <w:rFonts w:ascii="Courier New" w:hAnsi="Courier New" w:cs="Courier New" w:hint="default"/>
      </w:rPr>
    </w:lvl>
    <w:lvl w:ilvl="8" w:tplc="3A6471E2" w:tentative="1">
      <w:start w:val="1"/>
      <w:numFmt w:val="bullet"/>
      <w:lvlText w:val=""/>
      <w:lvlJc w:val="left"/>
      <w:pPr>
        <w:ind w:left="6820" w:hanging="360"/>
      </w:pPr>
      <w:rPr>
        <w:rFonts w:ascii="Wingdings" w:hAnsi="Wingdings" w:hint="default"/>
      </w:rPr>
    </w:lvl>
  </w:abstractNum>
  <w:abstractNum w:abstractNumId="21" w15:restartNumberingAfterBreak="0">
    <w:nsid w:val="738F106C"/>
    <w:multiLevelType w:val="hybridMultilevel"/>
    <w:tmpl w:val="92A070EC"/>
    <w:lvl w:ilvl="0" w:tplc="C694C46E">
      <w:start w:val="1"/>
      <w:numFmt w:val="bullet"/>
      <w:lvlText w:val=""/>
      <w:lvlJc w:val="left"/>
      <w:pPr>
        <w:ind w:left="1060" w:hanging="360"/>
      </w:pPr>
      <w:rPr>
        <w:rFonts w:ascii="Symbol" w:hAnsi="Symbol" w:hint="default"/>
      </w:rPr>
    </w:lvl>
    <w:lvl w:ilvl="1" w:tplc="6AE43994" w:tentative="1">
      <w:start w:val="1"/>
      <w:numFmt w:val="bullet"/>
      <w:lvlText w:val="o"/>
      <w:lvlJc w:val="left"/>
      <w:pPr>
        <w:ind w:left="1780" w:hanging="360"/>
      </w:pPr>
      <w:rPr>
        <w:rFonts w:ascii="Courier New" w:hAnsi="Courier New" w:cs="Courier New" w:hint="default"/>
      </w:rPr>
    </w:lvl>
    <w:lvl w:ilvl="2" w:tplc="38CC76EE" w:tentative="1">
      <w:start w:val="1"/>
      <w:numFmt w:val="bullet"/>
      <w:lvlText w:val=""/>
      <w:lvlJc w:val="left"/>
      <w:pPr>
        <w:ind w:left="2500" w:hanging="360"/>
      </w:pPr>
      <w:rPr>
        <w:rFonts w:ascii="Wingdings" w:hAnsi="Wingdings" w:hint="default"/>
      </w:rPr>
    </w:lvl>
    <w:lvl w:ilvl="3" w:tplc="2984159A" w:tentative="1">
      <w:start w:val="1"/>
      <w:numFmt w:val="bullet"/>
      <w:lvlText w:val=""/>
      <w:lvlJc w:val="left"/>
      <w:pPr>
        <w:ind w:left="3220" w:hanging="360"/>
      </w:pPr>
      <w:rPr>
        <w:rFonts w:ascii="Symbol" w:hAnsi="Symbol" w:hint="default"/>
      </w:rPr>
    </w:lvl>
    <w:lvl w:ilvl="4" w:tplc="FC4A61F0" w:tentative="1">
      <w:start w:val="1"/>
      <w:numFmt w:val="bullet"/>
      <w:lvlText w:val="o"/>
      <w:lvlJc w:val="left"/>
      <w:pPr>
        <w:ind w:left="3940" w:hanging="360"/>
      </w:pPr>
      <w:rPr>
        <w:rFonts w:ascii="Courier New" w:hAnsi="Courier New" w:cs="Courier New" w:hint="default"/>
      </w:rPr>
    </w:lvl>
    <w:lvl w:ilvl="5" w:tplc="9B06D074" w:tentative="1">
      <w:start w:val="1"/>
      <w:numFmt w:val="bullet"/>
      <w:lvlText w:val=""/>
      <w:lvlJc w:val="left"/>
      <w:pPr>
        <w:ind w:left="4660" w:hanging="360"/>
      </w:pPr>
      <w:rPr>
        <w:rFonts w:ascii="Wingdings" w:hAnsi="Wingdings" w:hint="default"/>
      </w:rPr>
    </w:lvl>
    <w:lvl w:ilvl="6" w:tplc="A14EA692" w:tentative="1">
      <w:start w:val="1"/>
      <w:numFmt w:val="bullet"/>
      <w:lvlText w:val=""/>
      <w:lvlJc w:val="left"/>
      <w:pPr>
        <w:ind w:left="5380" w:hanging="360"/>
      </w:pPr>
      <w:rPr>
        <w:rFonts w:ascii="Symbol" w:hAnsi="Symbol" w:hint="default"/>
      </w:rPr>
    </w:lvl>
    <w:lvl w:ilvl="7" w:tplc="A4C0E2A2" w:tentative="1">
      <w:start w:val="1"/>
      <w:numFmt w:val="bullet"/>
      <w:lvlText w:val="o"/>
      <w:lvlJc w:val="left"/>
      <w:pPr>
        <w:ind w:left="6100" w:hanging="360"/>
      </w:pPr>
      <w:rPr>
        <w:rFonts w:ascii="Courier New" w:hAnsi="Courier New" w:cs="Courier New" w:hint="default"/>
      </w:rPr>
    </w:lvl>
    <w:lvl w:ilvl="8" w:tplc="F2C2814E" w:tentative="1">
      <w:start w:val="1"/>
      <w:numFmt w:val="bullet"/>
      <w:lvlText w:val=""/>
      <w:lvlJc w:val="left"/>
      <w:pPr>
        <w:ind w:left="6820" w:hanging="360"/>
      </w:pPr>
      <w:rPr>
        <w:rFonts w:ascii="Wingdings" w:hAnsi="Wingdings" w:hint="default"/>
      </w:rPr>
    </w:lvl>
  </w:abstractNum>
  <w:abstractNum w:abstractNumId="22" w15:restartNumberingAfterBreak="0">
    <w:nsid w:val="747D4251"/>
    <w:multiLevelType w:val="multilevel"/>
    <w:tmpl w:val="47F87298"/>
    <w:lvl w:ilvl="0">
      <w:start w:val="1"/>
      <w:numFmt w:val="upperRoman"/>
      <w:pStyle w:val="Ttulo1Informtica0"/>
      <w:suff w:val="space"/>
      <w:lvlText w:val="%1."/>
      <w:lvlJc w:val="left"/>
      <w:pPr>
        <w:ind w:left="964" w:hanging="964"/>
      </w:pPr>
      <w:rPr>
        <w:rFonts w:ascii="Verdana" w:hAnsi="Verdana" w:hint="default"/>
        <w:b/>
        <w:smallCaps/>
        <w:sz w:val="20"/>
        <w:u w:val="none"/>
      </w:rPr>
    </w:lvl>
    <w:lvl w:ilvl="1">
      <w:start w:val="20"/>
      <w:numFmt w:val="decimal"/>
      <w:lvlRestart w:val="0"/>
      <w:pStyle w:val="Ttulo2Informtica"/>
      <w:suff w:val="space"/>
      <w:lvlText w:val="%2."/>
      <w:lvlJc w:val="left"/>
      <w:pPr>
        <w:ind w:left="766" w:hanging="340"/>
      </w:pPr>
      <w:rPr>
        <w:rFonts w:hint="default"/>
      </w:rPr>
    </w:lvl>
    <w:lvl w:ilvl="2">
      <w:start w:val="1"/>
      <w:numFmt w:val="lowerLetter"/>
      <w:pStyle w:val="Ttulo3Informtica"/>
      <w:suff w:val="space"/>
      <w:lvlText w:val="%3."/>
      <w:lvlJc w:val="left"/>
      <w:pPr>
        <w:ind w:left="284" w:hanging="284"/>
      </w:pPr>
      <w:rPr>
        <w:rFonts w:hint="default"/>
      </w:rPr>
    </w:lvl>
    <w:lvl w:ilvl="3">
      <w:start w:val="1"/>
      <w:numFmt w:val="decimal"/>
      <w:suff w:val="space"/>
      <w:lvlText w:val="%4."/>
      <w:lvlJc w:val="left"/>
      <w:pPr>
        <w:ind w:left="737" w:hanging="34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17"/>
  </w:num>
  <w:num w:numId="3">
    <w:abstractNumId w:val="4"/>
  </w:num>
  <w:num w:numId="4">
    <w:abstractNumId w:val="7"/>
    <w:lvlOverride w:ilvl="0">
      <w:lvl w:ilvl="0">
        <w:start w:val="20"/>
        <w:numFmt w:val="decimal"/>
        <w:pStyle w:val="Ttulo2"/>
        <w:suff w:val="space"/>
        <w:lvlText w:val="%1."/>
        <w:lvlJc w:val="left"/>
        <w:pPr>
          <w:ind w:left="0" w:firstLine="0"/>
        </w:pPr>
        <w:rPr>
          <w:rFonts w:ascii="Verdana" w:hAnsi="Verdana" w:hint="default"/>
          <w:smallCaps/>
          <w:sz w:val="20"/>
          <w:u w:val="none"/>
        </w:rPr>
      </w:lvl>
    </w:lvlOverride>
    <w:lvlOverride w:ilvl="1">
      <w:lvl w:ilvl="1">
        <w:start w:val="1"/>
        <w:numFmt w:val="lowerLetter"/>
        <w:lvlRestart w:val="0"/>
        <w:pStyle w:val="Ttulo3"/>
        <w:suff w:val="space"/>
        <w:lvlText w:val="%1.%2."/>
        <w:lvlJc w:val="left"/>
        <w:pPr>
          <w:ind w:left="1758" w:hanging="340"/>
        </w:pPr>
        <w:rPr>
          <w:rFonts w:ascii="Verdana" w:hAnsi="Verdana" w:hint="default"/>
          <w:sz w:val="20"/>
        </w:rPr>
      </w:lvl>
    </w:lvlOverride>
    <w:lvlOverride w:ilvl="2">
      <w:lvl w:ilvl="2">
        <w:start w:val="1"/>
        <w:numFmt w:val="lowerLetter"/>
        <w:suff w:val="space"/>
        <w:lvlText w:val="%3."/>
        <w:lvlJc w:val="left"/>
        <w:pPr>
          <w:ind w:left="284" w:hanging="284"/>
        </w:pPr>
        <w:rPr>
          <w:rFonts w:hint="default"/>
        </w:rPr>
      </w:lvl>
    </w:lvlOverride>
    <w:lvlOverride w:ilvl="3">
      <w:lvl w:ilvl="3">
        <w:start w:val="1"/>
        <w:numFmt w:val="decimal"/>
        <w:suff w:val="space"/>
        <w:lvlText w:val="%4."/>
        <w:lvlJc w:val="left"/>
        <w:pPr>
          <w:ind w:left="737" w:hanging="340"/>
        </w:pPr>
        <w:rPr>
          <w:rFonts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1"/>
  </w:num>
  <w:num w:numId="6">
    <w:abstractNumId w:val="22"/>
  </w:num>
  <w:num w:numId="7">
    <w:abstractNumId w:val="7"/>
  </w:num>
  <w:num w:numId="8">
    <w:abstractNumId w:val="19"/>
  </w:num>
  <w:num w:numId="9">
    <w:abstractNumId w:val="18"/>
  </w:num>
  <w:num w:numId="10">
    <w:abstractNumId w:val="16"/>
  </w:num>
  <w:num w:numId="11">
    <w:abstractNumId w:val="6"/>
  </w:num>
  <w:num w:numId="12">
    <w:abstractNumId w:val="20"/>
  </w:num>
  <w:num w:numId="13">
    <w:abstractNumId w:val="7"/>
    <w:lvlOverride w:ilvl="0">
      <w:startOverride w:val="20"/>
      <w:lvl w:ilvl="0">
        <w:start w:val="20"/>
        <w:numFmt w:val="decimal"/>
        <w:pStyle w:val="Ttulo2"/>
        <w:suff w:val="space"/>
        <w:lvlText w:val="%1."/>
        <w:lvlJc w:val="left"/>
        <w:pPr>
          <w:ind w:left="0" w:firstLine="0"/>
        </w:pPr>
        <w:rPr>
          <w:rFonts w:ascii="Verdana" w:hAnsi="Verdana" w:hint="default"/>
          <w:smallCaps/>
          <w:sz w:val="20"/>
          <w:u w:val="none"/>
        </w:rPr>
      </w:lvl>
    </w:lvlOverride>
    <w:lvlOverride w:ilvl="1">
      <w:startOverride w:val="1"/>
      <w:lvl w:ilvl="1">
        <w:start w:val="1"/>
        <w:numFmt w:val="lowerLetter"/>
        <w:lvlRestart w:val="0"/>
        <w:pStyle w:val="Ttulo3"/>
        <w:suff w:val="space"/>
        <w:lvlText w:val="%1.%2."/>
        <w:lvlJc w:val="left"/>
        <w:pPr>
          <w:ind w:left="1758" w:hanging="340"/>
        </w:pPr>
        <w:rPr>
          <w:rFonts w:ascii="Verdana" w:hAnsi="Verdana" w:hint="default"/>
          <w:sz w:val="20"/>
        </w:rPr>
      </w:lvl>
    </w:lvlOverride>
    <w:lvlOverride w:ilvl="2">
      <w:startOverride w:val="1"/>
      <w:lvl w:ilvl="2">
        <w:start w:val="1"/>
        <w:numFmt w:val="lowerLetter"/>
        <w:suff w:val="space"/>
        <w:lvlText w:val="%3."/>
        <w:lvlJc w:val="left"/>
        <w:pPr>
          <w:ind w:left="284" w:hanging="284"/>
        </w:pPr>
        <w:rPr>
          <w:rFonts w:hint="default"/>
        </w:rPr>
      </w:lvl>
    </w:lvlOverride>
    <w:lvlOverride w:ilvl="3">
      <w:startOverride w:val="1"/>
      <w:lvl w:ilvl="3">
        <w:start w:val="1"/>
        <w:numFmt w:val="decimal"/>
        <w:suff w:val="space"/>
        <w:lvlText w:val="%4."/>
        <w:lvlJc w:val="left"/>
        <w:pPr>
          <w:ind w:left="737" w:hanging="340"/>
        </w:pPr>
        <w:rPr>
          <w:rFonts w:hint="default"/>
        </w:rPr>
      </w:lvl>
    </w:lvlOverride>
    <w:lvlOverride w:ilvl="4">
      <w:startOverride w:val="1"/>
      <w:lvl w:ilvl="4">
        <w:start w:val="1"/>
        <w:numFmt w:val="bullet"/>
        <w:lvlText w:val=""/>
        <w:lvlJc w:val="left"/>
        <w:pPr>
          <w:ind w:left="1800" w:hanging="360"/>
        </w:pPr>
        <w:rPr>
          <w:rFonts w:ascii="Symbol" w:hAnsi="Symbol"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7"/>
    <w:lvlOverride w:ilvl="0">
      <w:startOverride w:val="20"/>
      <w:lvl w:ilvl="0">
        <w:start w:val="20"/>
        <w:numFmt w:val="decimal"/>
        <w:pStyle w:val="Ttulo2"/>
        <w:suff w:val="space"/>
        <w:lvlText w:val="%1."/>
        <w:lvlJc w:val="left"/>
        <w:pPr>
          <w:ind w:left="0" w:firstLine="0"/>
        </w:pPr>
        <w:rPr>
          <w:rFonts w:ascii="Verdana" w:hAnsi="Verdana" w:hint="default"/>
          <w:smallCaps/>
          <w:sz w:val="20"/>
          <w:u w:val="none"/>
        </w:rPr>
      </w:lvl>
    </w:lvlOverride>
    <w:lvlOverride w:ilvl="1">
      <w:startOverride w:val="1"/>
      <w:lvl w:ilvl="1">
        <w:start w:val="1"/>
        <w:numFmt w:val="lowerLetter"/>
        <w:lvlRestart w:val="0"/>
        <w:pStyle w:val="Ttulo3"/>
        <w:suff w:val="space"/>
        <w:lvlText w:val="%1.%2."/>
        <w:lvlJc w:val="left"/>
        <w:pPr>
          <w:ind w:left="1758" w:hanging="340"/>
        </w:pPr>
        <w:rPr>
          <w:rFonts w:ascii="Verdana" w:hAnsi="Verdana" w:hint="default"/>
          <w:sz w:val="20"/>
        </w:rPr>
      </w:lvl>
    </w:lvlOverride>
    <w:lvlOverride w:ilvl="2">
      <w:startOverride w:val="1"/>
      <w:lvl w:ilvl="2">
        <w:start w:val="1"/>
        <w:numFmt w:val="lowerLetter"/>
        <w:suff w:val="space"/>
        <w:lvlText w:val="%3."/>
        <w:lvlJc w:val="left"/>
        <w:pPr>
          <w:ind w:left="284" w:hanging="284"/>
        </w:pPr>
        <w:rPr>
          <w:rFonts w:hint="default"/>
        </w:rPr>
      </w:lvl>
    </w:lvlOverride>
    <w:lvlOverride w:ilvl="3">
      <w:startOverride w:val="1"/>
      <w:lvl w:ilvl="3">
        <w:start w:val="1"/>
        <w:numFmt w:val="decimal"/>
        <w:suff w:val="space"/>
        <w:lvlText w:val="%4."/>
        <w:lvlJc w:val="left"/>
        <w:pPr>
          <w:ind w:left="737" w:hanging="340"/>
        </w:pPr>
        <w:rPr>
          <w:rFonts w:hint="default"/>
        </w:rPr>
      </w:lvl>
    </w:lvlOverride>
    <w:lvlOverride w:ilvl="4">
      <w:startOverride w:val="1"/>
      <w:lvl w:ilvl="4">
        <w:start w:val="1"/>
        <w:numFmt w:val="bullet"/>
        <w:lvlText w:val=""/>
        <w:lvlJc w:val="left"/>
        <w:pPr>
          <w:ind w:left="1800" w:hanging="360"/>
        </w:pPr>
        <w:rPr>
          <w:rFonts w:ascii="Symbol" w:hAnsi="Symbol"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8"/>
  </w:num>
  <w:num w:numId="16">
    <w:abstractNumId w:val="21"/>
  </w:num>
  <w:num w:numId="17">
    <w:abstractNumId w:val="14"/>
  </w:num>
  <w:num w:numId="18">
    <w:abstractNumId w:val="7"/>
    <w:lvlOverride w:ilvl="0">
      <w:startOverride w:val="20"/>
      <w:lvl w:ilvl="0">
        <w:start w:val="20"/>
        <w:numFmt w:val="decimal"/>
        <w:pStyle w:val="Ttulo2"/>
        <w:suff w:val="space"/>
        <w:lvlText w:val="%1."/>
        <w:lvlJc w:val="left"/>
        <w:pPr>
          <w:ind w:left="0" w:firstLine="0"/>
        </w:pPr>
        <w:rPr>
          <w:rFonts w:ascii="Verdana" w:hAnsi="Verdana" w:hint="default"/>
          <w:smallCaps/>
          <w:sz w:val="20"/>
          <w:u w:val="none"/>
        </w:rPr>
      </w:lvl>
    </w:lvlOverride>
    <w:lvlOverride w:ilvl="1">
      <w:startOverride w:val="1"/>
      <w:lvl w:ilvl="1">
        <w:start w:val="1"/>
        <w:numFmt w:val="lowerLetter"/>
        <w:lvlRestart w:val="0"/>
        <w:pStyle w:val="Ttulo3"/>
        <w:suff w:val="space"/>
        <w:lvlText w:val="%1.%2."/>
        <w:lvlJc w:val="left"/>
        <w:pPr>
          <w:ind w:left="1758" w:hanging="340"/>
        </w:pPr>
        <w:rPr>
          <w:rFonts w:ascii="Verdana" w:hAnsi="Verdana" w:hint="default"/>
          <w:sz w:val="20"/>
        </w:rPr>
      </w:lvl>
    </w:lvlOverride>
    <w:lvlOverride w:ilvl="2">
      <w:startOverride w:val="1"/>
      <w:lvl w:ilvl="2">
        <w:start w:val="1"/>
        <w:numFmt w:val="lowerLetter"/>
        <w:suff w:val="space"/>
        <w:lvlText w:val="%3."/>
        <w:lvlJc w:val="left"/>
        <w:pPr>
          <w:ind w:left="284" w:hanging="284"/>
        </w:pPr>
        <w:rPr>
          <w:rFonts w:hint="default"/>
        </w:rPr>
      </w:lvl>
    </w:lvlOverride>
    <w:lvlOverride w:ilvl="3">
      <w:startOverride w:val="1"/>
      <w:lvl w:ilvl="3">
        <w:start w:val="1"/>
        <w:numFmt w:val="decimal"/>
        <w:suff w:val="space"/>
        <w:lvlText w:val="%4."/>
        <w:lvlJc w:val="left"/>
        <w:pPr>
          <w:ind w:left="737" w:hanging="340"/>
        </w:pPr>
        <w:rPr>
          <w:rFonts w:hint="default"/>
        </w:rPr>
      </w:lvl>
    </w:lvlOverride>
    <w:lvlOverride w:ilvl="4">
      <w:startOverride w:val="1"/>
      <w:lvl w:ilvl="4">
        <w:start w:val="1"/>
        <w:numFmt w:val="bullet"/>
        <w:lvlText w:val=""/>
        <w:lvlJc w:val="left"/>
        <w:pPr>
          <w:ind w:left="1800" w:hanging="360"/>
        </w:pPr>
        <w:rPr>
          <w:rFonts w:ascii="Symbol" w:hAnsi="Symbol"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7"/>
    <w:lvlOverride w:ilvl="0">
      <w:lvl w:ilvl="0">
        <w:start w:val="20"/>
        <w:numFmt w:val="decimal"/>
        <w:pStyle w:val="Ttulo2"/>
        <w:suff w:val="space"/>
        <w:lvlText w:val="%1."/>
        <w:lvlJc w:val="left"/>
        <w:pPr>
          <w:ind w:left="0" w:firstLine="0"/>
        </w:pPr>
        <w:rPr>
          <w:rFonts w:ascii="Verdana" w:hAnsi="Verdana" w:hint="default"/>
          <w:smallCaps/>
          <w:sz w:val="20"/>
          <w:u w:val="none"/>
        </w:rPr>
      </w:lvl>
    </w:lvlOverride>
    <w:lvlOverride w:ilvl="1">
      <w:lvl w:ilvl="1">
        <w:start w:val="1"/>
        <w:numFmt w:val="lowerLetter"/>
        <w:lvlRestart w:val="0"/>
        <w:pStyle w:val="Ttulo3"/>
        <w:suff w:val="space"/>
        <w:lvlText w:val="%1.%2."/>
        <w:lvlJc w:val="left"/>
        <w:pPr>
          <w:ind w:left="1758" w:hanging="340"/>
        </w:pPr>
        <w:rPr>
          <w:rFonts w:ascii="Verdana" w:hAnsi="Verdana" w:hint="default"/>
          <w:sz w:val="20"/>
        </w:rPr>
      </w:lvl>
    </w:lvlOverride>
    <w:lvlOverride w:ilvl="2">
      <w:lvl w:ilvl="2">
        <w:start w:val="1"/>
        <w:numFmt w:val="lowerLetter"/>
        <w:suff w:val="space"/>
        <w:lvlText w:val="%3."/>
        <w:lvlJc w:val="left"/>
        <w:pPr>
          <w:ind w:left="284" w:hanging="284"/>
        </w:pPr>
        <w:rPr>
          <w:rFonts w:hint="default"/>
        </w:rPr>
      </w:lvl>
    </w:lvlOverride>
    <w:lvlOverride w:ilvl="3">
      <w:lvl w:ilvl="3">
        <w:start w:val="1"/>
        <w:numFmt w:val="decimal"/>
        <w:suff w:val="space"/>
        <w:lvlText w:val="%4."/>
        <w:lvlJc w:val="left"/>
        <w:pPr>
          <w:ind w:left="737" w:hanging="340"/>
        </w:pPr>
        <w:rPr>
          <w:rFonts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7"/>
  </w:num>
  <w:num w:numId="21">
    <w:abstractNumId w:val="7"/>
    <w:lvlOverride w:ilvl="0">
      <w:startOverride w:val="20"/>
      <w:lvl w:ilvl="0">
        <w:start w:val="20"/>
        <w:numFmt w:val="decimal"/>
        <w:pStyle w:val="Ttulo2"/>
        <w:suff w:val="space"/>
        <w:lvlText w:val="%1."/>
        <w:lvlJc w:val="left"/>
        <w:pPr>
          <w:ind w:left="0" w:firstLine="0"/>
        </w:pPr>
        <w:rPr>
          <w:rFonts w:ascii="Verdana" w:hAnsi="Verdana" w:hint="default"/>
          <w:smallCaps/>
          <w:sz w:val="20"/>
          <w:u w:val="none"/>
        </w:rPr>
      </w:lvl>
    </w:lvlOverride>
    <w:lvlOverride w:ilvl="1">
      <w:startOverride w:val="1"/>
      <w:lvl w:ilvl="1">
        <w:start w:val="1"/>
        <w:numFmt w:val="lowerLetter"/>
        <w:lvlRestart w:val="0"/>
        <w:pStyle w:val="Ttulo3"/>
        <w:suff w:val="space"/>
        <w:lvlText w:val="%1.%2."/>
        <w:lvlJc w:val="left"/>
        <w:pPr>
          <w:ind w:left="1758" w:hanging="340"/>
        </w:pPr>
        <w:rPr>
          <w:rFonts w:ascii="Verdana" w:hAnsi="Verdana" w:hint="default"/>
          <w:sz w:val="20"/>
        </w:rPr>
      </w:lvl>
    </w:lvlOverride>
    <w:lvlOverride w:ilvl="2">
      <w:startOverride w:val="1"/>
      <w:lvl w:ilvl="2">
        <w:start w:val="1"/>
        <w:numFmt w:val="lowerLetter"/>
        <w:suff w:val="space"/>
        <w:lvlText w:val="%3."/>
        <w:lvlJc w:val="left"/>
        <w:pPr>
          <w:ind w:left="284" w:hanging="284"/>
        </w:pPr>
        <w:rPr>
          <w:rFonts w:hint="default"/>
        </w:rPr>
      </w:lvl>
    </w:lvlOverride>
    <w:lvlOverride w:ilvl="3">
      <w:startOverride w:val="1"/>
      <w:lvl w:ilvl="3">
        <w:start w:val="1"/>
        <w:numFmt w:val="decimal"/>
        <w:suff w:val="space"/>
        <w:lvlText w:val="%4."/>
        <w:lvlJc w:val="left"/>
        <w:pPr>
          <w:ind w:left="737" w:hanging="340"/>
        </w:pPr>
        <w:rPr>
          <w:rFonts w:hint="default"/>
        </w:rPr>
      </w:lvl>
    </w:lvlOverride>
    <w:lvlOverride w:ilvl="4">
      <w:startOverride w:val="1"/>
      <w:lvl w:ilvl="4">
        <w:start w:val="1"/>
        <w:numFmt w:val="bullet"/>
        <w:lvlText w:val=""/>
        <w:lvlJc w:val="left"/>
        <w:pPr>
          <w:ind w:left="1800" w:hanging="360"/>
        </w:pPr>
        <w:rPr>
          <w:rFonts w:ascii="Symbol" w:hAnsi="Symbol"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10"/>
  </w:num>
  <w:num w:numId="23">
    <w:abstractNumId w:val="7"/>
    <w:lvlOverride w:ilvl="0">
      <w:startOverride w:val="20"/>
      <w:lvl w:ilvl="0">
        <w:start w:val="20"/>
        <w:numFmt w:val="decimal"/>
        <w:pStyle w:val="Ttulo2"/>
        <w:suff w:val="space"/>
        <w:lvlText w:val="%1."/>
        <w:lvlJc w:val="left"/>
        <w:pPr>
          <w:ind w:left="0" w:firstLine="0"/>
        </w:pPr>
        <w:rPr>
          <w:rFonts w:ascii="Verdana" w:hAnsi="Verdana" w:hint="default"/>
          <w:smallCaps/>
          <w:sz w:val="20"/>
          <w:u w:val="none"/>
        </w:rPr>
      </w:lvl>
    </w:lvlOverride>
    <w:lvlOverride w:ilvl="1">
      <w:startOverride w:val="1"/>
      <w:lvl w:ilvl="1">
        <w:start w:val="1"/>
        <w:numFmt w:val="lowerLetter"/>
        <w:lvlRestart w:val="0"/>
        <w:pStyle w:val="Ttulo3"/>
        <w:suff w:val="space"/>
        <w:lvlText w:val="%1.%2."/>
        <w:lvlJc w:val="left"/>
        <w:pPr>
          <w:ind w:left="1758" w:hanging="340"/>
        </w:pPr>
        <w:rPr>
          <w:rFonts w:ascii="Verdana" w:hAnsi="Verdana" w:hint="default"/>
          <w:sz w:val="20"/>
        </w:rPr>
      </w:lvl>
    </w:lvlOverride>
    <w:lvlOverride w:ilvl="2">
      <w:startOverride w:val="1"/>
      <w:lvl w:ilvl="2">
        <w:start w:val="1"/>
        <w:numFmt w:val="lowerLetter"/>
        <w:suff w:val="space"/>
        <w:lvlText w:val="%3."/>
        <w:lvlJc w:val="left"/>
        <w:pPr>
          <w:ind w:left="284" w:hanging="284"/>
        </w:pPr>
        <w:rPr>
          <w:rFonts w:hint="default"/>
        </w:rPr>
      </w:lvl>
    </w:lvlOverride>
    <w:lvlOverride w:ilvl="3">
      <w:startOverride w:val="1"/>
      <w:lvl w:ilvl="3">
        <w:start w:val="1"/>
        <w:numFmt w:val="decimal"/>
        <w:suff w:val="space"/>
        <w:lvlText w:val="%4."/>
        <w:lvlJc w:val="left"/>
        <w:pPr>
          <w:ind w:left="737" w:hanging="340"/>
        </w:pPr>
        <w:rPr>
          <w:rFonts w:hint="default"/>
        </w:rPr>
      </w:lvl>
    </w:lvlOverride>
    <w:lvlOverride w:ilvl="4">
      <w:startOverride w:val="1"/>
      <w:lvl w:ilvl="4">
        <w:start w:val="1"/>
        <w:numFmt w:val="bullet"/>
        <w:lvlText w:val=""/>
        <w:lvlJc w:val="left"/>
        <w:pPr>
          <w:ind w:left="1800" w:hanging="360"/>
        </w:pPr>
        <w:rPr>
          <w:rFonts w:ascii="Symbol" w:hAnsi="Symbol"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4">
    <w:abstractNumId w:val="5"/>
  </w:num>
  <w:num w:numId="25">
    <w:abstractNumId w:val="1"/>
  </w:num>
  <w:num w:numId="26">
    <w:abstractNumId w:val="0"/>
  </w:num>
  <w:num w:numId="27">
    <w:abstractNumId w:val="12"/>
  </w:num>
  <w:num w:numId="28">
    <w:abstractNumId w:val="9"/>
  </w:num>
  <w:num w:numId="29">
    <w:abstractNumId w:val="15"/>
  </w:num>
  <w:num w:numId="30">
    <w:abstractNumId w:val="2"/>
  </w:num>
  <w:num w:numId="31">
    <w:abstractNumId w:val="7"/>
    <w:lvlOverride w:ilvl="0">
      <w:startOverride w:val="20"/>
      <w:lvl w:ilvl="0">
        <w:start w:val="20"/>
        <w:numFmt w:val="decimal"/>
        <w:pStyle w:val="Ttulo2"/>
        <w:suff w:val="space"/>
        <w:lvlText w:val="%1."/>
        <w:lvlJc w:val="left"/>
        <w:pPr>
          <w:ind w:left="0" w:firstLine="0"/>
        </w:pPr>
        <w:rPr>
          <w:rFonts w:ascii="Verdana" w:hAnsi="Verdana" w:hint="default"/>
          <w:smallCaps/>
          <w:sz w:val="20"/>
          <w:u w:val="none"/>
        </w:rPr>
      </w:lvl>
    </w:lvlOverride>
    <w:lvlOverride w:ilvl="1">
      <w:startOverride w:val="1"/>
      <w:lvl w:ilvl="1">
        <w:start w:val="1"/>
        <w:numFmt w:val="lowerLetter"/>
        <w:lvlRestart w:val="0"/>
        <w:pStyle w:val="Ttulo3"/>
        <w:suff w:val="space"/>
        <w:lvlText w:val="%1.%2."/>
        <w:lvlJc w:val="left"/>
        <w:pPr>
          <w:ind w:left="1758" w:hanging="340"/>
        </w:pPr>
        <w:rPr>
          <w:rFonts w:ascii="Verdana" w:hAnsi="Verdana" w:hint="default"/>
          <w:sz w:val="20"/>
        </w:rPr>
      </w:lvl>
    </w:lvlOverride>
    <w:lvlOverride w:ilvl="2">
      <w:startOverride w:val="1"/>
      <w:lvl w:ilvl="2">
        <w:start w:val="1"/>
        <w:numFmt w:val="lowerLetter"/>
        <w:suff w:val="space"/>
        <w:lvlText w:val="%3."/>
        <w:lvlJc w:val="left"/>
        <w:pPr>
          <w:ind w:left="284" w:hanging="284"/>
        </w:pPr>
        <w:rPr>
          <w:rFonts w:hint="default"/>
        </w:rPr>
      </w:lvl>
    </w:lvlOverride>
    <w:lvlOverride w:ilvl="3">
      <w:startOverride w:val="1"/>
      <w:lvl w:ilvl="3">
        <w:start w:val="1"/>
        <w:numFmt w:val="decimal"/>
        <w:suff w:val="space"/>
        <w:lvlText w:val="%4."/>
        <w:lvlJc w:val="left"/>
        <w:pPr>
          <w:ind w:left="737" w:hanging="340"/>
        </w:pPr>
        <w:rPr>
          <w:rFonts w:hint="default"/>
        </w:rPr>
      </w:lvl>
    </w:lvlOverride>
    <w:lvlOverride w:ilvl="4">
      <w:startOverride w:val="1"/>
      <w:lvl w:ilvl="4">
        <w:start w:val="1"/>
        <w:numFmt w:val="bullet"/>
        <w:lvlText w:val=""/>
        <w:lvlJc w:val="left"/>
        <w:pPr>
          <w:ind w:left="1800" w:hanging="360"/>
        </w:pPr>
        <w:rPr>
          <w:rFonts w:ascii="Symbol" w:hAnsi="Symbol"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2">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es-MX" w:vendorID="64" w:dllVersion="6" w:nlCheck="1" w:checkStyle="1"/>
  <w:activeWritingStyle w:appName="MSWord" w:lang="es-ES_tradnl" w:vendorID="64" w:dllVersion="6" w:nlCheck="1" w:checkStyle="1"/>
  <w:activeWritingStyle w:appName="MSWord" w:lang="es-ES" w:vendorID="64" w:dllVersion="6" w:nlCheck="1" w:checkStyle="1"/>
  <w:activeWritingStyle w:appName="MSWord" w:lang="es-AR" w:vendorID="64" w:dllVersion="6" w:nlCheck="1" w:checkStyle="1"/>
  <w:activeWritingStyle w:appName="MSWord" w:lang="en-US" w:vendorID="64" w:dllVersion="6" w:nlCheck="1" w:checkStyle="1"/>
  <w:activeWritingStyle w:appName="MSWord" w:lang="es-AR" w:vendorID="64" w:dllVersion="0" w:nlCheck="1" w:checkStyle="0"/>
  <w:activeWritingStyle w:appName="MSWord" w:lang="es-MX" w:vendorID="64" w:dllVersion="0" w:nlCheck="1" w:checkStyle="0"/>
  <w:activeWritingStyle w:appName="MSWord" w:lang="es-ES" w:vendorID="64" w:dllVersion="0" w:nlCheck="1" w:checkStyle="0"/>
  <w:proofState w:spelling="clean" w:grammar="clean"/>
  <w:attachedTemplate r:id="rId1"/>
  <w:stylePaneFormatFilter w:val="3405" w:allStyles="1" w:customStyles="0" w:latentStyles="1" w:stylesInUse="0" w:headingStyles="0" w:numberingStyles="0" w:tableStyles="0" w:directFormattingOnRuns="0" w:directFormattingOnParagraphs="0" w:directFormattingOnNumbering="1" w:directFormattingOnTables="0" w:clearFormatting="1" w:top3HeadingStyles="1" w:visibleStyles="0" w:alternateStyleNames="0"/>
  <w:defaultTabStop w:val="708"/>
  <w:hyphenationZone w:val="425"/>
  <w:evenAndOddHeaders/>
  <w:drawingGridHorizontalSpacing w:val="119"/>
  <w:drawingGridVerticalSpacing w:val="181"/>
  <w:displayHorizontalDrawingGridEvery w:val="2"/>
  <w:displayVerticalDrawingGridEvery w:val="2"/>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724D"/>
    <w:rsid w:val="00012BEB"/>
    <w:rsid w:val="00017D9C"/>
    <w:rsid w:val="00020D52"/>
    <w:rsid w:val="000227D7"/>
    <w:rsid w:val="000305D4"/>
    <w:rsid w:val="00036E88"/>
    <w:rsid w:val="00043393"/>
    <w:rsid w:val="00044878"/>
    <w:rsid w:val="00045E19"/>
    <w:rsid w:val="0005523C"/>
    <w:rsid w:val="0006672C"/>
    <w:rsid w:val="00071C44"/>
    <w:rsid w:val="000761C1"/>
    <w:rsid w:val="0007687F"/>
    <w:rsid w:val="00081EEE"/>
    <w:rsid w:val="00094934"/>
    <w:rsid w:val="000A0AFF"/>
    <w:rsid w:val="000A22FC"/>
    <w:rsid w:val="000A2461"/>
    <w:rsid w:val="000A326B"/>
    <w:rsid w:val="000A431D"/>
    <w:rsid w:val="000A5B5C"/>
    <w:rsid w:val="000B2A15"/>
    <w:rsid w:val="000B7F3F"/>
    <w:rsid w:val="000C4A96"/>
    <w:rsid w:val="000D4952"/>
    <w:rsid w:val="000D510B"/>
    <w:rsid w:val="000E456C"/>
    <w:rsid w:val="000F2455"/>
    <w:rsid w:val="000F4532"/>
    <w:rsid w:val="00102C09"/>
    <w:rsid w:val="001101C1"/>
    <w:rsid w:val="00112425"/>
    <w:rsid w:val="001137D4"/>
    <w:rsid w:val="001166E6"/>
    <w:rsid w:val="001241AF"/>
    <w:rsid w:val="00124E74"/>
    <w:rsid w:val="00126DB8"/>
    <w:rsid w:val="00145B3A"/>
    <w:rsid w:val="001574BF"/>
    <w:rsid w:val="001635A7"/>
    <w:rsid w:val="00170E74"/>
    <w:rsid w:val="00173CF4"/>
    <w:rsid w:val="0017724D"/>
    <w:rsid w:val="00181B50"/>
    <w:rsid w:val="00182518"/>
    <w:rsid w:val="00183EF7"/>
    <w:rsid w:val="001923F5"/>
    <w:rsid w:val="001928F8"/>
    <w:rsid w:val="0019379C"/>
    <w:rsid w:val="001A13FE"/>
    <w:rsid w:val="001A5552"/>
    <w:rsid w:val="001B3B9A"/>
    <w:rsid w:val="001C0CA0"/>
    <w:rsid w:val="001C2A6A"/>
    <w:rsid w:val="001C2BC0"/>
    <w:rsid w:val="001C452D"/>
    <w:rsid w:val="001C6395"/>
    <w:rsid w:val="001D0AFC"/>
    <w:rsid w:val="001E0006"/>
    <w:rsid w:val="001E107B"/>
    <w:rsid w:val="001E70DB"/>
    <w:rsid w:val="001F23A8"/>
    <w:rsid w:val="001F37A0"/>
    <w:rsid w:val="002031BB"/>
    <w:rsid w:val="00203AAF"/>
    <w:rsid w:val="002050CC"/>
    <w:rsid w:val="00205712"/>
    <w:rsid w:val="002060EA"/>
    <w:rsid w:val="00214FC9"/>
    <w:rsid w:val="0022364D"/>
    <w:rsid w:val="002300D2"/>
    <w:rsid w:val="00234FD2"/>
    <w:rsid w:val="00240897"/>
    <w:rsid w:val="00242A97"/>
    <w:rsid w:val="00244F1C"/>
    <w:rsid w:val="0024506E"/>
    <w:rsid w:val="002453A5"/>
    <w:rsid w:val="00245C64"/>
    <w:rsid w:val="00247492"/>
    <w:rsid w:val="00255ACB"/>
    <w:rsid w:val="00261B35"/>
    <w:rsid w:val="00273978"/>
    <w:rsid w:val="00277997"/>
    <w:rsid w:val="00277BEB"/>
    <w:rsid w:val="00281A4B"/>
    <w:rsid w:val="00290E52"/>
    <w:rsid w:val="00296B6B"/>
    <w:rsid w:val="002A3AF9"/>
    <w:rsid w:val="002B69D7"/>
    <w:rsid w:val="002D010F"/>
    <w:rsid w:val="002D44B2"/>
    <w:rsid w:val="002F528A"/>
    <w:rsid w:val="0030125F"/>
    <w:rsid w:val="00301878"/>
    <w:rsid w:val="00307115"/>
    <w:rsid w:val="00310301"/>
    <w:rsid w:val="003158BE"/>
    <w:rsid w:val="00326C9F"/>
    <w:rsid w:val="00332A8C"/>
    <w:rsid w:val="00340C39"/>
    <w:rsid w:val="00341299"/>
    <w:rsid w:val="00344E56"/>
    <w:rsid w:val="00346E80"/>
    <w:rsid w:val="00347D3C"/>
    <w:rsid w:val="00354B23"/>
    <w:rsid w:val="00355CE8"/>
    <w:rsid w:val="003665AE"/>
    <w:rsid w:val="00371B75"/>
    <w:rsid w:val="00372C45"/>
    <w:rsid w:val="0038643C"/>
    <w:rsid w:val="00396EF3"/>
    <w:rsid w:val="003A0018"/>
    <w:rsid w:val="003A67C1"/>
    <w:rsid w:val="003A7B95"/>
    <w:rsid w:val="003A7DCB"/>
    <w:rsid w:val="003A7F92"/>
    <w:rsid w:val="003B19CB"/>
    <w:rsid w:val="003B1A13"/>
    <w:rsid w:val="003C3502"/>
    <w:rsid w:val="003D60E4"/>
    <w:rsid w:val="003E00EA"/>
    <w:rsid w:val="003E126C"/>
    <w:rsid w:val="003E456C"/>
    <w:rsid w:val="003E552C"/>
    <w:rsid w:val="003F323C"/>
    <w:rsid w:val="003F39A7"/>
    <w:rsid w:val="003F6C99"/>
    <w:rsid w:val="004009CE"/>
    <w:rsid w:val="00405B4B"/>
    <w:rsid w:val="0042171F"/>
    <w:rsid w:val="00422CC0"/>
    <w:rsid w:val="004269C4"/>
    <w:rsid w:val="004425E4"/>
    <w:rsid w:val="004436F9"/>
    <w:rsid w:val="004469B4"/>
    <w:rsid w:val="00446B45"/>
    <w:rsid w:val="00446BE8"/>
    <w:rsid w:val="0045375B"/>
    <w:rsid w:val="0045730D"/>
    <w:rsid w:val="00460748"/>
    <w:rsid w:val="00460AE9"/>
    <w:rsid w:val="004628B4"/>
    <w:rsid w:val="00462C15"/>
    <w:rsid w:val="0047007D"/>
    <w:rsid w:val="0047307E"/>
    <w:rsid w:val="004747DD"/>
    <w:rsid w:val="00474F3C"/>
    <w:rsid w:val="00482A93"/>
    <w:rsid w:val="0049271B"/>
    <w:rsid w:val="0049714D"/>
    <w:rsid w:val="0049721F"/>
    <w:rsid w:val="004B19F2"/>
    <w:rsid w:val="004B7650"/>
    <w:rsid w:val="004C3E0C"/>
    <w:rsid w:val="004D4855"/>
    <w:rsid w:val="004D7034"/>
    <w:rsid w:val="004E50D7"/>
    <w:rsid w:val="004E730F"/>
    <w:rsid w:val="004F56AE"/>
    <w:rsid w:val="00500957"/>
    <w:rsid w:val="00506674"/>
    <w:rsid w:val="00513CA1"/>
    <w:rsid w:val="005318C0"/>
    <w:rsid w:val="00531D79"/>
    <w:rsid w:val="0053338E"/>
    <w:rsid w:val="005377A8"/>
    <w:rsid w:val="00553318"/>
    <w:rsid w:val="00554E53"/>
    <w:rsid w:val="00555696"/>
    <w:rsid w:val="00556B96"/>
    <w:rsid w:val="00560D25"/>
    <w:rsid w:val="00563C8C"/>
    <w:rsid w:val="00570B05"/>
    <w:rsid w:val="00572FBA"/>
    <w:rsid w:val="005741C8"/>
    <w:rsid w:val="00580C65"/>
    <w:rsid w:val="0058497C"/>
    <w:rsid w:val="00590049"/>
    <w:rsid w:val="005950BE"/>
    <w:rsid w:val="00596E2F"/>
    <w:rsid w:val="005B0843"/>
    <w:rsid w:val="005B1DDA"/>
    <w:rsid w:val="005C6A90"/>
    <w:rsid w:val="005D0CA7"/>
    <w:rsid w:val="005E1E3F"/>
    <w:rsid w:val="005E2F9E"/>
    <w:rsid w:val="005E3494"/>
    <w:rsid w:val="005F08C8"/>
    <w:rsid w:val="005F35A2"/>
    <w:rsid w:val="005F360F"/>
    <w:rsid w:val="005F5A39"/>
    <w:rsid w:val="00600E84"/>
    <w:rsid w:val="00604D4A"/>
    <w:rsid w:val="006204C2"/>
    <w:rsid w:val="006244A6"/>
    <w:rsid w:val="006313D1"/>
    <w:rsid w:val="006329E9"/>
    <w:rsid w:val="006342B7"/>
    <w:rsid w:val="00634951"/>
    <w:rsid w:val="0065311E"/>
    <w:rsid w:val="006615A1"/>
    <w:rsid w:val="00665C9D"/>
    <w:rsid w:val="0066686A"/>
    <w:rsid w:val="00671B07"/>
    <w:rsid w:val="006743AE"/>
    <w:rsid w:val="00675251"/>
    <w:rsid w:val="00677063"/>
    <w:rsid w:val="00677BC3"/>
    <w:rsid w:val="00690926"/>
    <w:rsid w:val="006A0321"/>
    <w:rsid w:val="006A2592"/>
    <w:rsid w:val="006A644E"/>
    <w:rsid w:val="006C3944"/>
    <w:rsid w:val="006C43A6"/>
    <w:rsid w:val="006E2CEB"/>
    <w:rsid w:val="006E5D2A"/>
    <w:rsid w:val="006E630B"/>
    <w:rsid w:val="006E6953"/>
    <w:rsid w:val="006F7911"/>
    <w:rsid w:val="00705014"/>
    <w:rsid w:val="007144AB"/>
    <w:rsid w:val="00714C7F"/>
    <w:rsid w:val="00722964"/>
    <w:rsid w:val="00743F45"/>
    <w:rsid w:val="0074619C"/>
    <w:rsid w:val="00757490"/>
    <w:rsid w:val="00757A6C"/>
    <w:rsid w:val="00761387"/>
    <w:rsid w:val="00764BC4"/>
    <w:rsid w:val="00764FE9"/>
    <w:rsid w:val="00771B86"/>
    <w:rsid w:val="007754C7"/>
    <w:rsid w:val="0078241C"/>
    <w:rsid w:val="00787675"/>
    <w:rsid w:val="00791DB5"/>
    <w:rsid w:val="007A0A15"/>
    <w:rsid w:val="007B5C0B"/>
    <w:rsid w:val="007B78DA"/>
    <w:rsid w:val="007C11CB"/>
    <w:rsid w:val="007C1F20"/>
    <w:rsid w:val="007C2E90"/>
    <w:rsid w:val="007E34CA"/>
    <w:rsid w:val="007F062F"/>
    <w:rsid w:val="00803E2F"/>
    <w:rsid w:val="00807200"/>
    <w:rsid w:val="0081642C"/>
    <w:rsid w:val="00833B42"/>
    <w:rsid w:val="008414C4"/>
    <w:rsid w:val="00842EC7"/>
    <w:rsid w:val="00846114"/>
    <w:rsid w:val="00846FF4"/>
    <w:rsid w:val="00896C2A"/>
    <w:rsid w:val="008A077F"/>
    <w:rsid w:val="008A2C49"/>
    <w:rsid w:val="008B3537"/>
    <w:rsid w:val="008B5C90"/>
    <w:rsid w:val="008C437C"/>
    <w:rsid w:val="008D14EE"/>
    <w:rsid w:val="008D48E4"/>
    <w:rsid w:val="008D4DC3"/>
    <w:rsid w:val="008D5369"/>
    <w:rsid w:val="008E0A84"/>
    <w:rsid w:val="008E1FD3"/>
    <w:rsid w:val="008F6DFE"/>
    <w:rsid w:val="00905A5F"/>
    <w:rsid w:val="00910509"/>
    <w:rsid w:val="00930176"/>
    <w:rsid w:val="00932784"/>
    <w:rsid w:val="00934B40"/>
    <w:rsid w:val="00937830"/>
    <w:rsid w:val="00943BEB"/>
    <w:rsid w:val="00946363"/>
    <w:rsid w:val="009653F2"/>
    <w:rsid w:val="00970034"/>
    <w:rsid w:val="00970087"/>
    <w:rsid w:val="00975B64"/>
    <w:rsid w:val="00980D79"/>
    <w:rsid w:val="009863A9"/>
    <w:rsid w:val="00990660"/>
    <w:rsid w:val="009907CB"/>
    <w:rsid w:val="009A438C"/>
    <w:rsid w:val="009A4752"/>
    <w:rsid w:val="009A758B"/>
    <w:rsid w:val="009A77E8"/>
    <w:rsid w:val="009B5756"/>
    <w:rsid w:val="009C4203"/>
    <w:rsid w:val="009C70E4"/>
    <w:rsid w:val="009E205C"/>
    <w:rsid w:val="009E20DB"/>
    <w:rsid w:val="009E56AC"/>
    <w:rsid w:val="009F06BD"/>
    <w:rsid w:val="009F0DCA"/>
    <w:rsid w:val="009F24E6"/>
    <w:rsid w:val="009F66C4"/>
    <w:rsid w:val="00A119AD"/>
    <w:rsid w:val="00A15A17"/>
    <w:rsid w:val="00A25CD8"/>
    <w:rsid w:val="00A31941"/>
    <w:rsid w:val="00A32366"/>
    <w:rsid w:val="00A40031"/>
    <w:rsid w:val="00A449A1"/>
    <w:rsid w:val="00A4515C"/>
    <w:rsid w:val="00A4783B"/>
    <w:rsid w:val="00A52667"/>
    <w:rsid w:val="00A54FEC"/>
    <w:rsid w:val="00A56108"/>
    <w:rsid w:val="00A62989"/>
    <w:rsid w:val="00A64050"/>
    <w:rsid w:val="00A66653"/>
    <w:rsid w:val="00A80766"/>
    <w:rsid w:val="00A82FF8"/>
    <w:rsid w:val="00A842DD"/>
    <w:rsid w:val="00A87BB7"/>
    <w:rsid w:val="00A9560B"/>
    <w:rsid w:val="00A960F9"/>
    <w:rsid w:val="00A96F03"/>
    <w:rsid w:val="00A97D72"/>
    <w:rsid w:val="00AA0433"/>
    <w:rsid w:val="00AA1552"/>
    <w:rsid w:val="00AB58BC"/>
    <w:rsid w:val="00AC274F"/>
    <w:rsid w:val="00AC56AF"/>
    <w:rsid w:val="00AD18DD"/>
    <w:rsid w:val="00AD24BB"/>
    <w:rsid w:val="00AD3661"/>
    <w:rsid w:val="00AD4955"/>
    <w:rsid w:val="00AD605C"/>
    <w:rsid w:val="00AE1534"/>
    <w:rsid w:val="00AE2EEB"/>
    <w:rsid w:val="00AE6066"/>
    <w:rsid w:val="00AF2171"/>
    <w:rsid w:val="00AF4817"/>
    <w:rsid w:val="00B12211"/>
    <w:rsid w:val="00B32882"/>
    <w:rsid w:val="00B32EA5"/>
    <w:rsid w:val="00B36DE6"/>
    <w:rsid w:val="00B370E8"/>
    <w:rsid w:val="00B37100"/>
    <w:rsid w:val="00B62D17"/>
    <w:rsid w:val="00B74484"/>
    <w:rsid w:val="00B77E17"/>
    <w:rsid w:val="00B848AA"/>
    <w:rsid w:val="00B947E9"/>
    <w:rsid w:val="00BA2CF9"/>
    <w:rsid w:val="00BA41B4"/>
    <w:rsid w:val="00BB3778"/>
    <w:rsid w:val="00BC1C50"/>
    <w:rsid w:val="00BE7588"/>
    <w:rsid w:val="00BE7A00"/>
    <w:rsid w:val="00C0090D"/>
    <w:rsid w:val="00C0129C"/>
    <w:rsid w:val="00C1747A"/>
    <w:rsid w:val="00C23C39"/>
    <w:rsid w:val="00C23DAB"/>
    <w:rsid w:val="00C273A6"/>
    <w:rsid w:val="00C351D9"/>
    <w:rsid w:val="00C36BFE"/>
    <w:rsid w:val="00C4481F"/>
    <w:rsid w:val="00C52DE1"/>
    <w:rsid w:val="00C52FBA"/>
    <w:rsid w:val="00C60D6A"/>
    <w:rsid w:val="00C83606"/>
    <w:rsid w:val="00CB0156"/>
    <w:rsid w:val="00CB1932"/>
    <w:rsid w:val="00CB39D9"/>
    <w:rsid w:val="00CC0C6B"/>
    <w:rsid w:val="00CD1F9A"/>
    <w:rsid w:val="00CE1896"/>
    <w:rsid w:val="00CE1F72"/>
    <w:rsid w:val="00CE367A"/>
    <w:rsid w:val="00CF72F7"/>
    <w:rsid w:val="00D072DF"/>
    <w:rsid w:val="00D136DE"/>
    <w:rsid w:val="00D16D34"/>
    <w:rsid w:val="00D221A5"/>
    <w:rsid w:val="00D317E7"/>
    <w:rsid w:val="00D35151"/>
    <w:rsid w:val="00D41458"/>
    <w:rsid w:val="00D428A7"/>
    <w:rsid w:val="00D43B11"/>
    <w:rsid w:val="00D45262"/>
    <w:rsid w:val="00D51D60"/>
    <w:rsid w:val="00D5398A"/>
    <w:rsid w:val="00D5545D"/>
    <w:rsid w:val="00D5624E"/>
    <w:rsid w:val="00D57D6F"/>
    <w:rsid w:val="00D62894"/>
    <w:rsid w:val="00D70219"/>
    <w:rsid w:val="00D80E3D"/>
    <w:rsid w:val="00D82A7F"/>
    <w:rsid w:val="00D8683D"/>
    <w:rsid w:val="00D91C86"/>
    <w:rsid w:val="00D9346F"/>
    <w:rsid w:val="00DC5228"/>
    <w:rsid w:val="00DD28BA"/>
    <w:rsid w:val="00DD6495"/>
    <w:rsid w:val="00DF3898"/>
    <w:rsid w:val="00DF6910"/>
    <w:rsid w:val="00E05A68"/>
    <w:rsid w:val="00E13BFB"/>
    <w:rsid w:val="00E22358"/>
    <w:rsid w:val="00E267D5"/>
    <w:rsid w:val="00E2762C"/>
    <w:rsid w:val="00E33DAA"/>
    <w:rsid w:val="00E34861"/>
    <w:rsid w:val="00E444CB"/>
    <w:rsid w:val="00E54505"/>
    <w:rsid w:val="00E61FD7"/>
    <w:rsid w:val="00E631E0"/>
    <w:rsid w:val="00E8193E"/>
    <w:rsid w:val="00E84231"/>
    <w:rsid w:val="00E84EBB"/>
    <w:rsid w:val="00E910EE"/>
    <w:rsid w:val="00E95C78"/>
    <w:rsid w:val="00E97C9B"/>
    <w:rsid w:val="00EB19A0"/>
    <w:rsid w:val="00EC336B"/>
    <w:rsid w:val="00EC70F2"/>
    <w:rsid w:val="00ED52F6"/>
    <w:rsid w:val="00ED5C8F"/>
    <w:rsid w:val="00EE0526"/>
    <w:rsid w:val="00EE646B"/>
    <w:rsid w:val="00EF1748"/>
    <w:rsid w:val="00EF31F9"/>
    <w:rsid w:val="00F116E0"/>
    <w:rsid w:val="00F13318"/>
    <w:rsid w:val="00F3580D"/>
    <w:rsid w:val="00F362C9"/>
    <w:rsid w:val="00F3761A"/>
    <w:rsid w:val="00F41406"/>
    <w:rsid w:val="00F42004"/>
    <w:rsid w:val="00F53E41"/>
    <w:rsid w:val="00F54890"/>
    <w:rsid w:val="00F650BF"/>
    <w:rsid w:val="00F73682"/>
    <w:rsid w:val="00F74C7F"/>
    <w:rsid w:val="00F8264E"/>
    <w:rsid w:val="00FB0453"/>
    <w:rsid w:val="00FB07FD"/>
    <w:rsid w:val="00FB4765"/>
    <w:rsid w:val="00FC6195"/>
    <w:rsid w:val="00FD3076"/>
    <w:rsid w:val="00FD79BB"/>
    <w:rsid w:val="00FE32D7"/>
    <w:rsid w:val="00FF42DC"/>
    <w:rsid w:val="00FF79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5:docId w15:val="{3AFD69F2-1363-43FD-86D9-614531A0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96F03"/>
    <w:rPr>
      <w:sz w:val="20"/>
      <w:szCs w:val="20"/>
      <w:lang w:val="es-AR"/>
    </w:rPr>
  </w:style>
  <w:style w:type="paragraph" w:styleId="Ttulo1">
    <w:name w:val="heading 1"/>
    <w:basedOn w:val="Normal"/>
    <w:next w:val="Normal"/>
    <w:link w:val="Ttulo1Car"/>
    <w:uiPriority w:val="9"/>
    <w:qFormat/>
    <w:rsid w:val="00FD3076"/>
    <w:pPr>
      <w:pBdr>
        <w:top w:val="single" w:sz="24" w:space="0" w:color="9C1C1F"/>
        <w:left w:val="single" w:sz="24" w:space="0" w:color="9C1C1F"/>
        <w:bottom w:val="single" w:sz="24" w:space="0" w:color="9C1C1F"/>
        <w:right w:val="single" w:sz="24" w:space="0" w:color="9C1C1F"/>
      </w:pBdr>
      <w:shd w:val="clear" w:color="auto" w:fill="A51E22"/>
      <w:spacing w:after="0"/>
      <w:ind w:left="1701" w:right="1701"/>
      <w:jc w:val="center"/>
      <w:outlineLvl w:val="0"/>
    </w:pPr>
    <w:rPr>
      <w:b/>
      <w:bCs/>
      <w:caps/>
      <w:color w:val="FFFFFF" w:themeColor="background1"/>
      <w:spacing w:val="15"/>
      <w:sz w:val="28"/>
      <w:szCs w:val="22"/>
    </w:rPr>
  </w:style>
  <w:style w:type="paragraph" w:styleId="Ttulo2">
    <w:name w:val="heading 2"/>
    <w:basedOn w:val="Normal"/>
    <w:next w:val="Normal"/>
    <w:link w:val="Ttulo2Car"/>
    <w:uiPriority w:val="9"/>
    <w:unhideWhenUsed/>
    <w:qFormat/>
    <w:rsid w:val="002B69D7"/>
    <w:pPr>
      <w:widowControl w:val="0"/>
      <w:numPr>
        <w:numId w:val="4"/>
      </w:numPr>
      <w:pBdr>
        <w:left w:val="single" w:sz="24" w:space="0" w:color="9C1C1F"/>
        <w:bottom w:val="single" w:sz="24" w:space="0" w:color="9C1C1F"/>
      </w:pBdr>
      <w:spacing w:before="0" w:after="0"/>
      <w:outlineLvl w:val="1"/>
    </w:pPr>
    <w:rPr>
      <w:rFonts w:asciiTheme="majorHAnsi" w:hAnsiTheme="majorHAnsi"/>
      <w:b/>
      <w:caps/>
      <w:color w:val="9C1C1F"/>
      <w:spacing w:val="15"/>
      <w:sz w:val="24"/>
      <w:szCs w:val="24"/>
    </w:rPr>
  </w:style>
  <w:style w:type="paragraph" w:styleId="Ttulo3">
    <w:name w:val="heading 3"/>
    <w:basedOn w:val="Normal"/>
    <w:next w:val="Normal"/>
    <w:link w:val="Ttulo3Car"/>
    <w:uiPriority w:val="9"/>
    <w:unhideWhenUsed/>
    <w:qFormat/>
    <w:rsid w:val="00460AE9"/>
    <w:pPr>
      <w:numPr>
        <w:ilvl w:val="1"/>
        <w:numId w:val="4"/>
      </w:numPr>
      <w:pBdr>
        <w:top w:val="single" w:sz="18" w:space="2" w:color="990033" w:themeColor="accent1"/>
        <w:left w:val="single" w:sz="18" w:space="2" w:color="990033" w:themeColor="accent1"/>
      </w:pBdr>
      <w:spacing w:before="300" w:after="0"/>
      <w:outlineLvl w:val="2"/>
    </w:pPr>
    <w:rPr>
      <w:rFonts w:ascii="Calibri" w:hAnsi="Calibri"/>
      <w:smallCaps/>
      <w:color w:val="990033"/>
      <w:spacing w:val="15"/>
      <w:sz w:val="22"/>
      <w:szCs w:val="22"/>
    </w:rPr>
  </w:style>
  <w:style w:type="paragraph" w:styleId="Ttulo4">
    <w:name w:val="heading 4"/>
    <w:basedOn w:val="Normal"/>
    <w:next w:val="Normal"/>
    <w:link w:val="Ttulo4Car"/>
    <w:uiPriority w:val="9"/>
    <w:semiHidden/>
    <w:unhideWhenUsed/>
    <w:qFormat/>
    <w:rsid w:val="00BB3778"/>
    <w:pPr>
      <w:pBdr>
        <w:top w:val="dotted" w:sz="6" w:space="2" w:color="990033" w:themeColor="accent1"/>
        <w:left w:val="dotted" w:sz="6" w:space="2" w:color="990033" w:themeColor="accent1"/>
      </w:pBdr>
      <w:spacing w:before="300" w:after="0"/>
      <w:outlineLvl w:val="3"/>
    </w:pPr>
    <w:rPr>
      <w:caps/>
      <w:color w:val="720026" w:themeColor="accent1" w:themeShade="BF"/>
      <w:spacing w:val="10"/>
      <w:sz w:val="22"/>
      <w:szCs w:val="22"/>
    </w:rPr>
  </w:style>
  <w:style w:type="paragraph" w:styleId="Ttulo5">
    <w:name w:val="heading 5"/>
    <w:basedOn w:val="Normal"/>
    <w:next w:val="Normal"/>
    <w:link w:val="Ttulo5Car"/>
    <w:uiPriority w:val="9"/>
    <w:semiHidden/>
    <w:unhideWhenUsed/>
    <w:qFormat/>
    <w:rsid w:val="00BB3778"/>
    <w:pPr>
      <w:pBdr>
        <w:bottom w:val="single" w:sz="6" w:space="1" w:color="990033" w:themeColor="accent1"/>
      </w:pBdr>
      <w:spacing w:before="300" w:after="0"/>
      <w:outlineLvl w:val="4"/>
    </w:pPr>
    <w:rPr>
      <w:caps/>
      <w:color w:val="720026" w:themeColor="accent1" w:themeShade="BF"/>
      <w:spacing w:val="10"/>
      <w:sz w:val="22"/>
      <w:szCs w:val="22"/>
    </w:rPr>
  </w:style>
  <w:style w:type="paragraph" w:styleId="Ttulo6">
    <w:name w:val="heading 6"/>
    <w:basedOn w:val="Normal"/>
    <w:next w:val="Normal"/>
    <w:link w:val="Ttulo6Car"/>
    <w:uiPriority w:val="9"/>
    <w:semiHidden/>
    <w:unhideWhenUsed/>
    <w:qFormat/>
    <w:rsid w:val="00BB3778"/>
    <w:pPr>
      <w:pBdr>
        <w:bottom w:val="dotted" w:sz="6" w:space="1" w:color="990033" w:themeColor="accent1"/>
      </w:pBdr>
      <w:spacing w:before="300" w:after="0"/>
      <w:outlineLvl w:val="5"/>
    </w:pPr>
    <w:rPr>
      <w:caps/>
      <w:color w:val="720026" w:themeColor="accent1" w:themeShade="BF"/>
      <w:spacing w:val="10"/>
      <w:sz w:val="22"/>
      <w:szCs w:val="22"/>
    </w:rPr>
  </w:style>
  <w:style w:type="paragraph" w:styleId="Ttulo7">
    <w:name w:val="heading 7"/>
    <w:basedOn w:val="Normal"/>
    <w:next w:val="Normal"/>
    <w:link w:val="Ttulo7Car"/>
    <w:uiPriority w:val="9"/>
    <w:semiHidden/>
    <w:unhideWhenUsed/>
    <w:qFormat/>
    <w:rsid w:val="00BB3778"/>
    <w:pPr>
      <w:spacing w:before="300" w:after="0"/>
      <w:outlineLvl w:val="6"/>
    </w:pPr>
    <w:rPr>
      <w:caps/>
      <w:color w:val="720026" w:themeColor="accent1" w:themeShade="BF"/>
      <w:spacing w:val="10"/>
      <w:sz w:val="22"/>
      <w:szCs w:val="22"/>
    </w:rPr>
  </w:style>
  <w:style w:type="paragraph" w:styleId="Ttulo8">
    <w:name w:val="heading 8"/>
    <w:basedOn w:val="Normal"/>
    <w:next w:val="Normal"/>
    <w:link w:val="Ttulo8Car"/>
    <w:uiPriority w:val="9"/>
    <w:semiHidden/>
    <w:unhideWhenUsed/>
    <w:qFormat/>
    <w:rsid w:val="00BB3778"/>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BB3778"/>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clases">
    <w:name w:val="Texto clases"/>
    <w:link w:val="TextoclasesCar"/>
    <w:semiHidden/>
    <w:rsid w:val="00722964"/>
    <w:pPr>
      <w:widowControl w:val="0"/>
      <w:spacing w:after="40" w:line="360" w:lineRule="auto"/>
      <w:jc w:val="both"/>
    </w:pPr>
    <w:rPr>
      <w:rFonts w:ascii="Bookman Old Style" w:hAnsi="Bookman Old Style"/>
      <w:sz w:val="28"/>
      <w:szCs w:val="28"/>
      <w:lang w:val="es-MX" w:eastAsia="es-MX" w:bidi="ar-SA"/>
    </w:rPr>
  </w:style>
  <w:style w:type="paragraph" w:customStyle="1" w:styleId="Ttuloclases">
    <w:name w:val="Título clases"/>
    <w:semiHidden/>
    <w:rsid w:val="00722964"/>
    <w:pPr>
      <w:widowControl w:val="0"/>
      <w:spacing w:after="240" w:line="360" w:lineRule="auto"/>
    </w:pPr>
    <w:rPr>
      <w:rFonts w:ascii="Bookman Old Style" w:hAnsi="Bookman Old Style"/>
      <w:b/>
      <w:sz w:val="28"/>
      <w:szCs w:val="28"/>
      <w:u w:val="single"/>
      <w:lang w:val="es-MX" w:eastAsia="es-MX" w:bidi="ar-SA"/>
    </w:rPr>
  </w:style>
  <w:style w:type="paragraph" w:customStyle="1" w:styleId="Vietasclases1nivel">
    <w:name w:val="Viñetas clases 1° nivel"/>
    <w:semiHidden/>
    <w:rsid w:val="001137D4"/>
    <w:pPr>
      <w:widowControl w:val="0"/>
      <w:numPr>
        <w:numId w:val="1"/>
      </w:numPr>
      <w:spacing w:after="60"/>
      <w:jc w:val="both"/>
    </w:pPr>
    <w:rPr>
      <w:rFonts w:ascii="Bookman Old Style" w:hAnsi="Bookman Old Style"/>
      <w:sz w:val="28"/>
      <w:szCs w:val="28"/>
      <w:lang w:val="es-MX" w:eastAsia="es-MX" w:bidi="ar-SA"/>
    </w:rPr>
  </w:style>
  <w:style w:type="paragraph" w:customStyle="1" w:styleId="Textoclasesajeno">
    <w:name w:val="Texto clases ajeno"/>
    <w:basedOn w:val="Textoclases"/>
    <w:rsid w:val="00990660"/>
    <w:rPr>
      <w:rFonts w:ascii="Humanst531 BT" w:hAnsi="Humanst531 BT" w:cs="Arial"/>
      <w:sz w:val="24"/>
    </w:rPr>
  </w:style>
  <w:style w:type="paragraph" w:styleId="Encabezado">
    <w:name w:val="header"/>
    <w:basedOn w:val="Normal"/>
    <w:semiHidden/>
    <w:rsid w:val="00757490"/>
    <w:pPr>
      <w:tabs>
        <w:tab w:val="center" w:pos="4419"/>
        <w:tab w:val="right" w:pos="8838"/>
      </w:tabs>
    </w:pPr>
  </w:style>
  <w:style w:type="paragraph" w:styleId="Piedepgina">
    <w:name w:val="footer"/>
    <w:basedOn w:val="Normal"/>
    <w:rsid w:val="00757490"/>
    <w:pPr>
      <w:tabs>
        <w:tab w:val="center" w:pos="4419"/>
        <w:tab w:val="right" w:pos="8838"/>
      </w:tabs>
    </w:pPr>
  </w:style>
  <w:style w:type="paragraph" w:customStyle="1" w:styleId="Ttulo1Informtica">
    <w:name w:val="Título 1 Informática"/>
    <w:basedOn w:val="Ttulo1"/>
    <w:next w:val="TextoClasesInformtica"/>
    <w:link w:val="Ttulo1InformticaCar"/>
    <w:rsid w:val="00FD79BB"/>
    <w:pPr>
      <w:widowControl w:val="0"/>
      <w:numPr>
        <w:numId w:val="5"/>
      </w:numPr>
      <w:spacing w:before="360" w:after="240" w:line="360" w:lineRule="auto"/>
      <w:jc w:val="both"/>
    </w:pPr>
    <w:rPr>
      <w:rFonts w:ascii="Verdana" w:hAnsi="Verdana"/>
      <w:smallCaps/>
      <w:sz w:val="20"/>
      <w:u w:val="single"/>
    </w:rPr>
  </w:style>
  <w:style w:type="paragraph" w:customStyle="1" w:styleId="Ttulo2Informtica">
    <w:name w:val="Título 2 Informática"/>
    <w:basedOn w:val="Ttulo1Informtica"/>
    <w:next w:val="TextoClasesInformtica"/>
    <w:rsid w:val="00A32366"/>
    <w:pPr>
      <w:numPr>
        <w:ilvl w:val="1"/>
        <w:numId w:val="6"/>
      </w:numPr>
      <w:pBdr>
        <w:top w:val="single" w:sz="8" w:space="0" w:color="990033" w:themeColor="accent1"/>
        <w:left w:val="single" w:sz="8" w:space="0" w:color="990033" w:themeColor="accent1"/>
        <w:bottom w:val="single" w:sz="8" w:space="0" w:color="990033" w:themeColor="accent1"/>
        <w:right w:val="single" w:sz="8" w:space="0" w:color="990033" w:themeColor="accent1"/>
      </w:pBdr>
      <w:spacing w:before="240" w:line="276" w:lineRule="auto"/>
      <w:outlineLvl w:val="2"/>
    </w:pPr>
    <w:rPr>
      <w:smallCaps w:val="0"/>
      <w:spacing w:val="10"/>
      <w:szCs w:val="20"/>
      <w:u w:val="none"/>
    </w:rPr>
  </w:style>
  <w:style w:type="paragraph" w:customStyle="1" w:styleId="TextoClasesInformtica">
    <w:name w:val="Texto Clases Informática"/>
    <w:basedOn w:val="Textoclases"/>
    <w:link w:val="TextoClasesInformticaCar"/>
    <w:qFormat/>
    <w:rsid w:val="00A32366"/>
    <w:pPr>
      <w:spacing w:before="40" w:after="60" w:line="276" w:lineRule="auto"/>
      <w:ind w:firstLine="340"/>
    </w:pPr>
    <w:rPr>
      <w:rFonts w:ascii="Verdana" w:hAnsi="Verdana"/>
      <w:sz w:val="20"/>
      <w:szCs w:val="20"/>
    </w:rPr>
  </w:style>
  <w:style w:type="paragraph" w:customStyle="1" w:styleId="VietasInformtica1nivel">
    <w:name w:val="Viñetas Informática 1 nivel"/>
    <w:basedOn w:val="Vietasclases1nivel"/>
    <w:rsid w:val="009863A9"/>
    <w:pPr>
      <w:spacing w:line="360" w:lineRule="auto"/>
    </w:pPr>
    <w:rPr>
      <w:sz w:val="20"/>
    </w:rPr>
  </w:style>
  <w:style w:type="paragraph" w:customStyle="1" w:styleId="Ttulo3Informtica">
    <w:name w:val="Título 3 Informática"/>
    <w:basedOn w:val="Ttulo2Informtica"/>
    <w:next w:val="TextoClasesInformtica"/>
    <w:rsid w:val="00937830"/>
    <w:pPr>
      <w:numPr>
        <w:ilvl w:val="2"/>
      </w:numPr>
    </w:pPr>
    <w:rPr>
      <w:b w:val="0"/>
      <w:i/>
    </w:rPr>
  </w:style>
  <w:style w:type="character" w:styleId="Nmerodepgina">
    <w:name w:val="page number"/>
    <w:basedOn w:val="Fuentedeprrafopredeter"/>
    <w:rsid w:val="00743F45"/>
  </w:style>
  <w:style w:type="paragraph" w:customStyle="1" w:styleId="TextoCharla">
    <w:name w:val="Texto Charla"/>
    <w:basedOn w:val="Normal"/>
    <w:rsid w:val="009E20DB"/>
    <w:pPr>
      <w:widowControl w:val="0"/>
      <w:spacing w:after="120"/>
      <w:ind w:firstLine="567"/>
      <w:jc w:val="both"/>
    </w:pPr>
    <w:rPr>
      <w:rFonts w:ascii="Bookman Old Style" w:hAnsi="Bookman Old Style" w:cs="Tahoma"/>
      <w:lang w:eastAsia="es-ES"/>
    </w:rPr>
  </w:style>
  <w:style w:type="paragraph" w:customStyle="1" w:styleId="VietasEcomder1nivel">
    <w:name w:val="Viñetas Ecomder 1° nivel"/>
    <w:basedOn w:val="Normal"/>
    <w:rsid w:val="009E20DB"/>
    <w:pPr>
      <w:widowControl w:val="0"/>
      <w:numPr>
        <w:numId w:val="2"/>
      </w:numPr>
      <w:tabs>
        <w:tab w:val="left" w:pos="567"/>
      </w:tabs>
      <w:spacing w:after="60"/>
      <w:jc w:val="both"/>
    </w:pPr>
    <w:rPr>
      <w:rFonts w:ascii="Book Antiqua" w:eastAsia="Arial Unicode MS" w:hAnsi="Book Antiqua" w:cs="Tahoma"/>
      <w:lang w:eastAsia="es-ES"/>
    </w:rPr>
  </w:style>
  <w:style w:type="character" w:styleId="Refdecomentario">
    <w:name w:val="annotation reference"/>
    <w:basedOn w:val="Fuentedeprrafopredeter"/>
    <w:semiHidden/>
    <w:rsid w:val="00242A97"/>
    <w:rPr>
      <w:sz w:val="16"/>
      <w:szCs w:val="16"/>
    </w:rPr>
  </w:style>
  <w:style w:type="paragraph" w:styleId="Textocomentario">
    <w:name w:val="annotation text"/>
    <w:basedOn w:val="Normal"/>
    <w:semiHidden/>
    <w:rsid w:val="00242A97"/>
  </w:style>
  <w:style w:type="paragraph" w:styleId="Asuntodelcomentario">
    <w:name w:val="annotation subject"/>
    <w:basedOn w:val="Textocomentario"/>
    <w:next w:val="Textocomentario"/>
    <w:semiHidden/>
    <w:rsid w:val="00242A97"/>
    <w:rPr>
      <w:b/>
      <w:bCs/>
    </w:rPr>
  </w:style>
  <w:style w:type="paragraph" w:styleId="Textodeglobo">
    <w:name w:val="Balloon Text"/>
    <w:basedOn w:val="Normal"/>
    <w:semiHidden/>
    <w:rsid w:val="00242A97"/>
    <w:rPr>
      <w:rFonts w:ascii="Tahoma" w:hAnsi="Tahoma" w:cs="Tahoma"/>
      <w:sz w:val="16"/>
      <w:szCs w:val="16"/>
    </w:rPr>
  </w:style>
  <w:style w:type="paragraph" w:styleId="Mapadeldocumento">
    <w:name w:val="Document Map"/>
    <w:basedOn w:val="Normal"/>
    <w:semiHidden/>
    <w:rsid w:val="000A431D"/>
    <w:pPr>
      <w:shd w:val="clear" w:color="auto" w:fill="000080"/>
    </w:pPr>
    <w:rPr>
      <w:rFonts w:ascii="Tahoma" w:hAnsi="Tahoma" w:cs="Tahoma"/>
    </w:rPr>
  </w:style>
  <w:style w:type="paragraph" w:styleId="NormalWeb">
    <w:name w:val="Normal (Web)"/>
    <w:basedOn w:val="Normal"/>
    <w:rsid w:val="00A842DD"/>
    <w:pPr>
      <w:spacing w:before="100" w:beforeAutospacing="1" w:after="100" w:afterAutospacing="1" w:line="240" w:lineRule="auto"/>
    </w:pPr>
    <w:rPr>
      <w:rFonts w:ascii="Times New Roman" w:hAnsi="Times New Roman"/>
      <w:szCs w:val="24"/>
    </w:rPr>
  </w:style>
  <w:style w:type="paragraph" w:styleId="Ttulo">
    <w:name w:val="Title"/>
    <w:basedOn w:val="Normal"/>
    <w:next w:val="Normal"/>
    <w:link w:val="TtuloCar"/>
    <w:uiPriority w:val="10"/>
    <w:qFormat/>
    <w:rsid w:val="00675251"/>
    <w:pPr>
      <w:spacing w:before="0"/>
      <w:jc w:val="center"/>
    </w:pPr>
    <w:rPr>
      <w:caps/>
      <w:color w:val="990033" w:themeColor="accent1"/>
      <w:spacing w:val="10"/>
      <w:kern w:val="28"/>
      <w:sz w:val="32"/>
      <w:szCs w:val="32"/>
    </w:rPr>
  </w:style>
  <w:style w:type="numbering" w:customStyle="1" w:styleId="ListaClasesInformtica">
    <w:name w:val="Lista Clases Informática"/>
    <w:rsid w:val="007C11CB"/>
    <w:pPr>
      <w:numPr>
        <w:numId w:val="3"/>
      </w:numPr>
    </w:pPr>
  </w:style>
  <w:style w:type="numbering" w:customStyle="1" w:styleId="ListaInformtica">
    <w:name w:val="Lista Informática"/>
    <w:rsid w:val="00460AE9"/>
    <w:pPr>
      <w:numPr>
        <w:numId w:val="7"/>
      </w:numPr>
    </w:pPr>
  </w:style>
  <w:style w:type="paragraph" w:customStyle="1" w:styleId="Ttulo1Informtica0">
    <w:name w:val="Título 1' Informática"/>
    <w:basedOn w:val="Ttulo1Informtica"/>
    <w:link w:val="Ttulo1InformticaCar0"/>
    <w:qFormat/>
    <w:rsid w:val="00572FBA"/>
    <w:pPr>
      <w:numPr>
        <w:numId w:val="6"/>
      </w:numPr>
      <w:spacing w:line="240" w:lineRule="auto"/>
    </w:pPr>
    <w:rPr>
      <w:sz w:val="24"/>
      <w:szCs w:val="24"/>
      <w:u w:val="none"/>
    </w:rPr>
  </w:style>
  <w:style w:type="paragraph" w:styleId="TDC1">
    <w:name w:val="toc 1"/>
    <w:basedOn w:val="Normal"/>
    <w:next w:val="Normal"/>
    <w:autoRedefine/>
    <w:uiPriority w:val="39"/>
    <w:rsid w:val="00017D9C"/>
    <w:pPr>
      <w:tabs>
        <w:tab w:val="right" w:leader="dot" w:pos="9458"/>
      </w:tabs>
      <w:spacing w:before="0" w:after="0" w:line="240" w:lineRule="auto"/>
    </w:pPr>
  </w:style>
  <w:style w:type="character" w:customStyle="1" w:styleId="Ttulo1Car">
    <w:name w:val="Título 1 Car"/>
    <w:basedOn w:val="Fuentedeprrafopredeter"/>
    <w:link w:val="Ttulo1"/>
    <w:uiPriority w:val="9"/>
    <w:rsid w:val="00FD3076"/>
    <w:rPr>
      <w:b/>
      <w:bCs/>
      <w:caps/>
      <w:color w:val="FFFFFF" w:themeColor="background1"/>
      <w:spacing w:val="15"/>
      <w:sz w:val="28"/>
      <w:shd w:val="clear" w:color="auto" w:fill="A51E22"/>
      <w:lang w:val="es-AR"/>
    </w:rPr>
  </w:style>
  <w:style w:type="character" w:customStyle="1" w:styleId="Ttulo1InformticaCar">
    <w:name w:val="Título 1 Informática Car"/>
    <w:basedOn w:val="Ttulo1Car"/>
    <w:link w:val="Ttulo1Informtica"/>
    <w:rsid w:val="00937830"/>
    <w:rPr>
      <w:rFonts w:ascii="Verdana" w:hAnsi="Verdana"/>
      <w:b/>
      <w:bCs/>
      <w:caps/>
      <w:smallCaps/>
      <w:color w:val="FFFFFF" w:themeColor="background1"/>
      <w:spacing w:val="15"/>
      <w:sz w:val="20"/>
      <w:u w:val="single"/>
      <w:shd w:val="clear" w:color="auto" w:fill="FF00FF"/>
      <w:lang w:val="es-AR"/>
    </w:rPr>
  </w:style>
  <w:style w:type="character" w:customStyle="1" w:styleId="Ttulo1InformticaCar0">
    <w:name w:val="Título 1' Informática Car"/>
    <w:basedOn w:val="Ttulo1InformticaCar"/>
    <w:link w:val="Ttulo1Informtica0"/>
    <w:rsid w:val="00572FBA"/>
    <w:rPr>
      <w:rFonts w:ascii="Verdana" w:hAnsi="Verdana"/>
      <w:b/>
      <w:bCs/>
      <w:caps/>
      <w:smallCaps/>
      <w:color w:val="FFFFFF" w:themeColor="background1"/>
      <w:spacing w:val="15"/>
      <w:sz w:val="24"/>
      <w:szCs w:val="24"/>
      <w:u w:val="single"/>
      <w:shd w:val="clear" w:color="auto" w:fill="FF00FF"/>
      <w:lang w:val="es-AR"/>
    </w:rPr>
  </w:style>
  <w:style w:type="character" w:styleId="Hipervnculo">
    <w:name w:val="Hyperlink"/>
    <w:basedOn w:val="Fuentedeprrafopredeter"/>
    <w:uiPriority w:val="99"/>
    <w:unhideWhenUsed/>
    <w:rsid w:val="00261B35"/>
    <w:rPr>
      <w:color w:val="0000FF"/>
      <w:u w:val="single"/>
    </w:rPr>
  </w:style>
  <w:style w:type="paragraph" w:styleId="TDC3">
    <w:name w:val="toc 3"/>
    <w:basedOn w:val="Normal"/>
    <w:next w:val="Normal"/>
    <w:autoRedefine/>
    <w:uiPriority w:val="39"/>
    <w:rsid w:val="00563C8C"/>
    <w:pPr>
      <w:ind w:left="480"/>
    </w:pPr>
  </w:style>
  <w:style w:type="paragraph" w:styleId="TtuloTDC">
    <w:name w:val="TOC Heading"/>
    <w:basedOn w:val="Ttulo1"/>
    <w:next w:val="Normal"/>
    <w:uiPriority w:val="39"/>
    <w:semiHidden/>
    <w:unhideWhenUsed/>
    <w:qFormat/>
    <w:rsid w:val="00BB3778"/>
    <w:pPr>
      <w:outlineLvl w:val="9"/>
    </w:pPr>
  </w:style>
  <w:style w:type="character" w:customStyle="1" w:styleId="Ttulo2Car">
    <w:name w:val="Título 2 Car"/>
    <w:basedOn w:val="Fuentedeprrafopredeter"/>
    <w:link w:val="Ttulo2"/>
    <w:uiPriority w:val="9"/>
    <w:rsid w:val="002B69D7"/>
    <w:rPr>
      <w:rFonts w:asciiTheme="majorHAnsi" w:hAnsiTheme="majorHAnsi"/>
      <w:b/>
      <w:caps/>
      <w:color w:val="9C1C1F"/>
      <w:spacing w:val="15"/>
      <w:sz w:val="24"/>
      <w:szCs w:val="24"/>
      <w:lang w:val="es-AR"/>
    </w:rPr>
  </w:style>
  <w:style w:type="character" w:customStyle="1" w:styleId="Ttulo3Car">
    <w:name w:val="Título 3 Car"/>
    <w:basedOn w:val="Fuentedeprrafopredeter"/>
    <w:link w:val="Ttulo3"/>
    <w:uiPriority w:val="9"/>
    <w:rsid w:val="00460AE9"/>
    <w:rPr>
      <w:rFonts w:ascii="Calibri" w:hAnsi="Calibri"/>
      <w:smallCaps/>
      <w:color w:val="990033"/>
      <w:spacing w:val="15"/>
      <w:lang w:val="es-AR"/>
    </w:rPr>
  </w:style>
  <w:style w:type="character" w:customStyle="1" w:styleId="Ttulo4Car">
    <w:name w:val="Título 4 Car"/>
    <w:basedOn w:val="Fuentedeprrafopredeter"/>
    <w:link w:val="Ttulo4"/>
    <w:uiPriority w:val="9"/>
    <w:semiHidden/>
    <w:rsid w:val="00BB3778"/>
    <w:rPr>
      <w:caps/>
      <w:color w:val="720026" w:themeColor="accent1" w:themeShade="BF"/>
      <w:spacing w:val="10"/>
    </w:rPr>
  </w:style>
  <w:style w:type="character" w:customStyle="1" w:styleId="Ttulo5Car">
    <w:name w:val="Título 5 Car"/>
    <w:basedOn w:val="Fuentedeprrafopredeter"/>
    <w:link w:val="Ttulo5"/>
    <w:uiPriority w:val="9"/>
    <w:semiHidden/>
    <w:rsid w:val="00BB3778"/>
    <w:rPr>
      <w:caps/>
      <w:color w:val="720026" w:themeColor="accent1" w:themeShade="BF"/>
      <w:spacing w:val="10"/>
    </w:rPr>
  </w:style>
  <w:style w:type="character" w:customStyle="1" w:styleId="Ttulo6Car">
    <w:name w:val="Título 6 Car"/>
    <w:basedOn w:val="Fuentedeprrafopredeter"/>
    <w:link w:val="Ttulo6"/>
    <w:uiPriority w:val="9"/>
    <w:semiHidden/>
    <w:rsid w:val="00BB3778"/>
    <w:rPr>
      <w:caps/>
      <w:color w:val="720026" w:themeColor="accent1" w:themeShade="BF"/>
      <w:spacing w:val="10"/>
    </w:rPr>
  </w:style>
  <w:style w:type="character" w:customStyle="1" w:styleId="Ttulo7Car">
    <w:name w:val="Título 7 Car"/>
    <w:basedOn w:val="Fuentedeprrafopredeter"/>
    <w:link w:val="Ttulo7"/>
    <w:uiPriority w:val="9"/>
    <w:semiHidden/>
    <w:rsid w:val="00BB3778"/>
    <w:rPr>
      <w:caps/>
      <w:color w:val="720026" w:themeColor="accent1" w:themeShade="BF"/>
      <w:spacing w:val="10"/>
    </w:rPr>
  </w:style>
  <w:style w:type="character" w:customStyle="1" w:styleId="Ttulo8Car">
    <w:name w:val="Título 8 Car"/>
    <w:basedOn w:val="Fuentedeprrafopredeter"/>
    <w:link w:val="Ttulo8"/>
    <w:uiPriority w:val="9"/>
    <w:semiHidden/>
    <w:rsid w:val="00BB3778"/>
    <w:rPr>
      <w:caps/>
      <w:spacing w:val="10"/>
      <w:sz w:val="18"/>
      <w:szCs w:val="18"/>
    </w:rPr>
  </w:style>
  <w:style w:type="character" w:customStyle="1" w:styleId="Ttulo9Car">
    <w:name w:val="Título 9 Car"/>
    <w:basedOn w:val="Fuentedeprrafopredeter"/>
    <w:link w:val="Ttulo9"/>
    <w:uiPriority w:val="9"/>
    <w:semiHidden/>
    <w:rsid w:val="00BB3778"/>
    <w:rPr>
      <w:i/>
      <w:caps/>
      <w:spacing w:val="10"/>
      <w:sz w:val="18"/>
      <w:szCs w:val="18"/>
    </w:rPr>
  </w:style>
  <w:style w:type="paragraph" w:styleId="Descripcin">
    <w:name w:val="caption"/>
    <w:basedOn w:val="Normal"/>
    <w:next w:val="Normal"/>
    <w:uiPriority w:val="35"/>
    <w:semiHidden/>
    <w:unhideWhenUsed/>
    <w:qFormat/>
    <w:rsid w:val="00BB3778"/>
    <w:rPr>
      <w:b/>
      <w:bCs/>
      <w:color w:val="720026" w:themeColor="accent1" w:themeShade="BF"/>
      <w:sz w:val="16"/>
      <w:szCs w:val="16"/>
    </w:rPr>
  </w:style>
  <w:style w:type="character" w:customStyle="1" w:styleId="TtuloCar">
    <w:name w:val="Título Car"/>
    <w:basedOn w:val="Fuentedeprrafopredeter"/>
    <w:link w:val="Ttulo"/>
    <w:uiPriority w:val="10"/>
    <w:rsid w:val="00675251"/>
    <w:rPr>
      <w:caps/>
      <w:color w:val="990033" w:themeColor="accent1"/>
      <w:spacing w:val="10"/>
      <w:kern w:val="28"/>
      <w:sz w:val="32"/>
      <w:szCs w:val="32"/>
      <w:lang w:val="es-AR"/>
    </w:rPr>
  </w:style>
  <w:style w:type="paragraph" w:styleId="Subttulo">
    <w:name w:val="Subtitle"/>
    <w:basedOn w:val="Normal"/>
    <w:next w:val="Normal"/>
    <w:link w:val="SubttuloCar"/>
    <w:uiPriority w:val="11"/>
    <w:qFormat/>
    <w:rsid w:val="00BB3778"/>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BB3778"/>
    <w:rPr>
      <w:caps/>
      <w:color w:val="595959" w:themeColor="text1" w:themeTint="A6"/>
      <w:spacing w:val="10"/>
      <w:sz w:val="24"/>
      <w:szCs w:val="24"/>
    </w:rPr>
  </w:style>
  <w:style w:type="character" w:styleId="Textoennegrita">
    <w:name w:val="Strong"/>
    <w:qFormat/>
    <w:rsid w:val="00BB3778"/>
    <w:rPr>
      <w:b/>
      <w:bCs/>
    </w:rPr>
  </w:style>
  <w:style w:type="character" w:styleId="nfasis">
    <w:name w:val="Emphasis"/>
    <w:uiPriority w:val="20"/>
    <w:qFormat/>
    <w:rsid w:val="00BB3778"/>
    <w:rPr>
      <w:caps/>
      <w:color w:val="4C0019" w:themeColor="accent1" w:themeShade="7F"/>
      <w:spacing w:val="5"/>
    </w:rPr>
  </w:style>
  <w:style w:type="paragraph" w:styleId="Sinespaciado">
    <w:name w:val="No Spacing"/>
    <w:basedOn w:val="Normal"/>
    <w:link w:val="SinespaciadoCar"/>
    <w:uiPriority w:val="1"/>
    <w:qFormat/>
    <w:rsid w:val="00BB3778"/>
    <w:pPr>
      <w:spacing w:before="0" w:after="0" w:line="240" w:lineRule="auto"/>
    </w:pPr>
  </w:style>
  <w:style w:type="character" w:customStyle="1" w:styleId="SinespaciadoCar">
    <w:name w:val="Sin espaciado Car"/>
    <w:basedOn w:val="Fuentedeprrafopredeter"/>
    <w:link w:val="Sinespaciado"/>
    <w:uiPriority w:val="1"/>
    <w:rsid w:val="00BB3778"/>
    <w:rPr>
      <w:sz w:val="20"/>
      <w:szCs w:val="20"/>
    </w:rPr>
  </w:style>
  <w:style w:type="paragraph" w:styleId="Prrafodelista">
    <w:name w:val="List Paragraph"/>
    <w:basedOn w:val="Normal"/>
    <w:uiPriority w:val="34"/>
    <w:qFormat/>
    <w:rsid w:val="00BB3778"/>
    <w:pPr>
      <w:ind w:left="720"/>
      <w:contextualSpacing/>
    </w:pPr>
  </w:style>
  <w:style w:type="paragraph" w:styleId="Cita">
    <w:name w:val="Quote"/>
    <w:basedOn w:val="Normal"/>
    <w:next w:val="Normal"/>
    <w:link w:val="CitaCar"/>
    <w:uiPriority w:val="29"/>
    <w:qFormat/>
    <w:rsid w:val="00BB3778"/>
    <w:rPr>
      <w:i/>
      <w:iCs/>
    </w:rPr>
  </w:style>
  <w:style w:type="character" w:customStyle="1" w:styleId="CitaCar">
    <w:name w:val="Cita Car"/>
    <w:basedOn w:val="Fuentedeprrafopredeter"/>
    <w:link w:val="Cita"/>
    <w:uiPriority w:val="29"/>
    <w:rsid w:val="00BB3778"/>
    <w:rPr>
      <w:i/>
      <w:iCs/>
      <w:sz w:val="20"/>
      <w:szCs w:val="20"/>
    </w:rPr>
  </w:style>
  <w:style w:type="paragraph" w:styleId="Citadestacada">
    <w:name w:val="Intense Quote"/>
    <w:basedOn w:val="Normal"/>
    <w:next w:val="Normal"/>
    <w:link w:val="CitadestacadaCar"/>
    <w:uiPriority w:val="30"/>
    <w:qFormat/>
    <w:rsid w:val="00BB3778"/>
    <w:pPr>
      <w:pBdr>
        <w:top w:val="single" w:sz="4" w:space="10" w:color="990033" w:themeColor="accent1"/>
        <w:left w:val="single" w:sz="4" w:space="10" w:color="990033" w:themeColor="accent1"/>
      </w:pBdr>
      <w:spacing w:after="0"/>
      <w:ind w:left="1296" w:right="1152"/>
      <w:jc w:val="both"/>
    </w:pPr>
    <w:rPr>
      <w:i/>
      <w:iCs/>
      <w:color w:val="990033" w:themeColor="accent1"/>
    </w:rPr>
  </w:style>
  <w:style w:type="character" w:customStyle="1" w:styleId="CitadestacadaCar">
    <w:name w:val="Cita destacada Car"/>
    <w:basedOn w:val="Fuentedeprrafopredeter"/>
    <w:link w:val="Citadestacada"/>
    <w:uiPriority w:val="30"/>
    <w:rsid w:val="00BB3778"/>
    <w:rPr>
      <w:i/>
      <w:iCs/>
      <w:color w:val="990033" w:themeColor="accent1"/>
      <w:sz w:val="20"/>
      <w:szCs w:val="20"/>
    </w:rPr>
  </w:style>
  <w:style w:type="character" w:styleId="nfasissutil">
    <w:name w:val="Subtle Emphasis"/>
    <w:uiPriority w:val="19"/>
    <w:qFormat/>
    <w:rsid w:val="00BB3778"/>
    <w:rPr>
      <w:i/>
      <w:iCs/>
      <w:color w:val="4C0019" w:themeColor="accent1" w:themeShade="7F"/>
    </w:rPr>
  </w:style>
  <w:style w:type="character" w:styleId="nfasisintenso">
    <w:name w:val="Intense Emphasis"/>
    <w:uiPriority w:val="21"/>
    <w:qFormat/>
    <w:rsid w:val="00BB3778"/>
    <w:rPr>
      <w:b/>
      <w:bCs/>
      <w:caps/>
      <w:color w:val="4C0019" w:themeColor="accent1" w:themeShade="7F"/>
      <w:spacing w:val="10"/>
    </w:rPr>
  </w:style>
  <w:style w:type="character" w:styleId="Referenciasutil">
    <w:name w:val="Subtle Reference"/>
    <w:uiPriority w:val="31"/>
    <w:qFormat/>
    <w:rsid w:val="00BB3778"/>
    <w:rPr>
      <w:b/>
      <w:bCs/>
      <w:color w:val="990033" w:themeColor="accent1"/>
    </w:rPr>
  </w:style>
  <w:style w:type="character" w:styleId="Referenciaintensa">
    <w:name w:val="Intense Reference"/>
    <w:uiPriority w:val="32"/>
    <w:qFormat/>
    <w:rsid w:val="00BB3778"/>
    <w:rPr>
      <w:b/>
      <w:bCs/>
      <w:i/>
      <w:iCs/>
      <w:caps/>
      <w:color w:val="990033" w:themeColor="accent1"/>
    </w:rPr>
  </w:style>
  <w:style w:type="character" w:styleId="Ttulodellibro">
    <w:name w:val="Book Title"/>
    <w:uiPriority w:val="33"/>
    <w:qFormat/>
    <w:rsid w:val="00BB3778"/>
    <w:rPr>
      <w:b/>
      <w:bCs/>
      <w:i/>
      <w:iCs/>
      <w:spacing w:val="9"/>
    </w:rPr>
  </w:style>
  <w:style w:type="paragraph" w:customStyle="1" w:styleId="Normal1prrafo">
    <w:name w:val="Normal 1° párrafo"/>
    <w:basedOn w:val="TextoClasesInformtica"/>
    <w:link w:val="Normal1prrafoCar"/>
    <w:qFormat/>
    <w:rsid w:val="000B2A15"/>
    <w:pPr>
      <w:spacing w:before="240"/>
    </w:pPr>
    <w:rPr>
      <w:lang w:val="es-AR"/>
    </w:rPr>
  </w:style>
  <w:style w:type="paragraph" w:customStyle="1" w:styleId="Normalltimoprrafo">
    <w:name w:val="Normal último párrafo"/>
    <w:basedOn w:val="TextoClasesInformtica"/>
    <w:link w:val="NormalltimoprrafoCar"/>
    <w:qFormat/>
    <w:rsid w:val="004747DD"/>
    <w:pPr>
      <w:spacing w:after="360"/>
    </w:pPr>
  </w:style>
  <w:style w:type="character" w:customStyle="1" w:styleId="TextoclasesCar">
    <w:name w:val="Texto clases Car"/>
    <w:basedOn w:val="Fuentedeprrafopredeter"/>
    <w:link w:val="Textoclases"/>
    <w:semiHidden/>
    <w:rsid w:val="000B2A15"/>
    <w:rPr>
      <w:rFonts w:ascii="Bookman Old Style" w:hAnsi="Bookman Old Style"/>
      <w:sz w:val="28"/>
      <w:szCs w:val="28"/>
      <w:lang w:val="es-MX" w:eastAsia="es-MX" w:bidi="ar-SA"/>
    </w:rPr>
  </w:style>
  <w:style w:type="character" w:customStyle="1" w:styleId="TextoClasesInformticaCar">
    <w:name w:val="Texto Clases Informática Car"/>
    <w:basedOn w:val="TextoclasesCar"/>
    <w:link w:val="TextoClasesInformtica"/>
    <w:rsid w:val="000B2A15"/>
    <w:rPr>
      <w:rFonts w:ascii="Verdana" w:hAnsi="Verdana"/>
      <w:sz w:val="20"/>
      <w:szCs w:val="20"/>
      <w:lang w:val="es-MX" w:eastAsia="es-MX" w:bidi="ar-SA"/>
    </w:rPr>
  </w:style>
  <w:style w:type="character" w:customStyle="1" w:styleId="Normal1prrafoCar">
    <w:name w:val="Normal 1° párrafo Car"/>
    <w:basedOn w:val="TextoClasesInformticaCar"/>
    <w:link w:val="Normal1prrafo"/>
    <w:rsid w:val="000B2A15"/>
    <w:rPr>
      <w:rFonts w:ascii="Verdana" w:hAnsi="Verdana"/>
      <w:sz w:val="20"/>
      <w:szCs w:val="20"/>
      <w:lang w:val="es-MX" w:eastAsia="es-MX" w:bidi="ar-SA"/>
    </w:rPr>
  </w:style>
  <w:style w:type="paragraph" w:customStyle="1" w:styleId="texto">
    <w:name w:val="texto"/>
    <w:basedOn w:val="Normal"/>
    <w:rsid w:val="00CE367A"/>
    <w:pPr>
      <w:spacing w:before="100" w:beforeAutospacing="1" w:after="100" w:afterAutospacing="1" w:line="240" w:lineRule="auto"/>
    </w:pPr>
    <w:rPr>
      <w:rFonts w:ascii="Tahoma" w:eastAsia="Times New Roman" w:hAnsi="Tahoma" w:cs="Tahoma"/>
      <w:color w:val="000000"/>
      <w:lang w:val="es-ES_tradnl" w:eastAsia="es-ES_tradnl" w:bidi="ar-SA"/>
    </w:rPr>
  </w:style>
  <w:style w:type="character" w:customStyle="1" w:styleId="NormalltimoprrafoCar">
    <w:name w:val="Normal último párrafo Car"/>
    <w:basedOn w:val="TextoClasesInformticaCar"/>
    <w:link w:val="Normalltimoprrafo"/>
    <w:rsid w:val="004747DD"/>
    <w:rPr>
      <w:rFonts w:ascii="Verdana" w:hAnsi="Verdana"/>
      <w:sz w:val="20"/>
      <w:szCs w:val="20"/>
      <w:lang w:val="es-MX" w:eastAsia="es-MX" w:bidi="ar-SA"/>
    </w:rPr>
  </w:style>
  <w:style w:type="paragraph" w:styleId="TDC2">
    <w:name w:val="toc 2"/>
    <w:basedOn w:val="Normal"/>
    <w:next w:val="Normal"/>
    <w:autoRedefine/>
    <w:uiPriority w:val="39"/>
    <w:rsid w:val="0038643C"/>
    <w:pPr>
      <w:spacing w:after="100"/>
      <w:ind w:left="200"/>
    </w:pPr>
  </w:style>
  <w:style w:type="character" w:styleId="Hipervnculovisitado">
    <w:name w:val="FollowedHyperlink"/>
    <w:basedOn w:val="Fuentedeprrafopredeter"/>
    <w:rsid w:val="007754C7"/>
    <w:rPr>
      <w:color w:val="D490C5" w:themeColor="followedHyperlink"/>
      <w:u w:val="single"/>
    </w:rPr>
  </w:style>
  <w:style w:type="paragraph" w:styleId="Textonotapie">
    <w:name w:val="footnote text"/>
    <w:basedOn w:val="Normal"/>
    <w:link w:val="TextonotapieCar"/>
    <w:rsid w:val="003A7B95"/>
    <w:pPr>
      <w:spacing w:before="0" w:after="0" w:line="480" w:lineRule="auto"/>
      <w:jc w:val="both"/>
    </w:pPr>
    <w:rPr>
      <w:rFonts w:ascii="Arial" w:eastAsia="Times New Roman" w:hAnsi="Arial" w:cs="Times New Roman"/>
      <w:lang w:val="es-ES" w:eastAsia="es-AR" w:bidi="ar-SA"/>
    </w:rPr>
  </w:style>
  <w:style w:type="character" w:customStyle="1" w:styleId="TextonotapieCar">
    <w:name w:val="Texto nota pie Car"/>
    <w:basedOn w:val="Fuentedeprrafopredeter"/>
    <w:link w:val="Textonotapie"/>
    <w:rsid w:val="003A7B95"/>
    <w:rPr>
      <w:rFonts w:ascii="Arial" w:eastAsia="Times New Roman" w:hAnsi="Arial" w:cs="Times New Roman"/>
      <w:sz w:val="20"/>
      <w:szCs w:val="20"/>
      <w:lang w:val="es-ES" w:eastAsia="es-AR" w:bidi="ar-SA"/>
    </w:rPr>
  </w:style>
  <w:style w:type="character" w:styleId="Refdenotaalpie">
    <w:name w:val="footnote reference"/>
    <w:basedOn w:val="Fuentedeprrafopredeter"/>
    <w:rsid w:val="003A7B95"/>
    <w:rPr>
      <w:vertAlign w:val="superscript"/>
    </w:rPr>
  </w:style>
  <w:style w:type="character" w:customStyle="1" w:styleId="apple-style-span">
    <w:name w:val="apple-style-span"/>
    <w:basedOn w:val="Fuentedeprrafopredeter"/>
    <w:rsid w:val="00E22358"/>
  </w:style>
  <w:style w:type="character" w:customStyle="1" w:styleId="apple-converted-space">
    <w:name w:val="apple-converted-space"/>
    <w:basedOn w:val="Fuentedeprrafopredeter"/>
    <w:rsid w:val="00E22358"/>
  </w:style>
  <w:style w:type="paragraph" w:styleId="Sangradetextonormal">
    <w:name w:val="Body Text Indent"/>
    <w:basedOn w:val="Normal"/>
    <w:link w:val="SangradetextonormalCar"/>
    <w:rsid w:val="009A758B"/>
    <w:pPr>
      <w:spacing w:before="0" w:after="0" w:line="240" w:lineRule="auto"/>
      <w:ind w:firstLine="566"/>
      <w:jc w:val="both"/>
    </w:pPr>
    <w:rPr>
      <w:rFonts w:ascii="Times New Roman" w:eastAsia="Times New Roman" w:hAnsi="Times New Roman" w:cs="Times New Roman"/>
      <w:lang w:val="es-ES" w:eastAsia="zh-CN" w:bidi="ar-SA"/>
    </w:rPr>
  </w:style>
  <w:style w:type="character" w:customStyle="1" w:styleId="SangradetextonormalCar">
    <w:name w:val="Sangría de texto normal Car"/>
    <w:basedOn w:val="Fuentedeprrafopredeter"/>
    <w:link w:val="Sangradetextonormal"/>
    <w:rsid w:val="009A758B"/>
    <w:rPr>
      <w:rFonts w:ascii="Times New Roman" w:eastAsia="Times New Roman" w:hAnsi="Times New Roman" w:cs="Times New Roman"/>
      <w:sz w:val="20"/>
      <w:szCs w:val="20"/>
      <w:lang w:val="es-ES" w:eastAsia="zh-CN" w:bidi="ar-SA"/>
    </w:rPr>
  </w:style>
  <w:style w:type="paragraph" w:styleId="Textoindependiente">
    <w:name w:val="Body Text"/>
    <w:basedOn w:val="Normal"/>
    <w:link w:val="TextoindependienteCar"/>
    <w:rsid w:val="009A758B"/>
    <w:pPr>
      <w:spacing w:before="0" w:after="0" w:line="240" w:lineRule="auto"/>
    </w:pPr>
    <w:rPr>
      <w:rFonts w:ascii="Times New Roman" w:eastAsia="Times New Roman" w:hAnsi="Times New Roman" w:cs="Times New Roman"/>
      <w:i/>
      <w:lang w:val="es-ES" w:eastAsia="zh-CN" w:bidi="ar-SA"/>
    </w:rPr>
  </w:style>
  <w:style w:type="character" w:customStyle="1" w:styleId="TextoindependienteCar">
    <w:name w:val="Texto independiente Car"/>
    <w:basedOn w:val="Fuentedeprrafopredeter"/>
    <w:link w:val="Textoindependiente"/>
    <w:rsid w:val="009A758B"/>
    <w:rPr>
      <w:rFonts w:ascii="Times New Roman" w:eastAsia="Times New Roman" w:hAnsi="Times New Roman" w:cs="Times New Roman"/>
      <w:i/>
      <w:sz w:val="20"/>
      <w:szCs w:val="20"/>
      <w:lang w:val="es-ES" w:eastAsia="zh-CN" w:bidi="ar-SA"/>
    </w:rPr>
  </w:style>
  <w:style w:type="paragraph" w:styleId="Textoindependiente2">
    <w:name w:val="Body Text 2"/>
    <w:basedOn w:val="Normal"/>
    <w:link w:val="Textoindependiente2Car"/>
    <w:rsid w:val="009A758B"/>
    <w:pPr>
      <w:spacing w:before="0" w:after="0" w:line="360" w:lineRule="auto"/>
      <w:jc w:val="both"/>
    </w:pPr>
    <w:rPr>
      <w:rFonts w:ascii="Times New Roman" w:eastAsia="Times New Roman" w:hAnsi="Times New Roman" w:cs="Times New Roman"/>
      <w:sz w:val="24"/>
      <w:lang w:val="es-ES" w:eastAsia="zh-CN" w:bidi="ar-SA"/>
    </w:rPr>
  </w:style>
  <w:style w:type="character" w:customStyle="1" w:styleId="Textoindependiente2Car">
    <w:name w:val="Texto independiente 2 Car"/>
    <w:basedOn w:val="Fuentedeprrafopredeter"/>
    <w:link w:val="Textoindependiente2"/>
    <w:rsid w:val="009A758B"/>
    <w:rPr>
      <w:rFonts w:ascii="Times New Roman" w:eastAsia="Times New Roman" w:hAnsi="Times New Roman" w:cs="Times New Roman"/>
      <w:sz w:val="24"/>
      <w:szCs w:val="20"/>
      <w:lang w:val="es-ES" w:eastAsia="zh-CN" w:bidi="ar-SA"/>
    </w:rPr>
  </w:style>
  <w:style w:type="paragraph" w:styleId="Textonotaalfinal">
    <w:name w:val="endnote text"/>
    <w:basedOn w:val="Normal"/>
    <w:link w:val="TextonotaalfinalCar"/>
    <w:rsid w:val="004269C4"/>
    <w:pPr>
      <w:spacing w:before="0" w:after="0" w:line="240" w:lineRule="auto"/>
    </w:pPr>
  </w:style>
  <w:style w:type="character" w:customStyle="1" w:styleId="TextonotaalfinalCar">
    <w:name w:val="Texto nota al final Car"/>
    <w:basedOn w:val="Fuentedeprrafopredeter"/>
    <w:link w:val="Textonotaalfinal"/>
    <w:rsid w:val="004269C4"/>
    <w:rPr>
      <w:sz w:val="20"/>
      <w:szCs w:val="20"/>
      <w:lang w:val="es-AR"/>
    </w:rPr>
  </w:style>
  <w:style w:type="table" w:styleId="Tablaconcuadrcula">
    <w:name w:val="Table Grid"/>
    <w:basedOn w:val="Tablanormal"/>
    <w:rsid w:val="003F6C99"/>
    <w:pPr>
      <w:spacing w:before="0" w:after="0" w:line="240" w:lineRule="auto"/>
    </w:pPr>
    <w:rPr>
      <w:rFonts w:ascii="Times New Roman" w:eastAsia="Times New Roman" w:hAnsi="Times New Roman" w:cs="Times New Roman"/>
      <w:sz w:val="20"/>
      <w:szCs w:val="20"/>
      <w:lang w:val="es-AR" w:eastAsia="es-A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extoclasesajeno"/>
    <w:rsid w:val="00C0129C"/>
    <w:pPr>
      <w:spacing w:before="0"/>
    </w:pPr>
    <w:rPr>
      <w:rFonts w:ascii="Verdana" w:eastAsia="Times New Roman"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3449">
      <w:bodyDiv w:val="1"/>
      <w:marLeft w:val="0"/>
      <w:marRight w:val="0"/>
      <w:marTop w:val="0"/>
      <w:marBottom w:val="0"/>
      <w:divBdr>
        <w:top w:val="none" w:sz="0" w:space="0" w:color="auto"/>
        <w:left w:val="none" w:sz="0" w:space="0" w:color="auto"/>
        <w:bottom w:val="none" w:sz="0" w:space="0" w:color="auto"/>
        <w:right w:val="none" w:sz="0" w:space="0" w:color="auto"/>
      </w:divBdr>
    </w:div>
    <w:div w:id="161090126">
      <w:bodyDiv w:val="1"/>
      <w:marLeft w:val="0"/>
      <w:marRight w:val="0"/>
      <w:marTop w:val="0"/>
      <w:marBottom w:val="0"/>
      <w:divBdr>
        <w:top w:val="none" w:sz="0" w:space="0" w:color="auto"/>
        <w:left w:val="none" w:sz="0" w:space="0" w:color="auto"/>
        <w:bottom w:val="none" w:sz="0" w:space="0" w:color="auto"/>
        <w:right w:val="none" w:sz="0" w:space="0" w:color="auto"/>
      </w:divBdr>
    </w:div>
    <w:div w:id="466435692">
      <w:bodyDiv w:val="1"/>
      <w:marLeft w:val="0"/>
      <w:marRight w:val="0"/>
      <w:marTop w:val="0"/>
      <w:marBottom w:val="0"/>
      <w:divBdr>
        <w:top w:val="none" w:sz="0" w:space="0" w:color="auto"/>
        <w:left w:val="none" w:sz="0" w:space="0" w:color="auto"/>
        <w:bottom w:val="none" w:sz="0" w:space="0" w:color="auto"/>
        <w:right w:val="none" w:sz="0" w:space="0" w:color="auto"/>
      </w:divBdr>
    </w:div>
    <w:div w:id="812600223">
      <w:bodyDiv w:val="1"/>
      <w:marLeft w:val="0"/>
      <w:marRight w:val="0"/>
      <w:marTop w:val="0"/>
      <w:marBottom w:val="0"/>
      <w:divBdr>
        <w:top w:val="none" w:sz="0" w:space="0" w:color="auto"/>
        <w:left w:val="none" w:sz="0" w:space="0" w:color="auto"/>
        <w:bottom w:val="none" w:sz="0" w:space="0" w:color="auto"/>
        <w:right w:val="none" w:sz="0" w:space="0" w:color="auto"/>
      </w:divBdr>
    </w:div>
    <w:div w:id="971711085">
      <w:bodyDiv w:val="1"/>
      <w:marLeft w:val="0"/>
      <w:marRight w:val="0"/>
      <w:marTop w:val="0"/>
      <w:marBottom w:val="0"/>
      <w:divBdr>
        <w:top w:val="none" w:sz="0" w:space="0" w:color="auto"/>
        <w:left w:val="none" w:sz="0" w:space="0" w:color="auto"/>
        <w:bottom w:val="none" w:sz="0" w:space="0" w:color="auto"/>
        <w:right w:val="none" w:sz="0" w:space="0" w:color="auto"/>
      </w:divBdr>
    </w:div>
    <w:div w:id="1198658831">
      <w:bodyDiv w:val="1"/>
      <w:marLeft w:val="0"/>
      <w:marRight w:val="0"/>
      <w:marTop w:val="0"/>
      <w:marBottom w:val="0"/>
      <w:divBdr>
        <w:top w:val="none" w:sz="0" w:space="0" w:color="auto"/>
        <w:left w:val="none" w:sz="0" w:space="0" w:color="auto"/>
        <w:bottom w:val="none" w:sz="0" w:space="0" w:color="auto"/>
        <w:right w:val="none" w:sz="0" w:space="0" w:color="auto"/>
      </w:divBdr>
    </w:div>
    <w:div w:id="1471289410">
      <w:bodyDiv w:val="1"/>
      <w:marLeft w:val="0"/>
      <w:marRight w:val="0"/>
      <w:marTop w:val="0"/>
      <w:marBottom w:val="0"/>
      <w:divBdr>
        <w:top w:val="none" w:sz="0" w:space="0" w:color="auto"/>
        <w:left w:val="none" w:sz="0" w:space="0" w:color="auto"/>
        <w:bottom w:val="none" w:sz="0" w:space="0" w:color="auto"/>
        <w:right w:val="none" w:sz="0" w:space="0" w:color="auto"/>
      </w:divBdr>
    </w:div>
    <w:div w:id="1965499195">
      <w:bodyDiv w:val="1"/>
      <w:marLeft w:val="0"/>
      <w:marRight w:val="0"/>
      <w:marTop w:val="0"/>
      <w:marBottom w:val="0"/>
      <w:divBdr>
        <w:top w:val="none" w:sz="0" w:space="0" w:color="auto"/>
        <w:left w:val="none" w:sz="0" w:space="0" w:color="auto"/>
        <w:bottom w:val="none" w:sz="0" w:space="0" w:color="auto"/>
        <w:right w:val="none" w:sz="0" w:space="0" w:color="auto"/>
      </w:divBdr>
    </w:div>
    <w:div w:id="2042172381">
      <w:bodyDiv w:val="1"/>
      <w:marLeft w:val="0"/>
      <w:marRight w:val="0"/>
      <w:marTop w:val="0"/>
      <w:marBottom w:val="0"/>
      <w:divBdr>
        <w:top w:val="none" w:sz="0" w:space="0" w:color="auto"/>
        <w:left w:val="none" w:sz="0" w:space="0" w:color="auto"/>
        <w:bottom w:val="none" w:sz="0" w:space="0" w:color="auto"/>
        <w:right w:val="none" w:sz="0" w:space="0" w:color="auto"/>
      </w:divBdr>
    </w:div>
    <w:div w:id="205404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237;a\Datos%20de%20programa\Microsoft\Plantillas\Inform&#225;tica%20-grado.dot" TargetMode="External"/></Relationships>
</file>

<file path=word/theme/theme1.xml><?xml version="1.0" encoding="utf-8"?>
<a:theme xmlns:a="http://schemas.openxmlformats.org/drawingml/2006/main" name="Tema de Office">
  <a:themeElements>
    <a:clrScheme name="Personalizado 3">
      <a:dk1>
        <a:sysClr val="windowText" lastClr="000000"/>
      </a:dk1>
      <a:lt1>
        <a:sysClr val="window" lastClr="FFFFFF"/>
      </a:lt1>
      <a:dk2>
        <a:srgbClr val="92D050"/>
      </a:dk2>
      <a:lt2>
        <a:srgbClr val="F4E7ED"/>
      </a:lt2>
      <a:accent1>
        <a:srgbClr val="990033"/>
      </a:accent1>
      <a:accent2>
        <a:srgbClr val="892D4E"/>
      </a:accent2>
      <a:accent3>
        <a:srgbClr val="FA8D3D"/>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261BB-6436-49EF-B6DA-2A84463CF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Informática -grado</Template>
  <TotalTime>1305</TotalTime>
  <Pages>1</Pages>
  <Words>3619</Words>
  <Characters>19909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Bases de datos</vt:lpstr>
    </vt:vector>
  </TitlesOfParts>
  <Company>Estudio Espósito</Company>
  <LinksUpToDate>false</LinksUpToDate>
  <CharactersWithSpaces>23482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dc:title>
  <dc:creator>María Delia Espósito</dc:creator>
  <cp:lastModifiedBy>Maria</cp:lastModifiedBy>
  <cp:revision>7</cp:revision>
  <cp:lastPrinted>2018-06-18T12:39:00Z</cp:lastPrinted>
  <dcterms:created xsi:type="dcterms:W3CDTF">2010-06-13T21:43:00Z</dcterms:created>
  <dcterms:modified xsi:type="dcterms:W3CDTF">2018-06-19T10:03:00Z</dcterms:modified>
  <cp:category>Apuntes Informática</cp:category>
</cp:coreProperties>
</file>